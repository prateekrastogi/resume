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011A4" w14:textId="729CF980" w:rsidR="00FF3B31" w:rsidRDefault="002D4C3B" w:rsidP="001E4BEB">
      <w:pPr>
        <w:pStyle w:val="Title"/>
        <w:ind w:left="3600"/>
        <w:jc w:val="left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9A2C2E">
        <w:rPr>
          <w:rFonts w:asciiTheme="majorHAnsi" w:hAnsiTheme="majorHAnsi"/>
          <w:noProof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A011DB" wp14:editId="4A8D1D6C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0" cy="8869680"/>
                <wp:effectExtent l="38100" t="0" r="38100" b="4572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6968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3C0782" id="Line 2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page;mso-height-relative:page" from="0,0" to="0,6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" strokecolor="#2f5897 [3215]" strokeweight="5.25pt">
                <w10:wrap anchorx="margin" anchory="margin"/>
              </v:line>
            </w:pict>
          </mc:Fallback>
        </mc:AlternateContent>
      </w:r>
      <w:r w:rsidR="001E4BEB"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 xml:space="preserve">     </w:t>
      </w:r>
      <w:r w:rsidR="00D400C4" w:rsidRPr="006201F6">
        <w:rPr>
          <w:rFonts w:asciiTheme="majorHAnsi" w:hAnsiTheme="majorHAnsi"/>
          <w:color w:val="234170" w:themeColor="text2" w:themeShade="BF"/>
          <w:sz w:val="32"/>
          <w:szCs w:val="32"/>
        </w:rPr>
        <w:t>Pratee</w:t>
      </w:r>
      <w:r w:rsidR="004234BA" w:rsidRPr="006201F6">
        <w:rPr>
          <w:rFonts w:asciiTheme="majorHAnsi" w:hAnsiTheme="majorHAnsi"/>
          <w:color w:val="234170" w:themeColor="text2" w:themeShade="BF"/>
          <w:sz w:val="32"/>
          <w:szCs w:val="32"/>
        </w:rPr>
        <w:t>k Rastogi</w:t>
      </w:r>
    </w:p>
    <w:p w14:paraId="7FA011A5" w14:textId="2A143015" w:rsidR="0096246F" w:rsidRDefault="00AC2122" w:rsidP="00FF3B31">
      <w:pPr>
        <w:pStyle w:val="Title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 w:rsidRPr="00A94D12">
        <w:rPr>
          <w:noProof/>
          <w:color w:val="92D050"/>
          <w:sz w:val="28"/>
        </w:rPr>
        <mc:AlternateContent>
          <mc:Choice Requires="wps">
            <w:drawing>
              <wp:inline distT="0" distB="0" distL="0" distR="0" wp14:anchorId="7FA011DF" wp14:editId="0DCAC608">
                <wp:extent cx="5538470" cy="0"/>
                <wp:effectExtent l="0" t="0" r="24130" b="19050"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847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59A949A" id="Straight Connector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36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" strokecolor="#6076b4 [3204]" strokeweight=".5pt">
                <v:stroke joinstyle="miter"/>
                <w10:anchorlock/>
              </v:line>
            </w:pict>
          </mc:Fallback>
        </mc:AlternateContent>
      </w:r>
    </w:p>
    <w:p w14:paraId="7FA011A6" w14:textId="5C637794" w:rsidR="00956917" w:rsidRPr="00EE08FB" w:rsidRDefault="00956917" w:rsidP="00FF3B31">
      <w:pPr>
        <w:pStyle w:val="Title"/>
        <w:rPr>
          <w:rFonts w:asciiTheme="majorHAnsi" w:hAnsiTheme="majorHAnsi"/>
          <w:color w:val="0070C0"/>
          <w:sz w:val="32"/>
          <w:szCs w:val="32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</w:p>
    <w:p w14:paraId="7FA011A7" w14:textId="0A181417" w:rsidR="00933552" w:rsidRPr="00EE08FB" w:rsidRDefault="004234BA" w:rsidP="006F4284">
      <w:pPr>
        <w:pStyle w:val="Address"/>
        <w:tabs>
          <w:tab w:val="left" w:pos="1560"/>
          <w:tab w:val="left" w:pos="6521"/>
        </w:tabs>
        <w:ind w:left="0"/>
        <w:rPr>
          <w:rFonts w:asciiTheme="majorHAnsi" w:hAnsiTheme="majorHAnsi"/>
          <w:color w:val="FF0000"/>
          <w:sz w:val="24"/>
          <w:szCs w:val="24"/>
        </w:rPr>
      </w:pPr>
      <w:r w:rsidRPr="00EE08FB">
        <w:rPr>
          <w:rFonts w:asciiTheme="majorHAnsi" w:hAnsiTheme="majorHAnsi"/>
          <w:color w:val="FF0000"/>
          <w:sz w:val="24"/>
          <w:szCs w:val="24"/>
        </w:rPr>
        <w:t xml:space="preserve"> </w:t>
      </w:r>
      <w:r w:rsidR="00EF3DCF" w:rsidRPr="00EE08FB">
        <w:rPr>
          <w:rFonts w:asciiTheme="majorHAnsi" w:hAnsiTheme="majorHAnsi"/>
          <w:color w:val="FF0000"/>
          <w:sz w:val="24"/>
          <w:szCs w:val="24"/>
        </w:rPr>
        <w:t xml:space="preserve">     </w:t>
      </w:r>
      <w:r w:rsidR="006F0E99">
        <w:rPr>
          <w:rFonts w:asciiTheme="majorHAnsi" w:eastAsia="MS Mincho" w:hAnsiTheme="majorHAnsi"/>
          <w:sz w:val="24"/>
          <w:szCs w:val="24"/>
        </w:rPr>
        <w:t>1403</w:t>
      </w:r>
      <w:r w:rsidR="0071619A">
        <w:rPr>
          <w:rFonts w:asciiTheme="majorHAnsi" w:eastAsia="MS Mincho" w:hAnsiTheme="majorHAnsi"/>
          <w:sz w:val="24"/>
          <w:szCs w:val="24"/>
        </w:rPr>
        <w:t>,</w:t>
      </w:r>
      <w:r w:rsidR="00F0166E">
        <w:rPr>
          <w:rFonts w:asciiTheme="majorHAnsi" w:eastAsia="MS Mincho" w:hAnsiTheme="majorHAnsi"/>
          <w:sz w:val="24"/>
          <w:szCs w:val="24"/>
        </w:rPr>
        <w:t xml:space="preserve"> </w:t>
      </w:r>
      <w:r w:rsidR="006F0E99">
        <w:rPr>
          <w:rFonts w:asciiTheme="majorHAnsi" w:eastAsia="MS Mincho" w:hAnsiTheme="majorHAnsi"/>
          <w:sz w:val="24"/>
          <w:szCs w:val="24"/>
        </w:rPr>
        <w:t xml:space="preserve">Tower KM </w:t>
      </w:r>
      <w:proofErr w:type="gramStart"/>
      <w:r w:rsidR="006F0E99">
        <w:rPr>
          <w:rFonts w:asciiTheme="majorHAnsi" w:eastAsia="MS Mincho" w:hAnsiTheme="majorHAnsi"/>
          <w:sz w:val="24"/>
          <w:szCs w:val="24"/>
        </w:rPr>
        <w:t>3</w:t>
      </w:r>
      <w:r w:rsidR="001D4CBB">
        <w:rPr>
          <w:rFonts w:asciiTheme="majorHAnsi" w:eastAsia="MS Mincho" w:hAnsiTheme="majorHAnsi"/>
          <w:sz w:val="24"/>
          <w:szCs w:val="24"/>
        </w:rPr>
        <w:t>,</w:t>
      </w:r>
      <w:r w:rsidR="001D4CBB" w:rsidRPr="00EE08FB">
        <w:rPr>
          <w:rFonts w:asciiTheme="majorHAnsi" w:eastAsia="MS Mincho" w:hAnsiTheme="majorHAnsi"/>
          <w:sz w:val="24"/>
          <w:szCs w:val="24"/>
        </w:rPr>
        <w:t xml:space="preserve">  </w:t>
      </w:r>
      <w:r w:rsidRPr="00EE08FB">
        <w:rPr>
          <w:rFonts w:asciiTheme="majorHAnsi" w:eastAsia="MS Mincho" w:hAnsiTheme="majorHAnsi"/>
          <w:sz w:val="24"/>
          <w:szCs w:val="24"/>
        </w:rPr>
        <w:t xml:space="preserve"> </w:t>
      </w:r>
      <w:proofErr w:type="gramEnd"/>
      <w:r w:rsidRPr="00EE08FB">
        <w:rPr>
          <w:rFonts w:asciiTheme="majorHAnsi" w:eastAsia="MS Mincho" w:hAnsiTheme="majorHAnsi"/>
          <w:sz w:val="24"/>
          <w:szCs w:val="24"/>
        </w:rPr>
        <w:t xml:space="preserve">   </w:t>
      </w:r>
      <w:r w:rsidR="00973D14">
        <w:rPr>
          <w:rFonts w:asciiTheme="majorHAnsi" w:eastAsia="MS Mincho" w:hAnsiTheme="majorHAnsi"/>
          <w:sz w:val="24"/>
          <w:szCs w:val="24"/>
        </w:rPr>
        <w:t xml:space="preserve">                         </w:t>
      </w:r>
      <w:r w:rsidRPr="00EE08FB">
        <w:rPr>
          <w:rFonts w:asciiTheme="majorHAnsi" w:eastAsia="MS Mincho" w:hAnsiTheme="majorHAnsi"/>
          <w:sz w:val="24"/>
          <w:szCs w:val="24"/>
        </w:rPr>
        <w:t xml:space="preserve">    </w:t>
      </w:r>
      <w:r w:rsidR="00973D14">
        <w:rPr>
          <w:rFonts w:asciiTheme="majorHAnsi" w:eastAsia="MS Mincho" w:hAnsiTheme="majorHAnsi"/>
          <w:sz w:val="24"/>
          <w:szCs w:val="24"/>
        </w:rPr>
        <w:t xml:space="preserve">  </w:t>
      </w:r>
      <w:r w:rsidR="00910978">
        <w:rPr>
          <w:rFonts w:asciiTheme="majorHAnsi" w:eastAsia="MS Mincho" w:hAnsiTheme="majorHAnsi"/>
          <w:sz w:val="24"/>
          <w:szCs w:val="24"/>
        </w:rPr>
        <w:tab/>
        <w:t xml:space="preserve">          </w:t>
      </w:r>
      <w:r w:rsidR="00EF1B10">
        <w:rPr>
          <w:rFonts w:asciiTheme="majorHAnsi" w:eastAsia="MS Mincho" w:hAnsiTheme="majorHAnsi"/>
          <w:sz w:val="24"/>
          <w:szCs w:val="24"/>
        </w:rPr>
        <w:t xml:space="preserve">Web: </w:t>
      </w:r>
      <w:hyperlink r:id="rId10" w:history="1">
        <w:r w:rsidR="00EF1B10" w:rsidRPr="0016748E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p</w:t>
        </w:r>
        <w:r w:rsidR="000D7359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ost</w:t>
        </w:r>
        <w:r w:rsidR="00EF1B10" w:rsidRPr="0016748E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-</w:t>
        </w:r>
        <w:r w:rsidR="000D7359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p</w:t>
        </w:r>
        <w:r w:rsidR="00EF1B10" w:rsidRPr="0016748E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r</w:t>
        </w:r>
        <w:r w:rsidR="000D7359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ogramming</w:t>
        </w:r>
        <w:r w:rsidR="00EF1B10" w:rsidRPr="0016748E">
          <w:rPr>
            <w:rStyle w:val="Hyperlink"/>
            <w:rFonts w:asciiTheme="majorHAnsi" w:eastAsia="MS Mincho" w:hAnsiTheme="majorHAnsi"/>
            <w:sz w:val="24"/>
            <w:szCs w:val="24"/>
            <w:u w:val="none"/>
          </w:rPr>
          <w:t>.com</w:t>
        </w:r>
      </w:hyperlink>
      <w:r w:rsidRPr="00EE08FB">
        <w:rPr>
          <w:rFonts w:asciiTheme="majorHAnsi" w:hAnsiTheme="majorHAnsi"/>
          <w:color w:val="00589A"/>
          <w:sz w:val="24"/>
          <w:szCs w:val="24"/>
          <w14:textFill>
            <w14:gradFill>
              <w14:gsLst>
                <w14:gs w14:pos="0">
                  <w14:srgbClr w14:val="00589A">
                    <w14:shade w14:val="30000"/>
                    <w14:satMod w14:val="115000"/>
                  </w14:srgbClr>
                </w14:gs>
                <w14:gs w14:pos="50000">
                  <w14:srgbClr w14:val="00589A">
                    <w14:shade w14:val="67500"/>
                    <w14:satMod w14:val="115000"/>
                  </w14:srgbClr>
                </w14:gs>
                <w14:gs w14:pos="100000">
                  <w14:srgbClr w14:val="00589A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      </w:t>
      </w:r>
    </w:p>
    <w:p w14:paraId="7FA011A8" w14:textId="3B78C2F2" w:rsidR="00544C8B" w:rsidRPr="00EE08FB" w:rsidRDefault="004234BA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  <w:r w:rsidRPr="00EE08FB">
        <w:rPr>
          <w:rFonts w:asciiTheme="majorHAnsi" w:hAnsiTheme="majorHAnsi"/>
          <w:color w:val="00B050"/>
          <w:sz w:val="24"/>
          <w:szCs w:val="24"/>
        </w:rPr>
        <w:t xml:space="preserve">      </w:t>
      </w:r>
      <w:r w:rsidR="006F0E99">
        <w:rPr>
          <w:rFonts w:asciiTheme="majorHAnsi" w:eastAsia="MS Mincho" w:hAnsiTheme="majorHAnsi"/>
          <w:sz w:val="24"/>
          <w:szCs w:val="24"/>
        </w:rPr>
        <w:t xml:space="preserve">Jaypee </w:t>
      </w:r>
      <w:proofErr w:type="spellStart"/>
      <w:r w:rsidR="006F0E99">
        <w:rPr>
          <w:rFonts w:asciiTheme="majorHAnsi" w:eastAsia="MS Mincho" w:hAnsiTheme="majorHAnsi"/>
          <w:sz w:val="24"/>
          <w:szCs w:val="24"/>
        </w:rPr>
        <w:t>Kosmos</w:t>
      </w:r>
      <w:proofErr w:type="spellEnd"/>
      <w:r w:rsidR="00F16624">
        <w:rPr>
          <w:rFonts w:asciiTheme="majorHAnsi" w:eastAsia="MS Mincho" w:hAnsiTheme="majorHAnsi"/>
          <w:sz w:val="24"/>
          <w:szCs w:val="24"/>
        </w:rPr>
        <w:t>,</w:t>
      </w:r>
      <w:r w:rsidR="00F86663">
        <w:rPr>
          <w:rFonts w:asciiTheme="majorHAnsi" w:eastAsia="MS Mincho" w:hAnsiTheme="majorHAnsi"/>
          <w:sz w:val="24"/>
          <w:szCs w:val="24"/>
        </w:rPr>
        <w:t xml:space="preserve"> Noida</w:t>
      </w:r>
      <w:r w:rsidR="00544C8B" w:rsidRPr="00EE08FB">
        <w:rPr>
          <w:rFonts w:asciiTheme="majorHAnsi" w:eastAsia="MS Mincho" w:hAnsiTheme="majorHAnsi"/>
          <w:sz w:val="24"/>
          <w:szCs w:val="24"/>
        </w:rPr>
        <w:t>,</w:t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</w:r>
      <w:r w:rsidR="00981CA2" w:rsidRPr="00EE08FB">
        <w:rPr>
          <w:rFonts w:asciiTheme="majorHAnsi" w:eastAsia="MS Mincho" w:hAnsiTheme="majorHAnsi"/>
          <w:sz w:val="24"/>
          <w:szCs w:val="24"/>
        </w:rPr>
        <w:tab/>
        <w:t xml:space="preserve">      </w:t>
      </w:r>
      <w:r w:rsidR="00E60A76">
        <w:rPr>
          <w:rFonts w:asciiTheme="majorHAnsi" w:eastAsia="MS Mincho" w:hAnsiTheme="majorHAnsi"/>
          <w:sz w:val="24"/>
          <w:szCs w:val="24"/>
        </w:rPr>
        <w:tab/>
        <w:t xml:space="preserve">           </w:t>
      </w:r>
      <w:r w:rsidR="002C6D4B">
        <w:rPr>
          <w:rFonts w:asciiTheme="majorHAnsi" w:eastAsia="MS Mincho" w:hAnsiTheme="majorHAnsi"/>
          <w:sz w:val="24"/>
          <w:szCs w:val="24"/>
        </w:rPr>
        <w:t>DOB</w:t>
      </w:r>
      <w:r w:rsidR="002C6D4B" w:rsidRPr="00EE08FB">
        <w:rPr>
          <w:rFonts w:asciiTheme="majorHAnsi" w:eastAsia="MS Mincho" w:hAnsiTheme="majorHAnsi"/>
          <w:sz w:val="24"/>
          <w:szCs w:val="24"/>
        </w:rPr>
        <w:t xml:space="preserve">: 09/09/1993 </w:t>
      </w:r>
    </w:p>
    <w:p w14:paraId="7FA011AA" w14:textId="270316FD" w:rsidR="00933552" w:rsidRDefault="007533D8" w:rsidP="00BF62E0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  <w:r>
        <w:rPr>
          <w:rFonts w:asciiTheme="majorHAnsi" w:eastAsia="MS Mincho" w:hAnsiTheme="majorHAnsi"/>
          <w:sz w:val="24"/>
          <w:szCs w:val="24"/>
        </w:rPr>
        <w:t xml:space="preserve">      </w:t>
      </w:r>
      <w:r w:rsidR="001D4CBB" w:rsidRPr="00EE08FB">
        <w:rPr>
          <w:rFonts w:asciiTheme="majorHAnsi" w:eastAsia="MS Mincho" w:hAnsiTheme="majorHAnsi"/>
          <w:sz w:val="24"/>
          <w:szCs w:val="24"/>
        </w:rPr>
        <w:t>India</w:t>
      </w:r>
      <w:r w:rsidR="009A1FE9">
        <w:rPr>
          <w:rFonts w:asciiTheme="majorHAnsi" w:eastAsia="MS Mincho" w:hAnsiTheme="majorHAnsi"/>
          <w:sz w:val="24"/>
          <w:szCs w:val="24"/>
        </w:rPr>
        <w:t xml:space="preserve"> </w:t>
      </w:r>
      <w:r w:rsidR="001D4CBB" w:rsidRPr="00EE08FB">
        <w:rPr>
          <w:rFonts w:asciiTheme="majorHAnsi" w:eastAsia="MS Mincho" w:hAnsiTheme="majorHAnsi"/>
          <w:sz w:val="24"/>
          <w:szCs w:val="24"/>
        </w:rPr>
        <w:t xml:space="preserve"> </w:t>
      </w:r>
      <w:r w:rsidR="001D4CBB">
        <w:rPr>
          <w:rFonts w:asciiTheme="majorHAnsi" w:eastAsia="MS Mincho" w:hAnsiTheme="majorHAnsi"/>
          <w:sz w:val="24"/>
          <w:szCs w:val="24"/>
        </w:rPr>
        <w:t xml:space="preserve">  </w:t>
      </w:r>
      <w:r w:rsidR="000B0F62" w:rsidRPr="00EE08FB">
        <w:rPr>
          <w:rFonts w:asciiTheme="majorHAnsi" w:eastAsia="MS Mincho" w:hAnsiTheme="majorHAnsi"/>
          <w:sz w:val="24"/>
          <w:szCs w:val="24"/>
        </w:rPr>
        <w:t xml:space="preserve">                                                                  </w:t>
      </w:r>
      <w:r w:rsidR="00B217EB" w:rsidRPr="00EE08FB">
        <w:rPr>
          <w:rFonts w:asciiTheme="majorHAnsi" w:eastAsia="MS Mincho" w:hAnsiTheme="majorHAnsi"/>
          <w:sz w:val="24"/>
          <w:szCs w:val="24"/>
        </w:rPr>
        <w:t xml:space="preserve">       </w:t>
      </w:r>
      <w:r w:rsidR="00B71CF8" w:rsidRPr="00EE08FB">
        <w:rPr>
          <w:rFonts w:asciiTheme="majorHAnsi" w:eastAsia="MS Mincho" w:hAnsiTheme="majorHAnsi"/>
          <w:sz w:val="24"/>
          <w:szCs w:val="24"/>
        </w:rPr>
        <w:t xml:space="preserve">         </w:t>
      </w:r>
      <w:r w:rsidR="00910978">
        <w:rPr>
          <w:rFonts w:asciiTheme="majorHAnsi" w:eastAsia="MS Mincho" w:hAnsiTheme="majorHAnsi"/>
          <w:sz w:val="24"/>
          <w:szCs w:val="24"/>
        </w:rPr>
        <w:t xml:space="preserve">     </w:t>
      </w:r>
      <w:r w:rsidR="00F16624">
        <w:rPr>
          <w:rFonts w:asciiTheme="majorHAnsi" w:eastAsia="MS Mincho" w:hAnsiTheme="majorHAnsi"/>
          <w:sz w:val="24"/>
          <w:szCs w:val="24"/>
        </w:rPr>
        <w:t xml:space="preserve">                         </w:t>
      </w:r>
      <w:r w:rsidR="001D31EC">
        <w:rPr>
          <w:rFonts w:asciiTheme="majorHAnsi" w:eastAsia="MS Mincho" w:hAnsiTheme="majorHAnsi"/>
          <w:sz w:val="24"/>
          <w:szCs w:val="24"/>
        </w:rPr>
        <w:t xml:space="preserve"> </w:t>
      </w:r>
      <w:r w:rsidR="00D64069">
        <w:rPr>
          <w:rFonts w:asciiTheme="majorHAnsi" w:eastAsia="MS Mincho" w:hAnsiTheme="majorHAnsi"/>
          <w:sz w:val="24"/>
          <w:szCs w:val="24"/>
        </w:rPr>
        <w:t xml:space="preserve"> </w:t>
      </w:r>
      <w:r w:rsidR="002C6D4B" w:rsidRPr="00EE08FB">
        <w:rPr>
          <w:rFonts w:asciiTheme="majorHAnsi" w:hAnsiTheme="majorHAnsi"/>
          <w:sz w:val="24"/>
          <w:szCs w:val="24"/>
        </w:rPr>
        <w:t>E</w:t>
      </w:r>
      <w:r w:rsidR="002C6D4B">
        <w:rPr>
          <w:rFonts w:asciiTheme="majorHAnsi" w:hAnsiTheme="majorHAnsi"/>
          <w:sz w:val="24"/>
          <w:szCs w:val="24"/>
        </w:rPr>
        <w:t>mail</w:t>
      </w:r>
      <w:r w:rsidR="002C6D4B" w:rsidRPr="00EE08FB">
        <w:rPr>
          <w:rFonts w:asciiTheme="majorHAnsi" w:hAnsiTheme="majorHAnsi"/>
          <w:sz w:val="24"/>
          <w:szCs w:val="24"/>
        </w:rPr>
        <w:t xml:space="preserve">: </w:t>
      </w:r>
      <w:hyperlink r:id="rId11" w:history="1">
        <w:r w:rsidR="002C6D4B" w:rsidRPr="008D7B4C">
          <w:rPr>
            <w:rStyle w:val="Hyperlink"/>
            <w:rFonts w:asciiTheme="majorHAnsi" w:hAnsiTheme="majorHAnsi"/>
            <w:sz w:val="24"/>
            <w:szCs w:val="24"/>
            <w:u w:val="none"/>
          </w:rPr>
          <w:t>prateek.rastogi@pm.me</w:t>
        </w:r>
      </w:hyperlink>
      <w:r w:rsidR="000B0F62" w:rsidRPr="00EE08FB">
        <w:rPr>
          <w:rFonts w:asciiTheme="majorHAnsi" w:eastAsia="MS Mincho" w:hAnsiTheme="majorHAnsi"/>
          <w:sz w:val="24"/>
          <w:szCs w:val="24"/>
        </w:rPr>
        <w:t xml:space="preserve">                </w:t>
      </w:r>
      <w:r w:rsidR="004234BA" w:rsidRPr="00EE08FB">
        <w:rPr>
          <w:rFonts w:asciiTheme="majorHAnsi" w:eastAsia="MS Mincho" w:hAnsiTheme="majorHAnsi"/>
          <w:sz w:val="24"/>
          <w:szCs w:val="24"/>
        </w:rPr>
        <w:t xml:space="preserve">                                               </w:t>
      </w:r>
      <w:r w:rsidR="00981CA2" w:rsidRPr="00EE08FB">
        <w:rPr>
          <w:rFonts w:asciiTheme="majorHAnsi" w:eastAsia="MS Mincho" w:hAnsiTheme="majorHAnsi"/>
          <w:sz w:val="24"/>
          <w:szCs w:val="24"/>
        </w:rPr>
        <w:t xml:space="preserve">       </w:t>
      </w:r>
      <w:r w:rsidR="003512D4" w:rsidRPr="00EE08FB">
        <w:rPr>
          <w:rFonts w:asciiTheme="majorHAnsi" w:eastAsia="MS Mincho" w:hAnsiTheme="majorHAnsi"/>
          <w:sz w:val="24"/>
          <w:szCs w:val="24"/>
        </w:rPr>
        <w:tab/>
      </w:r>
      <w:r w:rsidR="008107F4">
        <w:rPr>
          <w:rFonts w:asciiTheme="majorHAnsi" w:eastAsia="MS Mincho" w:hAnsiTheme="majorHAnsi"/>
          <w:sz w:val="24"/>
          <w:szCs w:val="24"/>
        </w:rPr>
        <w:t xml:space="preserve">        </w:t>
      </w:r>
      <w:r w:rsidR="00A13CCF">
        <w:rPr>
          <w:rFonts w:asciiTheme="majorHAnsi" w:eastAsia="MS Mincho" w:hAnsiTheme="majorHAnsi"/>
          <w:sz w:val="24"/>
          <w:szCs w:val="24"/>
        </w:rPr>
        <w:tab/>
        <w:t xml:space="preserve">      </w:t>
      </w:r>
      <w:r w:rsidR="00910978">
        <w:rPr>
          <w:rFonts w:asciiTheme="majorHAnsi" w:eastAsia="MS Mincho" w:hAnsiTheme="majorHAnsi"/>
          <w:sz w:val="24"/>
          <w:szCs w:val="24"/>
        </w:rPr>
        <w:t xml:space="preserve">     </w:t>
      </w:r>
      <w:r w:rsidR="009E4566">
        <w:rPr>
          <w:rFonts w:asciiTheme="majorHAnsi" w:eastAsia="MS Mincho" w:hAnsiTheme="majorHAnsi"/>
          <w:sz w:val="24"/>
          <w:szCs w:val="24"/>
        </w:rPr>
        <w:tab/>
      </w:r>
    </w:p>
    <w:p w14:paraId="7FA011AB" w14:textId="77777777" w:rsidR="00C807B0" w:rsidRPr="00EE08FB" w:rsidRDefault="00C807B0" w:rsidP="006F4284">
      <w:pPr>
        <w:pStyle w:val="Address"/>
        <w:tabs>
          <w:tab w:val="left" w:pos="3261"/>
        </w:tabs>
        <w:ind w:left="0"/>
        <w:rPr>
          <w:rFonts w:asciiTheme="majorHAnsi" w:eastAsia="MS Mincho" w:hAnsiTheme="majorHAnsi"/>
          <w:sz w:val="24"/>
          <w:szCs w:val="24"/>
        </w:rPr>
      </w:pPr>
    </w:p>
    <w:p w14:paraId="7FA011AC" w14:textId="0FDFBF87" w:rsidR="0082568E" w:rsidRPr="00BF36B0" w:rsidRDefault="0070417E" w:rsidP="003A248A">
      <w:pPr>
        <w:pStyle w:val="Address"/>
        <w:tabs>
          <w:tab w:val="center" w:pos="5310"/>
        </w:tabs>
        <w:rPr>
          <w:rFonts w:eastAsia="MS Mincho"/>
          <w:sz w:val="24"/>
          <w:szCs w:val="24"/>
        </w:rPr>
      </w:pPr>
      <w:r w:rsidRPr="00BF36B0">
        <w:rPr>
          <w:rFonts w:eastAsia="MS Minch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011E1" wp14:editId="7FA011E2">
                <wp:simplePos x="0" y="0"/>
                <wp:positionH relativeFrom="margin">
                  <wp:align>center</wp:align>
                </wp:positionH>
                <wp:positionV relativeFrom="paragraph">
                  <wp:posOffset>143510</wp:posOffset>
                </wp:positionV>
                <wp:extent cx="7086600" cy="0"/>
                <wp:effectExtent l="38100" t="38100" r="0" b="3810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7602CB" id="Line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1.3pt" to="558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" strokecolor="#2f5897 [3215]" strokeweight="5.25pt">
                <w10:wrap anchorx="margin"/>
              </v:line>
            </w:pict>
          </mc:Fallback>
        </mc:AlternateContent>
      </w:r>
      <w:r w:rsidR="004234BA" w:rsidRPr="00BF36B0">
        <w:rPr>
          <w:rFonts w:eastAsia="MS Mincho"/>
          <w:sz w:val="24"/>
          <w:szCs w:val="24"/>
        </w:rPr>
        <w:t xml:space="preserve">   </w:t>
      </w:r>
      <w:r w:rsidR="003A248A">
        <w:rPr>
          <w:rFonts w:eastAsia="MS Mincho"/>
          <w:sz w:val="24"/>
          <w:szCs w:val="24"/>
        </w:rPr>
        <w:tab/>
      </w:r>
    </w:p>
    <w:p w14:paraId="7FA011AD" w14:textId="77777777" w:rsidR="00C80B2A" w:rsidRPr="009A1B61" w:rsidRDefault="004234BA" w:rsidP="009A1B61">
      <w:pPr>
        <w:pStyle w:val="Address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</w:t>
      </w:r>
    </w:p>
    <w:p w14:paraId="7FA011AE" w14:textId="77777777" w:rsidR="00BE259D" w:rsidRPr="00851DAE" w:rsidRDefault="00BE259D" w:rsidP="00BE259D">
      <w:pPr>
        <w:pStyle w:val="ResumeHeadings"/>
        <w:rPr>
          <w:rFonts w:asciiTheme="majorHAnsi" w:eastAsia="MS Mincho" w:hAnsiTheme="majorHAnsi"/>
          <w:sz w:val="32"/>
          <w:szCs w:val="32"/>
        </w:rPr>
      </w:pPr>
      <w:r w:rsidRPr="00851DAE">
        <w:rPr>
          <w:rFonts w:asciiTheme="majorHAnsi" w:eastAsia="MS Mincho" w:hAnsiTheme="majorHAnsi"/>
          <w:sz w:val="32"/>
          <w:szCs w:val="32"/>
        </w:rPr>
        <w:t>Experience</w:t>
      </w:r>
    </w:p>
    <w:p w14:paraId="7BD57A6F" w14:textId="0D952327" w:rsidR="00626B70" w:rsidRPr="00063307" w:rsidRDefault="003E59E5" w:rsidP="00626B70">
      <w:pPr>
        <w:pStyle w:val="JobTitlebold"/>
        <w:rPr>
          <w:rFonts w:asciiTheme="minorHAnsi" w:eastAsia="MS Mincho" w:hAnsiTheme="minorHAnsi"/>
          <w:sz w:val="24"/>
          <w:szCs w:val="24"/>
        </w:rPr>
      </w:pPr>
      <w:r>
        <w:rPr>
          <w:rFonts w:asciiTheme="minorHAnsi" w:eastAsia="MS Mincho" w:hAnsiTheme="minorHAnsi"/>
          <w:b w:val="0"/>
          <w:sz w:val="24"/>
          <w:szCs w:val="24"/>
        </w:rPr>
        <w:tab/>
      </w:r>
      <w:r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="00626B70"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045E2F88" w14:textId="3272DA10" w:rsidR="00352831" w:rsidRDefault="00DB1F7F" w:rsidP="00626B70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>
        <w:rPr>
          <w:rFonts w:asciiTheme="majorHAnsi" w:eastAsia="MS Mincho" w:hAnsiTheme="majorHAnsi"/>
          <w:sz w:val="24"/>
          <w:szCs w:val="24"/>
        </w:rPr>
        <w:t>EarthLink</w:t>
      </w:r>
      <w:r w:rsidR="00470E08">
        <w:rPr>
          <w:rFonts w:asciiTheme="majorHAnsi" w:eastAsia="MS Mincho" w:hAnsiTheme="majorHAnsi"/>
          <w:sz w:val="24"/>
          <w:szCs w:val="24"/>
        </w:rPr>
        <w:t xml:space="preserve"> [</w:t>
      </w:r>
      <w:r w:rsidR="00712447">
        <w:rPr>
          <w:rFonts w:asciiTheme="majorHAnsi" w:eastAsia="MS Mincho" w:hAnsiTheme="majorHAnsi"/>
          <w:sz w:val="24"/>
          <w:szCs w:val="24"/>
        </w:rPr>
        <w:t>Administrative Assistant – Web Designer Tech</w:t>
      </w:r>
      <w:r w:rsidR="00470E08">
        <w:rPr>
          <w:rFonts w:asciiTheme="majorHAnsi" w:eastAsia="MS Mincho" w:hAnsiTheme="majorHAnsi"/>
          <w:sz w:val="24"/>
          <w:szCs w:val="24"/>
        </w:rPr>
        <w:t>]</w:t>
      </w:r>
      <w:r w:rsidR="0047535E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352831">
        <w:rPr>
          <w:rFonts w:asciiTheme="majorHAnsi" w:eastAsia="MS Mincho" w:hAnsiTheme="majorHAnsi"/>
          <w:sz w:val="24"/>
          <w:szCs w:val="24"/>
        </w:rPr>
        <w:tab/>
      </w:r>
      <w:r w:rsidR="00C66A2C">
        <w:rPr>
          <w:rFonts w:asciiTheme="majorHAnsi" w:eastAsia="MS Mincho" w:hAnsiTheme="majorHAnsi"/>
          <w:sz w:val="24"/>
          <w:szCs w:val="24"/>
        </w:rPr>
        <w:t>2</w:t>
      </w:r>
      <w:r w:rsidR="00AE63BA">
        <w:rPr>
          <w:rFonts w:asciiTheme="majorHAnsi" w:eastAsia="MS Mincho" w:hAnsiTheme="majorHAnsi"/>
          <w:sz w:val="24"/>
          <w:szCs w:val="24"/>
        </w:rPr>
        <w:t>y</w:t>
      </w:r>
    </w:p>
    <w:p w14:paraId="6FB0112F" w14:textId="4D25FDAC" w:rsidR="00352831" w:rsidRPr="00006128" w:rsidRDefault="00835FD0" w:rsidP="0094607C">
      <w:pPr>
        <w:pStyle w:val="JobTitlebold"/>
        <w:keepLines/>
        <w:ind w:left="1080"/>
        <w:rPr>
          <w:rFonts w:eastAsia="MS Mincho" w:cs="Calibri"/>
          <w:b w:val="0"/>
          <w:bCs w:val="0"/>
          <w:sz w:val="24"/>
          <w:szCs w:val="24"/>
        </w:rPr>
      </w:pPr>
      <w:r w:rsidRPr="009C3BEF">
        <w:rPr>
          <w:rFonts w:eastAsia="MS Mincho" w:cs="Calibri"/>
          <w:b w:val="0"/>
          <w:bCs w:val="0"/>
          <w:sz w:val="24"/>
          <w:szCs w:val="24"/>
        </w:rPr>
        <w:t>Telecommuting interactive video</w:t>
      </w:r>
      <w:r w:rsidR="001E0282" w:rsidRPr="009C3BEF">
        <w:rPr>
          <w:rFonts w:eastAsia="MS Mincho" w:cs="Calibri"/>
          <w:b w:val="0"/>
          <w:bCs w:val="0"/>
          <w:sz w:val="24"/>
          <w:szCs w:val="24"/>
        </w:rPr>
        <w:t xml:space="preserve"> apps</w:t>
      </w:r>
      <w:r w:rsidR="00036E75">
        <w:rPr>
          <w:rFonts w:eastAsia="MS Mincho" w:cs="Calibri"/>
          <w:b w:val="0"/>
          <w:bCs w:val="0"/>
          <w:sz w:val="24"/>
          <w:szCs w:val="24"/>
        </w:rPr>
        <w:t>,</w:t>
      </w:r>
      <w:r w:rsidR="00CE6557">
        <w:rPr>
          <w:rFonts w:eastAsia="MS Mincho" w:cs="Calibri"/>
          <w:b w:val="0"/>
          <w:bCs w:val="0"/>
          <w:sz w:val="24"/>
          <w:szCs w:val="24"/>
        </w:rPr>
        <w:t xml:space="preserve"> as </w:t>
      </w:r>
      <w:r w:rsidR="00D43690">
        <w:rPr>
          <w:rFonts w:eastAsia="MS Mincho" w:cs="Calibri"/>
          <w:b w:val="0"/>
          <w:bCs w:val="0"/>
          <w:sz w:val="24"/>
          <w:szCs w:val="24"/>
        </w:rPr>
        <w:t>tech lead</w:t>
      </w:r>
      <w:r w:rsidR="00CE6557">
        <w:rPr>
          <w:rFonts w:eastAsia="MS Mincho" w:cs="Calibri"/>
          <w:b w:val="0"/>
          <w:bCs w:val="0"/>
          <w:sz w:val="24"/>
          <w:szCs w:val="24"/>
        </w:rPr>
        <w:t xml:space="preserve"> between </w:t>
      </w:r>
      <w:r w:rsidR="00CC5E67">
        <w:rPr>
          <w:rFonts w:eastAsia="MS Mincho" w:cs="Calibri"/>
          <w:b w:val="0"/>
          <w:bCs w:val="0"/>
          <w:sz w:val="24"/>
          <w:szCs w:val="24"/>
        </w:rPr>
        <w:t xml:space="preserve">our </w:t>
      </w:r>
      <w:r w:rsidR="00CE6557">
        <w:rPr>
          <w:rFonts w:eastAsia="MS Mincho" w:cs="Calibri"/>
          <w:b w:val="0"/>
          <w:bCs w:val="0"/>
          <w:sz w:val="24"/>
          <w:szCs w:val="24"/>
        </w:rPr>
        <w:t>UX designer and</w:t>
      </w:r>
      <w:r w:rsidR="00036E75">
        <w:rPr>
          <w:rFonts w:eastAsia="MS Mincho" w:cs="Calibri"/>
          <w:b w:val="0"/>
          <w:bCs w:val="0"/>
          <w:sz w:val="24"/>
          <w:szCs w:val="24"/>
        </w:rPr>
        <w:t xml:space="preserve"> three engineers,</w:t>
      </w:r>
      <w:r w:rsidR="00CC24D7" w:rsidRPr="009C3BEF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2A7D70" w:rsidRPr="009C3BEF">
        <w:rPr>
          <w:rFonts w:eastAsia="MS Mincho" w:cs="Calibri"/>
          <w:b w:val="0"/>
          <w:bCs w:val="0"/>
          <w:sz w:val="24"/>
          <w:szCs w:val="24"/>
        </w:rPr>
        <w:t xml:space="preserve">in </w:t>
      </w:r>
      <w:hyperlink r:id="rId12" w:history="1">
        <w:proofErr w:type="spellStart"/>
        <w:r w:rsidR="00487743" w:rsidRPr="003D427E">
          <w:rPr>
            <w:rStyle w:val="Hyperlink"/>
            <w:b w:val="0"/>
            <w:bCs w:val="0"/>
            <w:sz w:val="24"/>
            <w:szCs w:val="24"/>
            <w:u w:val="none"/>
          </w:rPr>
          <w:t>Earth</w:t>
        </w:r>
        <w:r w:rsidR="00FC7CB4" w:rsidRPr="003D427E">
          <w:rPr>
            <w:rStyle w:val="Hyperlink"/>
            <w:b w:val="0"/>
            <w:bCs w:val="0"/>
            <w:sz w:val="24"/>
            <w:szCs w:val="24"/>
            <w:u w:val="none"/>
          </w:rPr>
          <w:t>L</w:t>
        </w:r>
        <w:r w:rsidR="00487743" w:rsidRPr="003D427E">
          <w:rPr>
            <w:rStyle w:val="Hyperlink"/>
            <w:b w:val="0"/>
            <w:bCs w:val="0"/>
            <w:sz w:val="24"/>
            <w:szCs w:val="24"/>
            <w:u w:val="none"/>
          </w:rPr>
          <w:t>ink</w:t>
        </w:r>
      </w:hyperlink>
      <w:r w:rsidR="002A7D70" w:rsidRPr="009C3BEF">
        <w:rPr>
          <w:rFonts w:eastAsia="MS Mincho" w:cs="Calibri"/>
          <w:b w:val="0"/>
          <w:bCs w:val="0"/>
          <w:sz w:val="24"/>
          <w:szCs w:val="24"/>
        </w:rPr>
        <w:t>@</w:t>
      </w:r>
      <w:hyperlink r:id="rId13" w:history="1">
        <w:r w:rsidRPr="003D427E">
          <w:rPr>
            <w:rStyle w:val="Hyperlink"/>
            <w:rFonts w:eastAsia="MS Mincho" w:cs="Calibri"/>
            <w:b w:val="0"/>
            <w:bCs w:val="0"/>
            <w:sz w:val="24"/>
            <w:szCs w:val="24"/>
            <w:u w:val="none"/>
          </w:rPr>
          <w:t>Atlanta</w:t>
        </w:r>
        <w:proofErr w:type="spellEnd"/>
      </w:hyperlink>
      <w:r w:rsidR="00FC7CB4" w:rsidRPr="009C3BEF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943CC1">
        <w:rPr>
          <w:rFonts w:eastAsia="MS Mincho" w:cs="Calibri"/>
          <w:b w:val="0"/>
          <w:bCs w:val="0"/>
          <w:sz w:val="24"/>
          <w:szCs w:val="24"/>
        </w:rPr>
        <w:t>at</w:t>
      </w:r>
      <w:r w:rsidR="00FC7CB4" w:rsidRPr="009C3BEF">
        <w:rPr>
          <w:rFonts w:eastAsia="MS Mincho" w:cs="Calibri"/>
          <w:b w:val="0"/>
          <w:bCs w:val="0"/>
          <w:sz w:val="24"/>
          <w:szCs w:val="24"/>
        </w:rPr>
        <w:t xml:space="preserve"> $24 hour</w:t>
      </w:r>
      <w:r w:rsidR="00943CC1">
        <w:rPr>
          <w:rFonts w:eastAsia="MS Mincho" w:cs="Calibri"/>
          <w:b w:val="0"/>
          <w:bCs w:val="0"/>
          <w:sz w:val="24"/>
          <w:szCs w:val="24"/>
        </w:rPr>
        <w:t>ly contract</w:t>
      </w:r>
      <w:r w:rsidR="00815CFD" w:rsidRPr="009C3BEF">
        <w:rPr>
          <w:rFonts w:eastAsia="MS Mincho" w:cs="Calibri"/>
          <w:b w:val="0"/>
          <w:bCs w:val="0"/>
          <w:sz w:val="24"/>
          <w:szCs w:val="24"/>
        </w:rPr>
        <w:t>,</w:t>
      </w:r>
      <w:r w:rsidR="00815CFD" w:rsidRPr="00E523B7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E523B7" w:rsidRPr="00E523B7">
        <w:rPr>
          <w:rFonts w:eastAsia="MS Mincho" w:cs="Calibri"/>
          <w:b w:val="0"/>
          <w:bCs w:val="0"/>
          <w:sz w:val="24"/>
          <w:szCs w:val="24"/>
        </w:rPr>
        <w:t>focusing</w:t>
      </w:r>
      <w:r w:rsidR="00DA6E59">
        <w:rPr>
          <w:rFonts w:eastAsia="MS Mincho" w:cs="Calibri"/>
          <w:b w:val="0"/>
          <w:bCs w:val="0"/>
          <w:sz w:val="24"/>
          <w:szCs w:val="24"/>
        </w:rPr>
        <w:t xml:space="preserve"> on</w:t>
      </w:r>
      <w:r w:rsidR="00E523B7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E7126C">
        <w:rPr>
          <w:rFonts w:eastAsia="MS Mincho" w:cs="Calibri"/>
          <w:b w:val="0"/>
          <w:bCs w:val="0"/>
          <w:sz w:val="24"/>
          <w:szCs w:val="24"/>
        </w:rPr>
        <w:t xml:space="preserve">end-to-end </w:t>
      </w:r>
      <w:r w:rsidR="00577D17">
        <w:rPr>
          <w:rFonts w:eastAsia="MS Mincho" w:cs="Calibri"/>
          <w:b w:val="0"/>
          <w:bCs w:val="0"/>
          <w:sz w:val="24"/>
          <w:szCs w:val="24"/>
        </w:rPr>
        <w:t xml:space="preserve">engineering </w:t>
      </w:r>
      <w:r w:rsidR="00E94380">
        <w:rPr>
          <w:rFonts w:eastAsia="MS Mincho" w:cs="Calibri"/>
          <w:b w:val="0"/>
          <w:bCs w:val="0"/>
          <w:sz w:val="24"/>
          <w:szCs w:val="24"/>
        </w:rPr>
        <w:t>of</w:t>
      </w:r>
      <w:r w:rsidR="00E523B7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685C24">
        <w:rPr>
          <w:rFonts w:eastAsia="MS Mincho" w:cs="Calibri"/>
          <w:b w:val="0"/>
          <w:bCs w:val="0"/>
          <w:sz w:val="24"/>
          <w:szCs w:val="24"/>
        </w:rPr>
        <w:t xml:space="preserve">multi-platform </w:t>
      </w:r>
      <w:r w:rsidR="00E523B7">
        <w:rPr>
          <w:rFonts w:eastAsia="MS Mincho" w:cs="Calibri"/>
          <w:b w:val="0"/>
          <w:bCs w:val="0"/>
          <w:sz w:val="24"/>
          <w:szCs w:val="24"/>
        </w:rPr>
        <w:t>interactive video application</w:t>
      </w:r>
      <w:r w:rsidR="00A8600F">
        <w:rPr>
          <w:rFonts w:eastAsia="MS Mincho" w:cs="Calibri"/>
          <w:b w:val="0"/>
          <w:bCs w:val="0"/>
          <w:sz w:val="24"/>
          <w:szCs w:val="24"/>
        </w:rPr>
        <w:t>s</w:t>
      </w:r>
      <w:r w:rsidR="00E20AB3">
        <w:rPr>
          <w:rFonts w:eastAsia="MS Mincho" w:cs="Calibri"/>
          <w:b w:val="0"/>
          <w:bCs w:val="0"/>
          <w:sz w:val="24"/>
          <w:szCs w:val="24"/>
        </w:rPr>
        <w:t xml:space="preserve"> in</w:t>
      </w:r>
      <w:r w:rsidR="00DF3351">
        <w:rPr>
          <w:rFonts w:eastAsia="MS Mincho" w:cs="Calibri"/>
          <w:b w:val="0"/>
          <w:bCs w:val="0"/>
          <w:sz w:val="24"/>
          <w:szCs w:val="24"/>
        </w:rPr>
        <w:t xml:space="preserve"> </w:t>
      </w:r>
      <w:r w:rsidR="00E20AB3" w:rsidRPr="006C6DFC">
        <w:rPr>
          <w:rFonts w:eastAsia="MS Mincho" w:cs="Calibri"/>
          <w:b w:val="0"/>
          <w:bCs w:val="0"/>
          <w:i/>
          <w:iCs/>
          <w:sz w:val="24"/>
          <w:szCs w:val="24"/>
        </w:rPr>
        <w:t>e-commerce</w:t>
      </w:r>
      <w:r w:rsidR="00BE315F" w:rsidRPr="00BE315F">
        <w:rPr>
          <w:rFonts w:eastAsia="MS Mincho" w:cs="Calibri"/>
          <w:b w:val="0"/>
          <w:bCs w:val="0"/>
          <w:sz w:val="24"/>
          <w:szCs w:val="24"/>
        </w:rPr>
        <w:t>.</w:t>
      </w:r>
      <w:r w:rsidR="00036E75">
        <w:rPr>
          <w:rFonts w:eastAsia="MS Mincho" w:cs="Calibri"/>
          <w:b w:val="0"/>
          <w:bCs w:val="0"/>
          <w:sz w:val="24"/>
          <w:szCs w:val="24"/>
        </w:rPr>
        <w:t xml:space="preserve"> </w:t>
      </w:r>
    </w:p>
    <w:p w14:paraId="092697AE" w14:textId="77777777" w:rsidR="00C42671" w:rsidRPr="00352831" w:rsidRDefault="00C42671" w:rsidP="00352831">
      <w:pPr>
        <w:pStyle w:val="JobTitlebold"/>
        <w:ind w:left="1080"/>
        <w:rPr>
          <w:rFonts w:asciiTheme="majorHAnsi" w:eastAsia="MS Mincho" w:hAnsiTheme="majorHAnsi"/>
          <w:b w:val="0"/>
          <w:bCs w:val="0"/>
          <w:sz w:val="24"/>
          <w:szCs w:val="24"/>
        </w:rPr>
      </w:pPr>
    </w:p>
    <w:p w14:paraId="47C6DCD9" w14:textId="0BAEE174" w:rsidR="00626B70" w:rsidRPr="00F36451" w:rsidRDefault="0095037D" w:rsidP="00626B70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T</w:t>
      </w:r>
      <w:r w:rsidR="00D1704D">
        <w:rPr>
          <w:rFonts w:asciiTheme="majorHAnsi" w:eastAsia="MS Mincho" w:hAnsiTheme="majorHAnsi"/>
          <w:sz w:val="24"/>
          <w:szCs w:val="24"/>
        </w:rPr>
        <w:t>IMES</w:t>
      </w:r>
      <w:r w:rsidRPr="00063307">
        <w:rPr>
          <w:rFonts w:asciiTheme="majorHAnsi" w:eastAsia="MS Mincho" w:hAnsiTheme="majorHAnsi"/>
          <w:sz w:val="24"/>
          <w:szCs w:val="24"/>
        </w:rPr>
        <w:t xml:space="preserve"> I</w:t>
      </w:r>
      <w:r w:rsidR="00D1704D">
        <w:rPr>
          <w:rFonts w:asciiTheme="majorHAnsi" w:eastAsia="MS Mincho" w:hAnsiTheme="majorHAnsi"/>
          <w:sz w:val="24"/>
          <w:szCs w:val="24"/>
        </w:rPr>
        <w:t>NTERNET</w:t>
      </w:r>
      <w:r w:rsidR="009A320A">
        <w:rPr>
          <w:rFonts w:asciiTheme="majorHAnsi" w:eastAsia="MS Mincho" w:hAnsiTheme="majorHAnsi"/>
          <w:sz w:val="24"/>
          <w:szCs w:val="24"/>
        </w:rPr>
        <w:t xml:space="preserve"> [Frontend Developer at Manager Level 2]</w:t>
      </w:r>
      <w:r w:rsidR="009A320A">
        <w:rPr>
          <w:rFonts w:asciiTheme="majorHAnsi" w:eastAsia="MS Mincho" w:hAnsiTheme="majorHAnsi"/>
          <w:sz w:val="24"/>
          <w:szCs w:val="24"/>
        </w:rPr>
        <w:tab/>
      </w:r>
      <w:r w:rsidR="00175887">
        <w:rPr>
          <w:rFonts w:asciiTheme="majorHAnsi" w:eastAsia="MS Mincho" w:hAnsiTheme="majorHAnsi"/>
          <w:sz w:val="24"/>
          <w:szCs w:val="24"/>
        </w:rPr>
        <w:t xml:space="preserve"> </w:t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C33BCA">
        <w:rPr>
          <w:rFonts w:asciiTheme="majorHAnsi" w:eastAsia="MS Mincho" w:hAnsiTheme="majorHAnsi"/>
          <w:sz w:val="24"/>
          <w:szCs w:val="24"/>
        </w:rPr>
        <w:t>1y 4m</w:t>
      </w:r>
    </w:p>
    <w:p w14:paraId="331359A8" w14:textId="3964738D" w:rsidR="00626B70" w:rsidRDefault="00843400" w:rsidP="00CF4AEA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Joined </w:t>
      </w:r>
      <w:hyperlink r:id="rId14" w:history="1">
        <w:r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ETB2B</w:t>
        </w:r>
      </w:hyperlink>
      <w:r w:rsidRPr="00EE6B59">
        <w:rPr>
          <w:rFonts w:eastAsia="MS Mincho"/>
          <w:b w:val="0"/>
          <w:sz w:val="24"/>
          <w:szCs w:val="24"/>
        </w:rPr>
        <w:t xml:space="preserve"> </w:t>
      </w:r>
      <w:r w:rsidR="00B739AD">
        <w:rPr>
          <w:rFonts w:eastAsia="MS Mincho"/>
          <w:b w:val="0"/>
          <w:sz w:val="24"/>
          <w:szCs w:val="24"/>
        </w:rPr>
        <w:t>at</w:t>
      </w:r>
      <w:r>
        <w:rPr>
          <w:rFonts w:eastAsia="MS Mincho"/>
          <w:b w:val="0"/>
          <w:sz w:val="24"/>
          <w:szCs w:val="24"/>
        </w:rPr>
        <w:t xml:space="preserve"> Times Internet</w:t>
      </w:r>
      <w:r w:rsidR="003E7549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</w:t>
      </w:r>
      <w:r w:rsidR="00B739AD">
        <w:rPr>
          <w:rFonts w:eastAsia="MS Mincho"/>
          <w:b w:val="0"/>
          <w:sz w:val="24"/>
          <w:szCs w:val="24"/>
        </w:rPr>
        <w:t>in a</w:t>
      </w:r>
      <w:r w:rsidR="00020261">
        <w:rPr>
          <w:rFonts w:eastAsia="MS Mincho"/>
          <w:b w:val="0"/>
          <w:sz w:val="24"/>
          <w:szCs w:val="24"/>
        </w:rPr>
        <w:t xml:space="preserve"> team of </w:t>
      </w:r>
      <w:r w:rsidR="00E473B7">
        <w:rPr>
          <w:rFonts w:eastAsia="MS Mincho"/>
          <w:b w:val="0"/>
          <w:sz w:val="24"/>
          <w:szCs w:val="24"/>
        </w:rPr>
        <w:t>around 14 people</w:t>
      </w:r>
      <w:r w:rsidR="003E7549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</w:t>
      </w:r>
      <w:r w:rsidR="00FD4C10">
        <w:rPr>
          <w:rFonts w:eastAsia="MS Mincho"/>
          <w:b w:val="0"/>
          <w:sz w:val="24"/>
          <w:szCs w:val="24"/>
        </w:rPr>
        <w:t>with</w:t>
      </w:r>
      <w:r w:rsidR="005702A0">
        <w:rPr>
          <w:rFonts w:eastAsia="MS Mincho"/>
          <w:b w:val="0"/>
          <w:sz w:val="24"/>
          <w:szCs w:val="24"/>
        </w:rPr>
        <w:t xml:space="preserve"> eventual</w:t>
      </w:r>
      <w:r w:rsidR="00690E9B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>role</w:t>
      </w:r>
      <w:r w:rsidR="00690E9B">
        <w:rPr>
          <w:rFonts w:eastAsia="MS Mincho"/>
          <w:b w:val="0"/>
          <w:sz w:val="24"/>
          <w:szCs w:val="24"/>
        </w:rPr>
        <w:t xml:space="preserve"> that </w:t>
      </w:r>
      <w:r w:rsidR="00F8195F">
        <w:rPr>
          <w:rFonts w:eastAsia="MS Mincho"/>
          <w:b w:val="0"/>
          <w:sz w:val="24"/>
          <w:szCs w:val="24"/>
        </w:rPr>
        <w:br/>
      </w:r>
      <w:r w:rsidR="00CA74B2">
        <w:rPr>
          <w:rFonts w:eastAsia="MS Mincho"/>
          <w:b w:val="0"/>
          <w:sz w:val="24"/>
          <w:szCs w:val="24"/>
        </w:rPr>
        <w:t>entail</w:t>
      </w:r>
      <w:r w:rsidR="008948E2">
        <w:rPr>
          <w:rFonts w:eastAsia="MS Mincho"/>
          <w:b w:val="0"/>
          <w:sz w:val="24"/>
          <w:szCs w:val="24"/>
        </w:rPr>
        <w:t>ed</w:t>
      </w:r>
      <w:r w:rsidR="005F79FA">
        <w:rPr>
          <w:rFonts w:eastAsia="MS Mincho"/>
          <w:b w:val="0"/>
          <w:sz w:val="24"/>
          <w:szCs w:val="24"/>
        </w:rPr>
        <w:t xml:space="preserve"> </w:t>
      </w:r>
      <w:r w:rsidR="00D12259">
        <w:rPr>
          <w:rFonts w:eastAsia="MS Mincho"/>
          <w:b w:val="0"/>
          <w:sz w:val="24"/>
          <w:szCs w:val="24"/>
        </w:rPr>
        <w:t>cross-</w:t>
      </w:r>
      <w:r w:rsidR="006E16C2">
        <w:rPr>
          <w:rFonts w:eastAsia="MS Mincho"/>
          <w:b w:val="0"/>
          <w:sz w:val="24"/>
          <w:szCs w:val="24"/>
        </w:rPr>
        <w:t>domain</w:t>
      </w:r>
      <w:r>
        <w:rPr>
          <w:rFonts w:eastAsia="MS Mincho"/>
          <w:b w:val="0"/>
          <w:sz w:val="24"/>
          <w:szCs w:val="24"/>
        </w:rPr>
        <w:t xml:space="preserve"> </w:t>
      </w:r>
      <w:r w:rsidR="009F3D1E">
        <w:rPr>
          <w:rFonts w:eastAsia="MS Mincho"/>
          <w:b w:val="0"/>
          <w:sz w:val="24"/>
          <w:szCs w:val="24"/>
        </w:rPr>
        <w:t>tech</w:t>
      </w:r>
      <w:r w:rsidR="00695B40">
        <w:rPr>
          <w:rFonts w:eastAsia="MS Mincho"/>
          <w:b w:val="0"/>
          <w:sz w:val="24"/>
          <w:szCs w:val="24"/>
        </w:rPr>
        <w:t xml:space="preserve"> orchestration</w:t>
      </w:r>
      <w:r w:rsidR="006076E7">
        <w:rPr>
          <w:rFonts w:eastAsia="MS Mincho"/>
          <w:b w:val="0"/>
          <w:sz w:val="24"/>
          <w:szCs w:val="24"/>
        </w:rPr>
        <w:t>s</w:t>
      </w:r>
      <w:r w:rsidR="009F698E">
        <w:rPr>
          <w:rFonts w:eastAsia="MS Mincho"/>
          <w:b w:val="0"/>
          <w:sz w:val="24"/>
          <w:szCs w:val="24"/>
        </w:rPr>
        <w:t>,</w:t>
      </w:r>
      <w:r w:rsidR="0024126C">
        <w:rPr>
          <w:rFonts w:eastAsia="MS Mincho"/>
          <w:b w:val="0"/>
          <w:sz w:val="24"/>
          <w:szCs w:val="24"/>
        </w:rPr>
        <w:t xml:space="preserve"> </w:t>
      </w:r>
      <w:r w:rsidR="00727549">
        <w:rPr>
          <w:rFonts w:eastAsia="MS Mincho"/>
          <w:b w:val="0"/>
          <w:sz w:val="24"/>
          <w:szCs w:val="24"/>
        </w:rPr>
        <w:t>engraving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 w:rsidR="000A57F3">
        <w:rPr>
          <w:rFonts w:eastAsia="MS Mincho"/>
          <w:b w:val="0"/>
          <w:sz w:val="24"/>
          <w:szCs w:val="24"/>
        </w:rPr>
        <w:t>cutting-edge</w:t>
      </w:r>
      <w:r w:rsidR="00CE762E">
        <w:rPr>
          <w:rFonts w:eastAsia="MS Mincho"/>
          <w:b w:val="0"/>
          <w:sz w:val="24"/>
          <w:szCs w:val="24"/>
        </w:rPr>
        <w:t xml:space="preserve"> </w:t>
      </w:r>
      <w:r w:rsidR="00A61804">
        <w:rPr>
          <w:rFonts w:eastAsia="MS Mincho"/>
          <w:b w:val="0"/>
          <w:sz w:val="24"/>
          <w:szCs w:val="24"/>
        </w:rPr>
        <w:t>technologies</w:t>
      </w:r>
      <w:r w:rsidR="003923A3">
        <w:rPr>
          <w:rFonts w:eastAsia="MS Mincho"/>
          <w:b w:val="0"/>
          <w:sz w:val="24"/>
          <w:szCs w:val="24"/>
        </w:rPr>
        <w:t xml:space="preserve"> such as</w:t>
      </w:r>
      <w:r w:rsidR="00AA3D50">
        <w:rPr>
          <w:rFonts w:eastAsia="MS Mincho"/>
          <w:b w:val="0"/>
          <w:sz w:val="24"/>
          <w:szCs w:val="24"/>
        </w:rPr>
        <w:t xml:space="preserve"> </w:t>
      </w:r>
      <w:r w:rsidR="00AA3D50">
        <w:rPr>
          <w:rFonts w:eastAsia="MS Mincho"/>
          <w:b w:val="0"/>
          <w:sz w:val="24"/>
          <w:szCs w:val="24"/>
        </w:rPr>
        <w:br/>
      </w:r>
      <w:hyperlink r:id="rId15" w:history="1"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Gatsby</w:t>
        </w:r>
      </w:hyperlink>
      <w:r w:rsidR="0062595E" w:rsidRPr="00EE6B59">
        <w:rPr>
          <w:rFonts w:eastAsia="MS Mincho"/>
          <w:b w:val="0"/>
          <w:sz w:val="24"/>
          <w:szCs w:val="24"/>
        </w:rPr>
        <w:t xml:space="preserve"> </w:t>
      </w:r>
      <w:r w:rsidR="0062595E">
        <w:rPr>
          <w:rFonts w:eastAsia="MS Mincho"/>
          <w:b w:val="0"/>
          <w:sz w:val="24"/>
          <w:szCs w:val="24"/>
        </w:rPr>
        <w:t>(</w:t>
      </w:r>
      <w:r w:rsidR="00A26039">
        <w:rPr>
          <w:rFonts w:eastAsia="MS Mincho"/>
          <w:b w:val="0"/>
          <w:sz w:val="24"/>
          <w:szCs w:val="24"/>
        </w:rPr>
        <w:t xml:space="preserve">React), </w:t>
      </w:r>
      <w:hyperlink r:id="rId16" w:history="1">
        <w:proofErr w:type="spellStart"/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LoopBack</w:t>
        </w:r>
        <w:proofErr w:type="spellEnd"/>
      </w:hyperlink>
      <w:r w:rsidR="0062595E">
        <w:rPr>
          <w:rFonts w:eastAsia="MS Mincho"/>
          <w:b w:val="0"/>
          <w:sz w:val="24"/>
          <w:szCs w:val="24"/>
        </w:rPr>
        <w:t xml:space="preserve"> (</w:t>
      </w:r>
      <w:r w:rsidR="00A26039">
        <w:rPr>
          <w:rFonts w:eastAsia="MS Mincho"/>
          <w:b w:val="0"/>
          <w:sz w:val="24"/>
          <w:szCs w:val="24"/>
        </w:rPr>
        <w:t>Node</w:t>
      </w:r>
      <w:r w:rsidR="00EC1B06">
        <w:rPr>
          <w:rFonts w:eastAsia="MS Mincho"/>
          <w:b w:val="0"/>
          <w:sz w:val="24"/>
          <w:szCs w:val="24"/>
        </w:rPr>
        <w:t>.</w:t>
      </w:r>
      <w:r w:rsidR="00A26039">
        <w:rPr>
          <w:rFonts w:eastAsia="MS Mincho"/>
          <w:b w:val="0"/>
          <w:sz w:val="24"/>
          <w:szCs w:val="24"/>
        </w:rPr>
        <w:t>js),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 w:rsidR="004E223A">
        <w:rPr>
          <w:rFonts w:eastAsia="MS Mincho"/>
          <w:b w:val="0"/>
          <w:sz w:val="24"/>
          <w:szCs w:val="24"/>
        </w:rPr>
        <w:t xml:space="preserve">and </w:t>
      </w:r>
      <w:hyperlink r:id="rId17" w:history="1">
        <w:r w:rsidR="003923A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Universal Recommender</w:t>
        </w:r>
      </w:hyperlink>
      <w:r w:rsidR="0000264B">
        <w:rPr>
          <w:rFonts w:eastAsia="MS Mincho"/>
          <w:b w:val="0"/>
          <w:sz w:val="24"/>
          <w:szCs w:val="24"/>
        </w:rPr>
        <w:t>,</w:t>
      </w:r>
      <w:r w:rsidR="0024126C">
        <w:rPr>
          <w:rFonts w:eastAsia="MS Mincho"/>
          <w:b w:val="0"/>
          <w:sz w:val="24"/>
          <w:szCs w:val="24"/>
        </w:rPr>
        <w:t xml:space="preserve"> for</w:t>
      </w:r>
      <w:r w:rsidR="0024126C" w:rsidRPr="00EE6B59">
        <w:rPr>
          <w:rFonts w:eastAsia="MS Mincho"/>
          <w:b w:val="0"/>
          <w:sz w:val="24"/>
          <w:szCs w:val="24"/>
        </w:rPr>
        <w:t xml:space="preserve"> </w:t>
      </w:r>
      <w:hyperlink r:id="rId18" w:anchor="overview" w:history="1">
        <w:r w:rsidR="0024126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&gt;100K</w:t>
        </w:r>
      </w:hyperlink>
      <w:r w:rsidR="0024126C">
        <w:rPr>
          <w:rFonts w:eastAsia="MS Mincho"/>
          <w:b w:val="0"/>
          <w:sz w:val="24"/>
          <w:szCs w:val="24"/>
        </w:rPr>
        <w:t xml:space="preserve"> daily visitors, </w:t>
      </w:r>
      <w:r w:rsidR="00FF30D0">
        <w:rPr>
          <w:rFonts w:eastAsia="MS Mincho"/>
          <w:b w:val="0"/>
          <w:sz w:val="24"/>
          <w:szCs w:val="24"/>
        </w:rPr>
        <w:t xml:space="preserve"> </w:t>
      </w:r>
      <w:r w:rsidR="00FF30D0">
        <w:rPr>
          <w:rFonts w:eastAsia="MS Mincho"/>
          <w:b w:val="0"/>
          <w:sz w:val="24"/>
          <w:szCs w:val="24"/>
        </w:rPr>
        <w:br/>
      </w:r>
      <w:r w:rsidR="00FF0E5D">
        <w:rPr>
          <w:rFonts w:eastAsia="MS Mincho"/>
          <w:b w:val="0"/>
          <w:sz w:val="24"/>
          <w:szCs w:val="24"/>
        </w:rPr>
        <w:t>and</w:t>
      </w:r>
      <w:r w:rsidR="00E80413">
        <w:rPr>
          <w:rFonts w:eastAsia="MS Mincho"/>
          <w:b w:val="0"/>
          <w:sz w:val="24"/>
          <w:szCs w:val="24"/>
        </w:rPr>
        <w:t xml:space="preserve"> </w:t>
      </w:r>
      <w:r w:rsidR="00EA230C">
        <w:rPr>
          <w:rFonts w:eastAsia="MS Mincho"/>
          <w:b w:val="0"/>
          <w:sz w:val="24"/>
          <w:szCs w:val="24"/>
        </w:rPr>
        <w:t xml:space="preserve">multi-variant </w:t>
      </w:r>
      <w:r w:rsidR="00444375">
        <w:rPr>
          <w:rFonts w:eastAsia="MS Mincho"/>
          <w:b w:val="0"/>
          <w:sz w:val="24"/>
          <w:szCs w:val="24"/>
        </w:rPr>
        <w:t>performance</w:t>
      </w:r>
      <w:r w:rsidR="00AF459A">
        <w:rPr>
          <w:rFonts w:eastAsia="MS Mincho"/>
          <w:b w:val="0"/>
          <w:sz w:val="24"/>
          <w:szCs w:val="24"/>
        </w:rPr>
        <w:t xml:space="preserve"> </w:t>
      </w:r>
      <w:r w:rsidR="00012362">
        <w:rPr>
          <w:rFonts w:eastAsia="MS Mincho"/>
          <w:b w:val="0"/>
          <w:sz w:val="24"/>
          <w:szCs w:val="24"/>
        </w:rPr>
        <w:t>injection</w:t>
      </w:r>
      <w:r w:rsidR="006076E7">
        <w:rPr>
          <w:rFonts w:eastAsia="MS Mincho"/>
          <w:b w:val="0"/>
          <w:sz w:val="24"/>
          <w:szCs w:val="24"/>
        </w:rPr>
        <w:t>s</w:t>
      </w:r>
      <w:r w:rsidR="009F698E">
        <w:rPr>
          <w:rFonts w:eastAsia="MS Mincho"/>
          <w:b w:val="0"/>
          <w:sz w:val="24"/>
          <w:szCs w:val="24"/>
        </w:rPr>
        <w:t>,</w:t>
      </w:r>
      <w:r w:rsidR="008356CB">
        <w:rPr>
          <w:rFonts w:eastAsia="MS Mincho"/>
          <w:b w:val="0"/>
          <w:sz w:val="24"/>
          <w:szCs w:val="24"/>
        </w:rPr>
        <w:t xml:space="preserve"> </w:t>
      </w:r>
      <w:r w:rsidR="00EA5F8B">
        <w:rPr>
          <w:rFonts w:eastAsia="MS Mincho"/>
          <w:b w:val="0"/>
          <w:sz w:val="24"/>
          <w:szCs w:val="24"/>
        </w:rPr>
        <w:t>involving</w:t>
      </w:r>
      <w:r w:rsidR="008D17E9">
        <w:rPr>
          <w:rFonts w:eastAsia="MS Mincho"/>
          <w:b w:val="0"/>
          <w:sz w:val="24"/>
          <w:szCs w:val="24"/>
        </w:rPr>
        <w:t xml:space="preserve"> </w:t>
      </w:r>
      <w:r w:rsidR="00E9311E">
        <w:rPr>
          <w:rFonts w:eastAsia="MS Mincho"/>
          <w:b w:val="0"/>
          <w:sz w:val="24"/>
          <w:szCs w:val="24"/>
        </w:rPr>
        <w:t xml:space="preserve">PWAs, </w:t>
      </w:r>
      <w:proofErr w:type="spellStart"/>
      <w:r w:rsidR="000A36CB">
        <w:rPr>
          <w:rFonts w:eastAsia="MS Mincho"/>
          <w:b w:val="0"/>
          <w:sz w:val="24"/>
          <w:szCs w:val="24"/>
        </w:rPr>
        <w:t>S</w:t>
      </w:r>
      <w:r w:rsidR="00B83234">
        <w:rPr>
          <w:rFonts w:eastAsia="MS Mincho"/>
          <w:b w:val="0"/>
          <w:sz w:val="24"/>
          <w:szCs w:val="24"/>
        </w:rPr>
        <w:t>treamable</w:t>
      </w:r>
      <w:proofErr w:type="spellEnd"/>
      <w:r w:rsidR="00B83234">
        <w:rPr>
          <w:rFonts w:eastAsia="MS Mincho"/>
          <w:b w:val="0"/>
          <w:sz w:val="24"/>
          <w:szCs w:val="24"/>
        </w:rPr>
        <w:t xml:space="preserve"> </w:t>
      </w:r>
      <w:r w:rsidR="000A36CB">
        <w:rPr>
          <w:rFonts w:eastAsia="MS Mincho"/>
          <w:b w:val="0"/>
          <w:sz w:val="24"/>
          <w:szCs w:val="24"/>
        </w:rPr>
        <w:t>W</w:t>
      </w:r>
      <w:r w:rsidR="00B83234">
        <w:rPr>
          <w:rFonts w:eastAsia="MS Mincho"/>
          <w:b w:val="0"/>
          <w:sz w:val="24"/>
          <w:szCs w:val="24"/>
        </w:rPr>
        <w:t xml:space="preserve">eb </w:t>
      </w:r>
      <w:r w:rsidR="000A36CB">
        <w:rPr>
          <w:rFonts w:eastAsia="MS Mincho"/>
          <w:b w:val="0"/>
          <w:sz w:val="24"/>
          <w:szCs w:val="24"/>
        </w:rPr>
        <w:t>A</w:t>
      </w:r>
      <w:r w:rsidR="00B83234">
        <w:rPr>
          <w:rFonts w:eastAsia="MS Mincho"/>
          <w:b w:val="0"/>
          <w:sz w:val="24"/>
          <w:szCs w:val="24"/>
        </w:rPr>
        <w:t>pps</w:t>
      </w:r>
      <w:r w:rsidR="00503BEB">
        <w:rPr>
          <w:rFonts w:eastAsia="MS Mincho"/>
          <w:b w:val="0"/>
          <w:sz w:val="24"/>
          <w:szCs w:val="24"/>
        </w:rPr>
        <w:t>,</w:t>
      </w:r>
      <w:r w:rsidR="00E9311E">
        <w:rPr>
          <w:rFonts w:eastAsia="MS Mincho"/>
          <w:b w:val="0"/>
          <w:sz w:val="24"/>
          <w:szCs w:val="24"/>
        </w:rPr>
        <w:t xml:space="preserve"> </w:t>
      </w:r>
      <w:proofErr w:type="spellStart"/>
      <w:r w:rsidR="006A6278">
        <w:rPr>
          <w:rFonts w:eastAsia="MS Mincho"/>
          <w:b w:val="0"/>
          <w:sz w:val="24"/>
          <w:szCs w:val="24"/>
        </w:rPr>
        <w:t>Gr</w:t>
      </w:r>
      <w:r w:rsidR="00A13B71">
        <w:rPr>
          <w:rFonts w:eastAsia="MS Mincho"/>
          <w:b w:val="0"/>
          <w:sz w:val="24"/>
          <w:szCs w:val="24"/>
        </w:rPr>
        <w:t>a</w:t>
      </w:r>
      <w:r w:rsidR="006A6278">
        <w:rPr>
          <w:rFonts w:eastAsia="MS Mincho"/>
          <w:b w:val="0"/>
          <w:sz w:val="24"/>
          <w:szCs w:val="24"/>
        </w:rPr>
        <w:t>phQL</w:t>
      </w:r>
      <w:proofErr w:type="spellEnd"/>
      <w:r w:rsidR="006A6278">
        <w:rPr>
          <w:rFonts w:eastAsia="MS Mincho"/>
          <w:b w:val="0"/>
          <w:sz w:val="24"/>
          <w:szCs w:val="24"/>
        </w:rPr>
        <w:t xml:space="preserve"> API Gateway</w:t>
      </w:r>
      <w:r w:rsidR="009E42B1">
        <w:rPr>
          <w:rFonts w:eastAsia="MS Mincho"/>
          <w:b w:val="0"/>
          <w:sz w:val="24"/>
          <w:szCs w:val="24"/>
        </w:rPr>
        <w:t>s</w:t>
      </w:r>
      <w:r w:rsidR="00CD34D7">
        <w:rPr>
          <w:rFonts w:eastAsia="MS Mincho"/>
          <w:b w:val="0"/>
          <w:sz w:val="24"/>
          <w:szCs w:val="24"/>
        </w:rPr>
        <w:t>,</w:t>
      </w:r>
      <w:r w:rsidR="00630BB8">
        <w:rPr>
          <w:rFonts w:eastAsia="MS Mincho"/>
          <w:b w:val="0"/>
          <w:sz w:val="24"/>
          <w:szCs w:val="24"/>
        </w:rPr>
        <w:t xml:space="preserve"> </w:t>
      </w:r>
      <w:r w:rsidR="00CD34D7">
        <w:rPr>
          <w:rFonts w:eastAsia="MS Mincho"/>
          <w:b w:val="0"/>
          <w:sz w:val="24"/>
          <w:szCs w:val="24"/>
        </w:rPr>
        <w:t xml:space="preserve">and </w:t>
      </w:r>
      <w:r w:rsidR="006F3EAA">
        <w:rPr>
          <w:rFonts w:eastAsia="MS Mincho"/>
          <w:b w:val="0"/>
          <w:sz w:val="24"/>
          <w:szCs w:val="24"/>
        </w:rPr>
        <w:t>M</w:t>
      </w:r>
      <w:r w:rsidR="00EE0AE9">
        <w:rPr>
          <w:rFonts w:eastAsia="MS Mincho"/>
          <w:b w:val="0"/>
          <w:sz w:val="24"/>
          <w:szCs w:val="24"/>
        </w:rPr>
        <w:t>ulti-</w:t>
      </w:r>
      <w:r w:rsidR="006F3EAA">
        <w:rPr>
          <w:rFonts w:eastAsia="MS Mincho"/>
          <w:b w:val="0"/>
          <w:sz w:val="24"/>
          <w:szCs w:val="24"/>
        </w:rPr>
        <w:t>D</w:t>
      </w:r>
      <w:r w:rsidR="00EE0AE9">
        <w:rPr>
          <w:rFonts w:eastAsia="MS Mincho"/>
          <w:b w:val="0"/>
          <w:sz w:val="24"/>
          <w:szCs w:val="24"/>
        </w:rPr>
        <w:t xml:space="preserve">atacenter </w:t>
      </w:r>
      <w:r w:rsidR="008356CB">
        <w:rPr>
          <w:rFonts w:eastAsia="MS Mincho"/>
          <w:b w:val="0"/>
          <w:sz w:val="24"/>
          <w:szCs w:val="24"/>
        </w:rPr>
        <w:t>AD</w:t>
      </w:r>
      <w:r w:rsidR="006531DB">
        <w:rPr>
          <w:rFonts w:eastAsia="MS Mincho"/>
          <w:b w:val="0"/>
          <w:sz w:val="24"/>
          <w:szCs w:val="24"/>
        </w:rPr>
        <w:t>N</w:t>
      </w:r>
      <w:r w:rsidR="008356CB">
        <w:rPr>
          <w:rFonts w:eastAsia="MS Mincho"/>
          <w:b w:val="0"/>
          <w:sz w:val="24"/>
          <w:szCs w:val="24"/>
        </w:rPr>
        <w:t xml:space="preserve">, for existing systems serving </w:t>
      </w:r>
      <w:hyperlink r:id="rId19" w:anchor="overview" w:history="1">
        <w:r w:rsidR="008356CB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&gt;20M</w:t>
        </w:r>
      </w:hyperlink>
      <w:r w:rsidR="008356CB">
        <w:rPr>
          <w:rFonts w:eastAsia="MS Mincho"/>
          <w:b w:val="0"/>
          <w:sz w:val="24"/>
          <w:szCs w:val="24"/>
        </w:rPr>
        <w:t xml:space="preserve"> pageviews</w:t>
      </w:r>
      <w:r w:rsidR="00FD2367">
        <w:rPr>
          <w:rFonts w:eastAsia="MS Mincho"/>
          <w:b w:val="0"/>
          <w:sz w:val="24"/>
          <w:szCs w:val="24"/>
        </w:rPr>
        <w:t xml:space="preserve"> daily</w:t>
      </w:r>
      <w:r w:rsidR="00B92679">
        <w:rPr>
          <w:rFonts w:eastAsia="MS Mincho"/>
          <w:b w:val="0"/>
          <w:sz w:val="24"/>
          <w:szCs w:val="24"/>
        </w:rPr>
        <w:t>.</w:t>
      </w:r>
      <w:r w:rsidR="006B05F1">
        <w:rPr>
          <w:rFonts w:eastAsia="MS Mincho"/>
          <w:b w:val="0"/>
          <w:sz w:val="24"/>
          <w:szCs w:val="24"/>
        </w:rPr>
        <w:t xml:space="preserve">  </w:t>
      </w:r>
      <w:r w:rsidR="00B83234">
        <w:rPr>
          <w:rFonts w:eastAsia="MS Mincho"/>
          <w:b w:val="0"/>
          <w:sz w:val="24"/>
          <w:szCs w:val="24"/>
        </w:rPr>
        <w:t xml:space="preserve">  </w:t>
      </w:r>
      <w:r w:rsidR="003923A3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 xml:space="preserve">  </w:t>
      </w:r>
    </w:p>
    <w:p w14:paraId="5C08272B" w14:textId="77777777" w:rsidR="00D55278" w:rsidRDefault="00D55278" w:rsidP="00626B70">
      <w:pPr>
        <w:pStyle w:val="JobTitlebold"/>
        <w:ind w:left="0"/>
        <w:rPr>
          <w:rFonts w:asciiTheme="majorHAnsi" w:eastAsia="MS Mincho" w:hAnsiTheme="majorHAnsi"/>
          <w:sz w:val="24"/>
          <w:szCs w:val="24"/>
        </w:rPr>
      </w:pPr>
    </w:p>
    <w:p w14:paraId="5682CD81" w14:textId="14A5F99B" w:rsidR="005F3657" w:rsidRPr="00063307" w:rsidRDefault="00F50898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>
        <w:rPr>
          <w:rFonts w:asciiTheme="majorHAnsi" w:eastAsia="MS Mincho" w:hAnsiTheme="majorHAnsi"/>
          <w:sz w:val="24"/>
          <w:szCs w:val="24"/>
        </w:rPr>
        <w:t>CONSERT</w:t>
      </w:r>
      <w:r w:rsidR="009A320A">
        <w:rPr>
          <w:rFonts w:asciiTheme="majorHAnsi" w:eastAsia="MS Mincho" w:hAnsiTheme="majorHAnsi"/>
          <w:sz w:val="24"/>
          <w:szCs w:val="24"/>
        </w:rPr>
        <w:t xml:space="preserve"> [Director]</w:t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9A320A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990E22">
        <w:rPr>
          <w:rFonts w:asciiTheme="majorHAnsi" w:eastAsia="MS Mincho" w:hAnsiTheme="majorHAnsi"/>
          <w:sz w:val="24"/>
          <w:szCs w:val="24"/>
        </w:rPr>
        <w:t>1y 5m</w:t>
      </w:r>
    </w:p>
    <w:p w14:paraId="18B154F8" w14:textId="1FB5B989" w:rsidR="00940A6B" w:rsidRPr="0022420C" w:rsidRDefault="00EE38E7" w:rsidP="00940A6B">
      <w:pPr>
        <w:pStyle w:val="JobTitlebold"/>
        <w:ind w:left="1080"/>
        <w:rPr>
          <w:rFonts w:eastAsia="MS Mincho" w:cs="Calibri"/>
          <w:b w:val="0"/>
          <w:sz w:val="24"/>
          <w:szCs w:val="24"/>
        </w:rPr>
      </w:pPr>
      <w:r w:rsidRPr="0022420C">
        <w:rPr>
          <w:rFonts w:eastAsia="MS Mincho" w:cs="Calibri"/>
          <w:b w:val="0"/>
          <w:sz w:val="24"/>
          <w:szCs w:val="24"/>
        </w:rPr>
        <w:t>F</w:t>
      </w:r>
      <w:r w:rsidR="00A26199" w:rsidRPr="0022420C">
        <w:rPr>
          <w:rFonts w:eastAsia="MS Mincho" w:cs="Calibri"/>
          <w:b w:val="0"/>
          <w:sz w:val="24"/>
          <w:szCs w:val="24"/>
        </w:rPr>
        <w:t>ounded</w:t>
      </w:r>
      <w:r w:rsidR="0072429E" w:rsidRPr="0022420C">
        <w:rPr>
          <w:rFonts w:eastAsia="MS Mincho" w:cs="Calibri"/>
          <w:b w:val="0"/>
          <w:sz w:val="24"/>
          <w:szCs w:val="24"/>
        </w:rPr>
        <w:t xml:space="preserve"> a tech startup that </w:t>
      </w:r>
      <w:r w:rsidR="00206196" w:rsidRPr="0022420C">
        <w:rPr>
          <w:rFonts w:eastAsia="MS Mincho" w:cs="Calibri"/>
          <w:b w:val="0"/>
          <w:sz w:val="24"/>
          <w:szCs w:val="24"/>
        </w:rPr>
        <w:t xml:space="preserve">recommended </w:t>
      </w:r>
      <w:r w:rsidR="009375D7" w:rsidRPr="0022420C">
        <w:rPr>
          <w:rFonts w:eastAsia="MS Mincho" w:cs="Calibri"/>
          <w:b w:val="0"/>
          <w:sz w:val="24"/>
          <w:szCs w:val="24"/>
        </w:rPr>
        <w:t>live music video</w:t>
      </w:r>
      <w:r w:rsidR="00C620F3" w:rsidRPr="0022420C">
        <w:rPr>
          <w:rFonts w:eastAsia="MS Mincho" w:cs="Calibri"/>
          <w:b w:val="0"/>
          <w:sz w:val="24"/>
          <w:szCs w:val="24"/>
        </w:rPr>
        <w:t>s</w:t>
      </w:r>
      <w:r w:rsidR="009375D7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9B6702" w:rsidRPr="0022420C">
        <w:rPr>
          <w:rFonts w:eastAsia="MS Mincho" w:cs="Calibri"/>
          <w:b w:val="0"/>
          <w:sz w:val="24"/>
          <w:szCs w:val="24"/>
        </w:rPr>
        <w:t>to the</w:t>
      </w:r>
      <w:r w:rsidR="008F3C5D" w:rsidRPr="0022420C">
        <w:rPr>
          <w:rFonts w:eastAsia="MS Mincho" w:cs="Calibri"/>
          <w:b w:val="0"/>
          <w:sz w:val="24"/>
          <w:szCs w:val="24"/>
        </w:rPr>
        <w:t xml:space="preserve"> user</w:t>
      </w:r>
      <w:r w:rsidR="004172F8" w:rsidRPr="0022420C">
        <w:rPr>
          <w:rFonts w:eastAsia="MS Mincho" w:cs="Calibri"/>
          <w:b w:val="0"/>
          <w:sz w:val="24"/>
          <w:szCs w:val="24"/>
        </w:rPr>
        <w:t>s</w:t>
      </w:r>
      <w:r w:rsidR="008F3C5D" w:rsidRPr="0022420C">
        <w:rPr>
          <w:rFonts w:eastAsia="MS Mincho" w:cs="Calibri"/>
          <w:b w:val="0"/>
          <w:sz w:val="24"/>
          <w:szCs w:val="24"/>
        </w:rPr>
        <w:t>.</w:t>
      </w:r>
      <w:r w:rsidR="00E7230D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525109" w:rsidRPr="0022420C">
        <w:rPr>
          <w:rFonts w:eastAsia="MS Mincho" w:cs="Calibri"/>
          <w:b w:val="0"/>
          <w:sz w:val="24"/>
          <w:szCs w:val="24"/>
        </w:rPr>
        <w:t>The tech stack comprise</w:t>
      </w:r>
      <w:r w:rsidR="0000369A" w:rsidRPr="0022420C">
        <w:rPr>
          <w:rFonts w:eastAsia="MS Mincho" w:cs="Calibri"/>
          <w:b w:val="0"/>
          <w:sz w:val="24"/>
          <w:szCs w:val="24"/>
        </w:rPr>
        <w:t>d</w:t>
      </w:r>
      <w:r w:rsidR="00525109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FB3AE0" w:rsidRPr="0022420C">
        <w:rPr>
          <w:rFonts w:eastAsia="MS Mincho" w:cs="Calibri"/>
          <w:b w:val="0"/>
          <w:sz w:val="24"/>
          <w:szCs w:val="24"/>
        </w:rPr>
        <w:t xml:space="preserve">mainly </w:t>
      </w:r>
      <w:r w:rsidR="00525109" w:rsidRPr="0022420C">
        <w:rPr>
          <w:rFonts w:eastAsia="MS Mincho" w:cs="Calibri"/>
          <w:b w:val="0"/>
          <w:sz w:val="24"/>
          <w:szCs w:val="24"/>
        </w:rPr>
        <w:t>of</w:t>
      </w:r>
      <w:r w:rsidR="00387942" w:rsidRPr="0022420C">
        <w:rPr>
          <w:rFonts w:eastAsia="MS Mincho" w:cs="Calibri"/>
          <w:b w:val="0"/>
          <w:sz w:val="24"/>
          <w:szCs w:val="24"/>
        </w:rPr>
        <w:t xml:space="preserve"> </w:t>
      </w:r>
      <w:hyperlink r:id="rId20" w:history="1">
        <w:r w:rsidR="00C41D7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N</w:t>
        </w:r>
        <w:r w:rsidR="00156B7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ext.js</w:t>
        </w:r>
      </w:hyperlink>
      <w:r w:rsidR="00156B70" w:rsidRPr="00EE6B59">
        <w:rPr>
          <w:rFonts w:eastAsia="MS Mincho" w:cs="Calibri"/>
          <w:b w:val="0"/>
          <w:sz w:val="24"/>
          <w:szCs w:val="24"/>
        </w:rPr>
        <w:t>,</w:t>
      </w:r>
      <w:r w:rsidR="007E23B0" w:rsidRPr="00EE6B59">
        <w:rPr>
          <w:rFonts w:eastAsia="MS Mincho" w:cs="Calibri"/>
          <w:b w:val="0"/>
          <w:sz w:val="24"/>
          <w:szCs w:val="24"/>
        </w:rPr>
        <w:t xml:space="preserve"> </w:t>
      </w:r>
      <w:hyperlink r:id="rId21" w:history="1">
        <w:r w:rsidR="007E23B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Redux</w:t>
        </w:r>
      </w:hyperlink>
      <w:r w:rsidR="007E23B0" w:rsidRPr="00EE6B59">
        <w:rPr>
          <w:rFonts w:eastAsia="MS Mincho" w:cs="Calibri"/>
          <w:b w:val="0"/>
          <w:sz w:val="24"/>
          <w:szCs w:val="24"/>
        </w:rPr>
        <w:t xml:space="preserve">, </w:t>
      </w:r>
      <w:hyperlink r:id="rId22" w:history="1">
        <w:r w:rsidR="007E23B0" w:rsidRPr="00EE6B59">
          <w:rPr>
            <w:rStyle w:val="Hyperlink"/>
            <w:rFonts w:eastAsia="MS Mincho" w:cs="Calibri"/>
            <w:b w:val="0"/>
            <w:sz w:val="24"/>
            <w:szCs w:val="24"/>
            <w:u w:val="none"/>
          </w:rPr>
          <w:t>Feathers</w:t>
        </w:r>
      </w:hyperlink>
      <w:r w:rsidR="007E23B0">
        <w:rPr>
          <w:rFonts w:eastAsia="MS Mincho" w:cs="Calibri"/>
          <w:b w:val="0"/>
          <w:sz w:val="24"/>
          <w:szCs w:val="24"/>
        </w:rPr>
        <w:t>,</w:t>
      </w:r>
      <w:r w:rsidR="00156B70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C41D70" w:rsidRPr="0022420C">
        <w:rPr>
          <w:rFonts w:eastAsia="MS Mincho" w:cs="Calibri"/>
          <w:b w:val="0"/>
          <w:sz w:val="24"/>
          <w:szCs w:val="24"/>
        </w:rPr>
        <w:t>R</w:t>
      </w:r>
      <w:r w:rsidR="00156B70" w:rsidRPr="0022420C">
        <w:rPr>
          <w:rFonts w:eastAsia="MS Mincho" w:cs="Calibri"/>
          <w:b w:val="0"/>
          <w:sz w:val="24"/>
          <w:szCs w:val="24"/>
        </w:rPr>
        <w:t xml:space="preserve">eact, </w:t>
      </w:r>
      <w:r w:rsidR="00C41D70" w:rsidRPr="0022420C">
        <w:rPr>
          <w:rFonts w:eastAsia="MS Mincho" w:cs="Calibri"/>
          <w:b w:val="0"/>
          <w:sz w:val="24"/>
          <w:szCs w:val="24"/>
        </w:rPr>
        <w:t>R</w:t>
      </w:r>
      <w:r w:rsidR="00906F36" w:rsidRPr="0022420C">
        <w:rPr>
          <w:rFonts w:eastAsia="MS Mincho" w:cs="Calibri"/>
          <w:b w:val="0"/>
          <w:sz w:val="24"/>
          <w:szCs w:val="24"/>
        </w:rPr>
        <w:t xml:space="preserve">eact </w:t>
      </w:r>
      <w:r w:rsidR="00C41D70" w:rsidRPr="0022420C">
        <w:rPr>
          <w:rFonts w:eastAsia="MS Mincho" w:cs="Calibri"/>
          <w:b w:val="0"/>
          <w:sz w:val="24"/>
          <w:szCs w:val="24"/>
        </w:rPr>
        <w:t>A</w:t>
      </w:r>
      <w:r w:rsidR="00156B70" w:rsidRPr="0022420C">
        <w:rPr>
          <w:rFonts w:eastAsia="MS Mincho" w:cs="Calibri"/>
          <w:b w:val="0"/>
          <w:sz w:val="24"/>
          <w:szCs w:val="24"/>
        </w:rPr>
        <w:t>pollo</w:t>
      </w:r>
      <w:r w:rsidR="007E23B0">
        <w:rPr>
          <w:rFonts w:eastAsia="MS Mincho" w:cs="Calibri"/>
          <w:b w:val="0"/>
          <w:sz w:val="24"/>
          <w:szCs w:val="24"/>
        </w:rPr>
        <w:t xml:space="preserve">, </w:t>
      </w:r>
      <w:r w:rsidR="000F21E3" w:rsidRPr="0022420C">
        <w:rPr>
          <w:rFonts w:eastAsia="MS Mincho" w:cs="Calibri"/>
          <w:b w:val="0"/>
          <w:sz w:val="24"/>
          <w:szCs w:val="24"/>
        </w:rPr>
        <w:t>Semantic UI</w:t>
      </w:r>
      <w:r w:rsidR="000F21E3">
        <w:rPr>
          <w:rFonts w:eastAsia="MS Mincho" w:cs="Calibri"/>
          <w:b w:val="0"/>
          <w:sz w:val="24"/>
          <w:szCs w:val="24"/>
        </w:rPr>
        <w:t>,</w:t>
      </w:r>
      <w:r w:rsidR="000F21E3" w:rsidRPr="0022420C">
        <w:rPr>
          <w:rFonts w:eastAsia="MS Mincho" w:cs="Calibri"/>
          <w:b w:val="0"/>
          <w:sz w:val="24"/>
          <w:szCs w:val="24"/>
        </w:rPr>
        <w:t xml:space="preserve"> </w:t>
      </w:r>
      <w:proofErr w:type="spellStart"/>
      <w:r w:rsidR="00C41D70" w:rsidRPr="0022420C">
        <w:rPr>
          <w:rFonts w:eastAsia="MS Mincho" w:cs="Calibri"/>
          <w:b w:val="0"/>
          <w:sz w:val="24"/>
          <w:szCs w:val="24"/>
        </w:rPr>
        <w:t>L</w:t>
      </w:r>
      <w:r w:rsidR="00CD6B6C" w:rsidRPr="0022420C">
        <w:rPr>
          <w:rFonts w:eastAsia="MS Mincho" w:cs="Calibri"/>
          <w:b w:val="0"/>
          <w:sz w:val="24"/>
          <w:szCs w:val="24"/>
        </w:rPr>
        <w:t>oop</w:t>
      </w:r>
      <w:r w:rsidR="00C41D70" w:rsidRPr="0022420C">
        <w:rPr>
          <w:rFonts w:eastAsia="MS Mincho" w:cs="Calibri"/>
          <w:b w:val="0"/>
          <w:sz w:val="24"/>
          <w:szCs w:val="24"/>
        </w:rPr>
        <w:t>B</w:t>
      </w:r>
      <w:r w:rsidR="00CD6B6C" w:rsidRPr="0022420C">
        <w:rPr>
          <w:rFonts w:eastAsia="MS Mincho" w:cs="Calibri"/>
          <w:b w:val="0"/>
          <w:sz w:val="24"/>
          <w:szCs w:val="24"/>
        </w:rPr>
        <w:t>ack</w:t>
      </w:r>
      <w:proofErr w:type="spellEnd"/>
      <w:r w:rsidR="00CD6B6C" w:rsidRPr="0022420C">
        <w:rPr>
          <w:rFonts w:eastAsia="MS Mincho" w:cs="Calibri"/>
          <w:b w:val="0"/>
          <w:sz w:val="24"/>
          <w:szCs w:val="24"/>
        </w:rPr>
        <w:t xml:space="preserve">, </w:t>
      </w:r>
      <w:proofErr w:type="spellStart"/>
      <w:r w:rsidR="00C41D70" w:rsidRPr="0022420C">
        <w:rPr>
          <w:rFonts w:eastAsia="MS Mincho" w:cs="Calibri"/>
          <w:b w:val="0"/>
          <w:sz w:val="24"/>
          <w:szCs w:val="24"/>
        </w:rPr>
        <w:t>R</w:t>
      </w:r>
      <w:r w:rsidR="00387942" w:rsidRPr="0022420C">
        <w:rPr>
          <w:rFonts w:eastAsia="MS Mincho" w:cs="Calibri"/>
          <w:b w:val="0"/>
          <w:sz w:val="24"/>
          <w:szCs w:val="24"/>
        </w:rPr>
        <w:t>x</w:t>
      </w:r>
      <w:r w:rsidR="00C41D70" w:rsidRPr="0022420C">
        <w:rPr>
          <w:rFonts w:eastAsia="MS Mincho" w:cs="Calibri"/>
          <w:b w:val="0"/>
          <w:sz w:val="24"/>
          <w:szCs w:val="24"/>
        </w:rPr>
        <w:t>JS</w:t>
      </w:r>
      <w:proofErr w:type="spellEnd"/>
      <w:r w:rsidR="00387942" w:rsidRPr="0022420C">
        <w:rPr>
          <w:rFonts w:eastAsia="MS Mincho" w:cs="Calibri"/>
          <w:b w:val="0"/>
          <w:sz w:val="24"/>
          <w:szCs w:val="24"/>
        </w:rPr>
        <w:t xml:space="preserve">, </w:t>
      </w:r>
      <w:proofErr w:type="spellStart"/>
      <w:r w:rsidR="00C41D70" w:rsidRPr="0022420C">
        <w:rPr>
          <w:rFonts w:eastAsia="MS Mincho" w:cs="Calibri"/>
          <w:b w:val="0"/>
          <w:sz w:val="24"/>
          <w:szCs w:val="24"/>
        </w:rPr>
        <w:t>L</w:t>
      </w:r>
      <w:r w:rsidR="004C32FA" w:rsidRPr="0022420C">
        <w:rPr>
          <w:rFonts w:eastAsia="MS Mincho" w:cs="Calibri"/>
          <w:b w:val="0"/>
          <w:sz w:val="24"/>
          <w:szCs w:val="24"/>
        </w:rPr>
        <w:t>odash</w:t>
      </w:r>
      <w:proofErr w:type="spellEnd"/>
      <w:r w:rsidR="00BD11D5">
        <w:rPr>
          <w:rFonts w:eastAsia="MS Mincho" w:cs="Calibri"/>
          <w:b w:val="0"/>
          <w:sz w:val="24"/>
          <w:szCs w:val="24"/>
        </w:rPr>
        <w:t>,</w:t>
      </w:r>
      <w:r w:rsidR="00695627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E35A51" w:rsidRPr="0022420C">
        <w:rPr>
          <w:rFonts w:eastAsia="MS Mincho" w:cs="Calibri"/>
          <w:b w:val="0"/>
          <w:sz w:val="24"/>
          <w:szCs w:val="24"/>
        </w:rPr>
        <w:t xml:space="preserve">MongoDB, </w:t>
      </w:r>
      <w:proofErr w:type="spellStart"/>
      <w:r w:rsidR="00F61F92" w:rsidRPr="0022420C">
        <w:rPr>
          <w:rFonts w:eastAsia="MS Mincho" w:cs="Calibri"/>
          <w:b w:val="0"/>
          <w:sz w:val="24"/>
          <w:szCs w:val="24"/>
        </w:rPr>
        <w:t>Recombee</w:t>
      </w:r>
      <w:proofErr w:type="spellEnd"/>
      <w:r w:rsidR="007E23B0">
        <w:rPr>
          <w:rFonts w:eastAsia="MS Mincho" w:cs="Calibri"/>
          <w:b w:val="0"/>
          <w:sz w:val="24"/>
          <w:szCs w:val="24"/>
        </w:rPr>
        <w:t xml:space="preserve">, </w:t>
      </w:r>
      <w:r w:rsidR="00C41D70" w:rsidRPr="0022420C">
        <w:rPr>
          <w:rFonts w:eastAsia="MS Mincho" w:cs="Calibri"/>
          <w:b w:val="0"/>
          <w:sz w:val="24"/>
          <w:szCs w:val="24"/>
        </w:rPr>
        <w:t>D</w:t>
      </w:r>
      <w:r w:rsidR="00A75E14" w:rsidRPr="0022420C">
        <w:rPr>
          <w:rFonts w:eastAsia="MS Mincho" w:cs="Calibri"/>
          <w:b w:val="0"/>
          <w:sz w:val="24"/>
          <w:szCs w:val="24"/>
        </w:rPr>
        <w:t xml:space="preserve">ocker, and </w:t>
      </w:r>
      <w:r w:rsidR="00C41D70" w:rsidRPr="0022420C">
        <w:rPr>
          <w:rFonts w:eastAsia="MS Mincho" w:cs="Calibri"/>
          <w:b w:val="0"/>
          <w:sz w:val="24"/>
          <w:szCs w:val="24"/>
        </w:rPr>
        <w:t>K</w:t>
      </w:r>
      <w:r w:rsidR="00A75E14" w:rsidRPr="0022420C">
        <w:rPr>
          <w:rFonts w:eastAsia="MS Mincho" w:cs="Calibri"/>
          <w:b w:val="0"/>
          <w:sz w:val="24"/>
          <w:szCs w:val="24"/>
        </w:rPr>
        <w:t>ubernetes</w:t>
      </w:r>
      <w:r w:rsidR="00DB2A76" w:rsidRPr="0022420C">
        <w:rPr>
          <w:rFonts w:eastAsia="MS Mincho" w:cs="Calibri"/>
          <w:b w:val="0"/>
          <w:sz w:val="24"/>
          <w:szCs w:val="24"/>
        </w:rPr>
        <w:t xml:space="preserve"> </w:t>
      </w:r>
      <w:r w:rsidR="009C61B9" w:rsidRPr="0022420C">
        <w:rPr>
          <w:rFonts w:eastAsia="MS Mincho" w:cs="Calibri"/>
          <w:b w:val="0"/>
          <w:sz w:val="24"/>
          <w:szCs w:val="24"/>
        </w:rPr>
        <w:t>stitched</w:t>
      </w:r>
      <w:r w:rsidR="00A676DF" w:rsidRPr="0022420C">
        <w:rPr>
          <w:rFonts w:eastAsia="MS Mincho" w:cs="Calibri"/>
          <w:b w:val="0"/>
          <w:sz w:val="24"/>
          <w:szCs w:val="24"/>
        </w:rPr>
        <w:t xml:space="preserve"> in</w:t>
      </w:r>
      <w:r w:rsidR="00DB2A76" w:rsidRPr="0022420C">
        <w:rPr>
          <w:rFonts w:eastAsia="MS Mincho" w:cs="Calibri"/>
          <w:b w:val="0"/>
          <w:sz w:val="24"/>
          <w:szCs w:val="24"/>
        </w:rPr>
        <w:t xml:space="preserve"> MVVM architectur</w:t>
      </w:r>
      <w:r w:rsidR="00E17AE7" w:rsidRPr="0022420C">
        <w:rPr>
          <w:rFonts w:eastAsia="MS Mincho" w:cs="Calibri"/>
          <w:b w:val="0"/>
          <w:sz w:val="24"/>
          <w:szCs w:val="24"/>
        </w:rPr>
        <w:t>e</w:t>
      </w:r>
      <w:r w:rsidR="00447272" w:rsidRPr="0022420C">
        <w:rPr>
          <w:rFonts w:eastAsia="MS Mincho" w:cs="Calibri"/>
          <w:b w:val="0"/>
          <w:sz w:val="24"/>
          <w:szCs w:val="24"/>
        </w:rPr>
        <w:t>.</w:t>
      </w:r>
      <w:r w:rsidR="00BE1DEF" w:rsidRPr="0022420C">
        <w:rPr>
          <w:rFonts w:eastAsia="MS Mincho" w:cs="Calibri"/>
          <w:b w:val="0"/>
          <w:sz w:val="24"/>
          <w:szCs w:val="24"/>
        </w:rPr>
        <w:t xml:space="preserve"> </w:t>
      </w:r>
    </w:p>
    <w:p w14:paraId="2876408F" w14:textId="2CD9254E" w:rsidR="00D55278" w:rsidRPr="00F567CA" w:rsidRDefault="00D55278" w:rsidP="00352831">
      <w:pPr>
        <w:pStyle w:val="JobTitlebold"/>
        <w:tabs>
          <w:tab w:val="left" w:pos="2352"/>
        </w:tabs>
        <w:ind w:left="1080"/>
        <w:rPr>
          <w:rFonts w:asciiTheme="minorHAnsi" w:eastAsia="MS Mincho" w:hAnsiTheme="minorHAnsi" w:cstheme="minorHAnsi"/>
          <w:sz w:val="24"/>
          <w:szCs w:val="24"/>
        </w:rPr>
      </w:pPr>
      <w:r>
        <w:rPr>
          <w:rFonts w:asciiTheme="minorHAnsi" w:eastAsia="MS Mincho" w:hAnsiTheme="minorHAnsi" w:cstheme="minorHAnsi"/>
          <w:sz w:val="24"/>
          <w:szCs w:val="24"/>
        </w:rPr>
        <w:tab/>
      </w:r>
    </w:p>
    <w:p w14:paraId="7FA011B0" w14:textId="665A2673" w:rsidR="00BE259D" w:rsidRPr="00F36451" w:rsidRDefault="00BE259D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F36451">
        <w:rPr>
          <w:rFonts w:asciiTheme="majorHAnsi" w:eastAsia="MS Mincho" w:hAnsiTheme="majorHAnsi"/>
          <w:sz w:val="24"/>
          <w:szCs w:val="24"/>
        </w:rPr>
        <w:t>FIC</w:t>
      </w:r>
      <w:r w:rsidR="00BC78DD">
        <w:rPr>
          <w:rFonts w:asciiTheme="majorHAnsi" w:eastAsia="MS Mincho" w:hAnsiTheme="majorHAnsi"/>
          <w:sz w:val="24"/>
          <w:szCs w:val="24"/>
        </w:rPr>
        <w:t>O</w:t>
      </w:r>
      <w:r w:rsidR="009A320A">
        <w:rPr>
          <w:rFonts w:asciiTheme="majorHAnsi" w:eastAsia="MS Mincho" w:hAnsiTheme="majorHAnsi"/>
          <w:sz w:val="24"/>
          <w:szCs w:val="24"/>
        </w:rPr>
        <w:t xml:space="preserve"> [Software Engineer-I]</w:t>
      </w:r>
      <w:r w:rsidR="00BC78DD">
        <w:rPr>
          <w:rFonts w:asciiTheme="majorHAnsi" w:eastAsia="MS Mincho" w:hAnsiTheme="majorHAnsi"/>
          <w:sz w:val="24"/>
          <w:szCs w:val="24"/>
        </w:rPr>
        <w:t xml:space="preserve">   </w:t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990E22">
        <w:rPr>
          <w:rFonts w:asciiTheme="majorHAnsi" w:eastAsia="MS Mincho" w:hAnsiTheme="majorHAnsi"/>
          <w:sz w:val="24"/>
          <w:szCs w:val="24"/>
        </w:rPr>
        <w:t>2y 2m</w:t>
      </w:r>
    </w:p>
    <w:p w14:paraId="7FA011B1" w14:textId="6A80C88D" w:rsidR="00BE259D" w:rsidRDefault="003C4B75" w:rsidP="00BE259D">
      <w:pPr>
        <w:pStyle w:val="JobTitlebold"/>
        <w:ind w:left="1080"/>
        <w:rPr>
          <w:rFonts w:eastAsia="MS Mincho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Worked</w:t>
      </w:r>
      <w:r w:rsidR="00FC6AF0">
        <w:rPr>
          <w:rFonts w:eastAsia="MS Mincho"/>
          <w:b w:val="0"/>
          <w:sz w:val="24"/>
          <w:szCs w:val="24"/>
        </w:rPr>
        <w:t xml:space="preserve"> </w:t>
      </w:r>
      <w:r w:rsidR="00B0245B">
        <w:rPr>
          <w:rFonts w:eastAsia="MS Mincho"/>
          <w:b w:val="0"/>
          <w:sz w:val="24"/>
          <w:szCs w:val="24"/>
        </w:rPr>
        <w:t>at</w:t>
      </w:r>
      <w:r w:rsidR="008B444D">
        <w:rPr>
          <w:rFonts w:eastAsia="MS Mincho"/>
          <w:b w:val="0"/>
          <w:sz w:val="24"/>
          <w:szCs w:val="24"/>
        </w:rPr>
        <w:t xml:space="preserve"> Fair Is</w:t>
      </w:r>
      <w:r w:rsidR="002A51B6">
        <w:rPr>
          <w:rFonts w:eastAsia="MS Mincho"/>
          <w:b w:val="0"/>
          <w:sz w:val="24"/>
          <w:szCs w:val="24"/>
        </w:rPr>
        <w:t>a</w:t>
      </w:r>
      <w:r w:rsidR="008B444D">
        <w:rPr>
          <w:rFonts w:eastAsia="MS Mincho"/>
          <w:b w:val="0"/>
          <w:sz w:val="24"/>
          <w:szCs w:val="24"/>
        </w:rPr>
        <w:t>ac</w:t>
      </w:r>
      <w:r w:rsidR="000001B6">
        <w:rPr>
          <w:rFonts w:eastAsia="MS Mincho"/>
          <w:b w:val="0"/>
          <w:sz w:val="24"/>
          <w:szCs w:val="24"/>
        </w:rPr>
        <w:t xml:space="preserve"> </w:t>
      </w:r>
      <w:r w:rsidR="00BE259D">
        <w:rPr>
          <w:rFonts w:eastAsia="MS Mincho"/>
          <w:b w:val="0"/>
          <w:sz w:val="24"/>
          <w:szCs w:val="24"/>
        </w:rPr>
        <w:t>(FICO)</w:t>
      </w:r>
      <w:r w:rsidR="005C35DD">
        <w:rPr>
          <w:rFonts w:eastAsia="MS Mincho"/>
          <w:b w:val="0"/>
          <w:sz w:val="24"/>
          <w:szCs w:val="24"/>
        </w:rPr>
        <w:t>,</w:t>
      </w:r>
      <w:r w:rsidR="00BE259D">
        <w:rPr>
          <w:rFonts w:eastAsia="MS Mincho"/>
          <w:b w:val="0"/>
          <w:sz w:val="24"/>
          <w:szCs w:val="24"/>
        </w:rPr>
        <w:t xml:space="preserve"> </w:t>
      </w:r>
      <w:r w:rsidR="004F479C">
        <w:rPr>
          <w:rFonts w:eastAsia="MS Mincho"/>
          <w:b w:val="0"/>
          <w:sz w:val="24"/>
          <w:szCs w:val="24"/>
        </w:rPr>
        <w:t>in a geographically dis</w:t>
      </w:r>
      <w:r w:rsidR="008C098D">
        <w:rPr>
          <w:rFonts w:eastAsia="MS Mincho"/>
          <w:b w:val="0"/>
          <w:sz w:val="24"/>
          <w:szCs w:val="24"/>
        </w:rPr>
        <w:t>perse</w:t>
      </w:r>
      <w:r w:rsidR="004F479C">
        <w:rPr>
          <w:rFonts w:eastAsia="MS Mincho"/>
          <w:b w:val="0"/>
          <w:sz w:val="24"/>
          <w:szCs w:val="24"/>
        </w:rPr>
        <w:t xml:space="preserve"> </w:t>
      </w:r>
      <w:r w:rsidR="008C098D">
        <w:rPr>
          <w:rFonts w:eastAsia="MS Mincho"/>
          <w:b w:val="0"/>
          <w:sz w:val="24"/>
          <w:szCs w:val="24"/>
        </w:rPr>
        <w:t>team</w:t>
      </w:r>
      <w:r w:rsidR="00EF4345">
        <w:rPr>
          <w:rFonts w:eastAsia="MS Mincho"/>
          <w:b w:val="0"/>
          <w:sz w:val="24"/>
          <w:szCs w:val="24"/>
        </w:rPr>
        <w:t xml:space="preserve"> </w:t>
      </w:r>
      <w:r w:rsidR="001E5BE4">
        <w:rPr>
          <w:rFonts w:eastAsia="MS Mincho"/>
          <w:b w:val="0"/>
          <w:sz w:val="24"/>
          <w:szCs w:val="24"/>
        </w:rPr>
        <w:t>spread</w:t>
      </w:r>
      <w:r w:rsidR="008C098D">
        <w:rPr>
          <w:rFonts w:eastAsia="MS Mincho"/>
          <w:b w:val="0"/>
          <w:sz w:val="24"/>
          <w:szCs w:val="24"/>
        </w:rPr>
        <w:t xml:space="preserve"> </w:t>
      </w:r>
      <w:r w:rsidR="004F479C">
        <w:rPr>
          <w:rFonts w:eastAsia="MS Mincho"/>
          <w:b w:val="0"/>
          <w:sz w:val="24"/>
          <w:szCs w:val="24"/>
        </w:rPr>
        <w:t>across three continents</w:t>
      </w:r>
      <w:r w:rsidR="007A5936">
        <w:rPr>
          <w:rFonts w:eastAsia="MS Mincho"/>
          <w:b w:val="0"/>
          <w:sz w:val="24"/>
          <w:szCs w:val="24"/>
        </w:rPr>
        <w:t>,</w:t>
      </w:r>
      <w:r w:rsidR="0070435B">
        <w:rPr>
          <w:rFonts w:eastAsia="MS Mincho"/>
          <w:b w:val="0"/>
          <w:sz w:val="24"/>
          <w:szCs w:val="24"/>
        </w:rPr>
        <w:t xml:space="preserve"> w</w:t>
      </w:r>
      <w:r w:rsidR="00921B9F">
        <w:rPr>
          <w:rFonts w:eastAsia="MS Mincho"/>
          <w:b w:val="0"/>
          <w:sz w:val="24"/>
          <w:szCs w:val="24"/>
        </w:rPr>
        <w:t xml:space="preserve">here my primary responsibility </w:t>
      </w:r>
      <w:r w:rsidR="005D25F3">
        <w:rPr>
          <w:rFonts w:eastAsia="MS Mincho"/>
          <w:b w:val="0"/>
          <w:sz w:val="24"/>
          <w:szCs w:val="24"/>
        </w:rPr>
        <w:t>was</w:t>
      </w:r>
      <w:r w:rsidR="004F479C">
        <w:rPr>
          <w:rFonts w:eastAsia="MS Mincho"/>
          <w:b w:val="0"/>
          <w:sz w:val="24"/>
          <w:szCs w:val="24"/>
        </w:rPr>
        <w:t xml:space="preserve"> </w:t>
      </w:r>
      <w:r w:rsidR="00F20A86">
        <w:rPr>
          <w:rFonts w:eastAsia="MS Mincho"/>
          <w:b w:val="0"/>
          <w:sz w:val="24"/>
          <w:szCs w:val="24"/>
        </w:rPr>
        <w:t>to develop</w:t>
      </w:r>
      <w:r w:rsidR="00E41883">
        <w:rPr>
          <w:rFonts w:eastAsia="MS Mincho"/>
          <w:b w:val="0"/>
          <w:sz w:val="24"/>
          <w:szCs w:val="24"/>
        </w:rPr>
        <w:t xml:space="preserve"> </w:t>
      </w:r>
      <w:r w:rsidR="005C698C">
        <w:rPr>
          <w:rFonts w:eastAsia="MS Mincho"/>
          <w:b w:val="0"/>
          <w:sz w:val="24"/>
          <w:szCs w:val="24"/>
        </w:rPr>
        <w:t>a</w:t>
      </w:r>
      <w:r w:rsidR="00F33B23">
        <w:rPr>
          <w:rFonts w:eastAsia="MS Mincho"/>
          <w:b w:val="0"/>
          <w:sz w:val="24"/>
          <w:szCs w:val="24"/>
        </w:rPr>
        <w:t xml:space="preserve"> </w:t>
      </w:r>
      <w:hyperlink r:id="rId23" w:history="1">
        <w:r w:rsidR="00F33B23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FICO DMP</w:t>
        </w:r>
      </w:hyperlink>
      <w:r w:rsidR="008C098D">
        <w:rPr>
          <w:rFonts w:eastAsia="MS Mincho"/>
          <w:b w:val="0"/>
          <w:sz w:val="24"/>
          <w:szCs w:val="24"/>
        </w:rPr>
        <w:t xml:space="preserve"> </w:t>
      </w:r>
      <w:r w:rsidR="00634E2D">
        <w:rPr>
          <w:rFonts w:eastAsia="MS Mincho"/>
          <w:b w:val="0"/>
          <w:sz w:val="24"/>
          <w:szCs w:val="24"/>
        </w:rPr>
        <w:t>B</w:t>
      </w:r>
      <w:r w:rsidR="00DC3FF3">
        <w:rPr>
          <w:rFonts w:eastAsia="MS Mincho"/>
          <w:b w:val="0"/>
          <w:sz w:val="24"/>
          <w:szCs w:val="24"/>
        </w:rPr>
        <w:t xml:space="preserve">usiness </w:t>
      </w:r>
      <w:r w:rsidR="00634E2D">
        <w:rPr>
          <w:rFonts w:eastAsia="MS Mincho"/>
          <w:b w:val="0"/>
          <w:sz w:val="24"/>
          <w:szCs w:val="24"/>
        </w:rPr>
        <w:t>I</w:t>
      </w:r>
      <w:r w:rsidR="00DC3FF3">
        <w:rPr>
          <w:rFonts w:eastAsia="MS Mincho"/>
          <w:b w:val="0"/>
          <w:sz w:val="24"/>
          <w:szCs w:val="24"/>
        </w:rPr>
        <w:t>ntelligence</w:t>
      </w:r>
      <w:r w:rsidR="00475440">
        <w:rPr>
          <w:rFonts w:eastAsia="MS Mincho"/>
          <w:b w:val="0"/>
          <w:sz w:val="24"/>
          <w:szCs w:val="24"/>
        </w:rPr>
        <w:t xml:space="preserve"> (BI)</w:t>
      </w:r>
      <w:r w:rsidR="00014FE7">
        <w:rPr>
          <w:rFonts w:eastAsia="MS Mincho"/>
          <w:b w:val="0"/>
          <w:sz w:val="24"/>
          <w:szCs w:val="24"/>
        </w:rPr>
        <w:t xml:space="preserve"> </w:t>
      </w:r>
      <w:r w:rsidR="00322E81">
        <w:rPr>
          <w:rFonts w:eastAsia="MS Mincho"/>
          <w:b w:val="0"/>
          <w:sz w:val="24"/>
          <w:szCs w:val="24"/>
        </w:rPr>
        <w:t>m</w:t>
      </w:r>
      <w:r w:rsidR="009D1EAC">
        <w:rPr>
          <w:rFonts w:eastAsia="MS Mincho"/>
          <w:b w:val="0"/>
          <w:sz w:val="24"/>
          <w:szCs w:val="24"/>
        </w:rPr>
        <w:t>icroservice</w:t>
      </w:r>
      <w:r w:rsidR="00F33B23">
        <w:rPr>
          <w:rFonts w:eastAsia="MS Mincho"/>
          <w:b w:val="0"/>
          <w:sz w:val="24"/>
          <w:szCs w:val="24"/>
        </w:rPr>
        <w:t xml:space="preserve"> </w:t>
      </w:r>
      <w:r w:rsidR="004E570D">
        <w:rPr>
          <w:rFonts w:eastAsia="MS Mincho"/>
          <w:b w:val="0"/>
          <w:sz w:val="24"/>
          <w:szCs w:val="24"/>
        </w:rPr>
        <w:t>assembled</w:t>
      </w:r>
      <w:r w:rsidR="004C6A84">
        <w:rPr>
          <w:rFonts w:eastAsia="MS Mincho"/>
          <w:b w:val="0"/>
          <w:sz w:val="24"/>
          <w:szCs w:val="24"/>
        </w:rPr>
        <w:t xml:space="preserve"> with </w:t>
      </w:r>
      <w:r w:rsidR="004C6A84" w:rsidRPr="00F72F73">
        <w:rPr>
          <w:rFonts w:eastAsia="MS Mincho"/>
          <w:b w:val="0"/>
          <w:sz w:val="24"/>
          <w:szCs w:val="24"/>
        </w:rPr>
        <w:t>Java based</w:t>
      </w:r>
      <w:r w:rsidR="001F7608" w:rsidRPr="00F72F73">
        <w:rPr>
          <w:rFonts w:eastAsia="MS Mincho"/>
          <w:b w:val="0"/>
          <w:sz w:val="24"/>
          <w:szCs w:val="24"/>
        </w:rPr>
        <w:t xml:space="preserve"> </w:t>
      </w:r>
      <w:r w:rsidR="00BE259D" w:rsidRPr="00F72F73">
        <w:rPr>
          <w:rFonts w:eastAsia="MS Mincho"/>
          <w:b w:val="0"/>
          <w:sz w:val="24"/>
          <w:szCs w:val="24"/>
        </w:rPr>
        <w:t>technologies</w:t>
      </w:r>
      <w:r w:rsidR="0043075E">
        <w:rPr>
          <w:rFonts w:eastAsia="MS Mincho"/>
          <w:b w:val="0"/>
          <w:sz w:val="24"/>
          <w:szCs w:val="24"/>
        </w:rPr>
        <w:t xml:space="preserve"> </w:t>
      </w:r>
      <w:r w:rsidR="005F78B9">
        <w:rPr>
          <w:rFonts w:eastAsia="MS Mincho"/>
          <w:b w:val="0"/>
          <w:sz w:val="24"/>
          <w:szCs w:val="24"/>
        </w:rPr>
        <w:t>such as</w:t>
      </w:r>
      <w:r w:rsidR="008C098D">
        <w:rPr>
          <w:rFonts w:eastAsia="MS Mincho"/>
          <w:b w:val="0"/>
          <w:sz w:val="24"/>
          <w:szCs w:val="24"/>
        </w:rPr>
        <w:t xml:space="preserve"> </w:t>
      </w:r>
      <w:hyperlink r:id="rId24" w:history="1">
        <w:r w:rsidR="001D0F4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Spring</w:t>
        </w:r>
        <w:r w:rsidR="00014FE7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 xml:space="preserve"> Boot</w:t>
        </w:r>
        <w:r w:rsidR="001D0F4C" w:rsidRPr="00EE6B59">
          <w:rPr>
            <w:rStyle w:val="Hyperlink"/>
            <w:rFonts w:eastAsia="MS Mincho"/>
            <w:b w:val="0"/>
            <w:color w:val="auto"/>
            <w:sz w:val="24"/>
            <w:szCs w:val="24"/>
            <w:u w:val="none"/>
          </w:rPr>
          <w:t>,</w:t>
        </w:r>
        <w:r w:rsidR="003806ED" w:rsidRPr="00EE6B59">
          <w:rPr>
            <w:rStyle w:val="Hyperlink"/>
            <w:rFonts w:eastAsia="MS Mincho"/>
            <w:b w:val="0"/>
            <w:color w:val="auto"/>
            <w:sz w:val="24"/>
            <w:szCs w:val="24"/>
            <w:u w:val="none"/>
          </w:rPr>
          <w:t xml:space="preserve"> </w:t>
        </w:r>
        <w:r w:rsidR="0067620C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Spring Data</w:t>
        </w:r>
      </w:hyperlink>
      <w:r w:rsidR="0067620C">
        <w:rPr>
          <w:rFonts w:eastAsia="MS Mincho"/>
          <w:b w:val="0"/>
          <w:sz w:val="24"/>
          <w:szCs w:val="24"/>
        </w:rPr>
        <w:t xml:space="preserve">, </w:t>
      </w:r>
      <w:r w:rsidR="00934664">
        <w:rPr>
          <w:rFonts w:eastAsia="MS Mincho"/>
          <w:b w:val="0"/>
          <w:sz w:val="24"/>
          <w:szCs w:val="24"/>
        </w:rPr>
        <w:t xml:space="preserve">Google Guava, </w:t>
      </w:r>
      <w:r w:rsidR="008733A6">
        <w:rPr>
          <w:rFonts w:eastAsia="MS Mincho"/>
          <w:b w:val="0"/>
          <w:sz w:val="24"/>
          <w:szCs w:val="24"/>
        </w:rPr>
        <w:t>Hibernate</w:t>
      </w:r>
      <w:r w:rsidR="00477D58">
        <w:rPr>
          <w:rFonts w:eastAsia="MS Mincho"/>
          <w:b w:val="0"/>
          <w:sz w:val="24"/>
          <w:szCs w:val="24"/>
        </w:rPr>
        <w:t xml:space="preserve">, </w:t>
      </w:r>
      <w:r w:rsidR="008733A6">
        <w:rPr>
          <w:rFonts w:eastAsia="MS Mincho"/>
          <w:b w:val="0"/>
          <w:sz w:val="24"/>
          <w:szCs w:val="24"/>
        </w:rPr>
        <w:t xml:space="preserve">TestNG, </w:t>
      </w:r>
      <w:r w:rsidR="00012560">
        <w:rPr>
          <w:rFonts w:eastAsia="MS Mincho"/>
          <w:b w:val="0"/>
          <w:sz w:val="24"/>
          <w:szCs w:val="24"/>
        </w:rPr>
        <w:t xml:space="preserve">Mockito, and </w:t>
      </w:r>
      <w:r w:rsidR="00C00DB9">
        <w:rPr>
          <w:rFonts w:eastAsia="MS Mincho"/>
          <w:b w:val="0"/>
          <w:sz w:val="24"/>
          <w:szCs w:val="24"/>
        </w:rPr>
        <w:t>Selenium</w:t>
      </w:r>
      <w:r w:rsidR="00484068">
        <w:rPr>
          <w:rFonts w:eastAsia="MS Mincho"/>
          <w:b w:val="0"/>
          <w:sz w:val="24"/>
          <w:szCs w:val="24"/>
        </w:rPr>
        <w:t>,</w:t>
      </w:r>
      <w:r w:rsidR="00947E17">
        <w:rPr>
          <w:rFonts w:eastAsia="MS Mincho"/>
          <w:b w:val="0"/>
          <w:sz w:val="24"/>
          <w:szCs w:val="24"/>
        </w:rPr>
        <w:t xml:space="preserve"> and deployed on an in-house PaaS</w:t>
      </w:r>
      <w:r w:rsidR="00BE259D">
        <w:rPr>
          <w:rFonts w:eastAsia="MS Mincho"/>
          <w:b w:val="0"/>
          <w:sz w:val="24"/>
          <w:szCs w:val="24"/>
        </w:rPr>
        <w:t>.</w:t>
      </w:r>
    </w:p>
    <w:p w14:paraId="59D290E5" w14:textId="344889DF" w:rsidR="0024019A" w:rsidRPr="00C16C01" w:rsidRDefault="00BE259D" w:rsidP="00352831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  <w:r w:rsidRPr="0096374B">
        <w:rPr>
          <w:rFonts w:asciiTheme="minorHAnsi" w:eastAsia="MS Mincho" w:hAnsiTheme="minorHAnsi"/>
          <w:b w:val="0"/>
          <w:sz w:val="24"/>
          <w:szCs w:val="24"/>
        </w:rPr>
        <w:t xml:space="preserve"> </w:t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  <w:r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7FA011B8" w14:textId="2B81EEA2" w:rsidR="00BE259D" w:rsidRPr="00063307" w:rsidRDefault="000E07B1" w:rsidP="00BE259D">
      <w:pPr>
        <w:pStyle w:val="JobTitlebold"/>
        <w:numPr>
          <w:ilvl w:val="0"/>
          <w:numId w:val="30"/>
        </w:numPr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UMONS</w:t>
      </w:r>
      <w:r w:rsidR="00BC78DD">
        <w:rPr>
          <w:rFonts w:asciiTheme="majorHAnsi" w:eastAsia="MS Mincho" w:hAnsiTheme="majorHAnsi"/>
          <w:sz w:val="24"/>
          <w:szCs w:val="24"/>
        </w:rPr>
        <w:t xml:space="preserve"> </w:t>
      </w:r>
      <w:r w:rsidR="00D01551">
        <w:rPr>
          <w:rFonts w:asciiTheme="majorHAnsi" w:eastAsia="MS Mincho" w:hAnsiTheme="majorHAnsi"/>
          <w:sz w:val="24"/>
          <w:szCs w:val="24"/>
        </w:rPr>
        <w:t xml:space="preserve">[Summer </w:t>
      </w:r>
      <w:r w:rsidR="0050376B">
        <w:rPr>
          <w:rFonts w:asciiTheme="majorHAnsi" w:eastAsia="MS Mincho" w:hAnsiTheme="majorHAnsi"/>
          <w:sz w:val="24"/>
          <w:szCs w:val="24"/>
        </w:rPr>
        <w:t>Trainee</w:t>
      </w:r>
      <w:r w:rsidR="00D01551">
        <w:rPr>
          <w:rFonts w:asciiTheme="majorHAnsi" w:eastAsia="MS Mincho" w:hAnsiTheme="majorHAnsi"/>
          <w:sz w:val="24"/>
          <w:szCs w:val="24"/>
        </w:rPr>
        <w:t>]</w:t>
      </w:r>
      <w:r w:rsidR="00D01551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BC78DD">
        <w:rPr>
          <w:rFonts w:asciiTheme="majorHAnsi" w:eastAsia="MS Mincho" w:hAnsiTheme="majorHAnsi"/>
          <w:sz w:val="24"/>
          <w:szCs w:val="24"/>
        </w:rPr>
        <w:tab/>
      </w:r>
      <w:r w:rsidR="00C95896">
        <w:rPr>
          <w:rFonts w:asciiTheme="majorHAnsi" w:eastAsia="MS Mincho" w:hAnsiTheme="majorHAnsi"/>
          <w:sz w:val="24"/>
          <w:szCs w:val="24"/>
        </w:rPr>
        <w:tab/>
      </w:r>
      <w:r w:rsidR="00990E22">
        <w:rPr>
          <w:rFonts w:asciiTheme="majorHAnsi" w:eastAsia="MS Mincho" w:hAnsiTheme="majorHAnsi"/>
          <w:sz w:val="24"/>
          <w:szCs w:val="24"/>
        </w:rPr>
        <w:t>3m</w:t>
      </w:r>
    </w:p>
    <w:p w14:paraId="52878DB9" w14:textId="56E4D84F" w:rsidR="00A26B62" w:rsidRDefault="003C4B75" w:rsidP="00753039">
      <w:pPr>
        <w:pStyle w:val="JobTitlebold"/>
        <w:ind w:left="1080"/>
        <w:rPr>
          <w:rFonts w:asciiTheme="minorHAnsi" w:eastAsia="MS Mincho" w:hAnsiTheme="minorHAnsi"/>
          <w:b w:val="0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Interned</w:t>
      </w:r>
      <w:r w:rsidR="00BE259D">
        <w:rPr>
          <w:rFonts w:eastAsia="MS Mincho"/>
          <w:b w:val="0"/>
          <w:sz w:val="24"/>
          <w:szCs w:val="24"/>
        </w:rPr>
        <w:t xml:space="preserve"> in University of Mons, Belgium, </w:t>
      </w:r>
      <w:r w:rsidR="00633347">
        <w:rPr>
          <w:rFonts w:eastAsia="MS Mincho"/>
          <w:b w:val="0"/>
          <w:sz w:val="24"/>
          <w:szCs w:val="24"/>
        </w:rPr>
        <w:t>composing</w:t>
      </w:r>
      <w:r w:rsidR="00CA26F0">
        <w:rPr>
          <w:rFonts w:eastAsia="MS Mincho"/>
          <w:b w:val="0"/>
          <w:sz w:val="24"/>
          <w:szCs w:val="24"/>
        </w:rPr>
        <w:t xml:space="preserve"> </w:t>
      </w:r>
      <w:r w:rsidR="00633347">
        <w:rPr>
          <w:rFonts w:eastAsia="MS Mincho"/>
          <w:b w:val="0"/>
          <w:sz w:val="24"/>
          <w:szCs w:val="24"/>
        </w:rPr>
        <w:t xml:space="preserve">R </w:t>
      </w:r>
      <w:hyperlink r:id="rId25" w:history="1">
        <w:r w:rsidR="00633347" w:rsidRPr="00EE6B59">
          <w:rPr>
            <w:rStyle w:val="Hyperlink"/>
            <w:rFonts w:eastAsia="MS Mincho"/>
            <w:b w:val="0"/>
            <w:sz w:val="24"/>
            <w:szCs w:val="24"/>
            <w:u w:val="none"/>
          </w:rPr>
          <w:t>projects</w:t>
        </w:r>
      </w:hyperlink>
      <w:r w:rsidR="00DA1D08">
        <w:rPr>
          <w:rFonts w:eastAsia="MS Mincho"/>
          <w:b w:val="0"/>
          <w:sz w:val="24"/>
          <w:szCs w:val="24"/>
        </w:rPr>
        <w:t xml:space="preserve"> </w:t>
      </w:r>
      <w:r w:rsidR="00F55637">
        <w:rPr>
          <w:rFonts w:eastAsia="MS Mincho"/>
          <w:b w:val="0"/>
          <w:sz w:val="24"/>
          <w:szCs w:val="24"/>
        </w:rPr>
        <w:t>about</w:t>
      </w:r>
      <w:r w:rsidR="00900822">
        <w:rPr>
          <w:rFonts w:eastAsia="MS Mincho"/>
          <w:b w:val="0"/>
          <w:sz w:val="24"/>
          <w:szCs w:val="24"/>
        </w:rPr>
        <w:t xml:space="preserve"> </w:t>
      </w:r>
      <w:r w:rsidR="00763598">
        <w:rPr>
          <w:rFonts w:eastAsia="MS Mincho"/>
          <w:b w:val="0"/>
          <w:sz w:val="24"/>
          <w:szCs w:val="24"/>
        </w:rPr>
        <w:t>source code</w:t>
      </w:r>
      <w:r w:rsidR="00E11CD4">
        <w:rPr>
          <w:rFonts w:eastAsia="MS Mincho"/>
          <w:b w:val="0"/>
          <w:sz w:val="24"/>
          <w:szCs w:val="24"/>
        </w:rPr>
        <w:t xml:space="preserve"> metadata</w:t>
      </w:r>
      <w:r w:rsidR="004207BC">
        <w:rPr>
          <w:rFonts w:eastAsia="MS Mincho"/>
          <w:b w:val="0"/>
          <w:sz w:val="24"/>
          <w:szCs w:val="24"/>
        </w:rPr>
        <w:t xml:space="preserve"> </w:t>
      </w:r>
      <w:r w:rsidR="00BE259D">
        <w:rPr>
          <w:rFonts w:eastAsia="MS Mincho"/>
          <w:b w:val="0"/>
          <w:sz w:val="24"/>
          <w:szCs w:val="24"/>
        </w:rPr>
        <w:t>extraction</w:t>
      </w:r>
      <w:r w:rsidR="0025610D">
        <w:rPr>
          <w:rFonts w:eastAsia="MS Mincho"/>
          <w:b w:val="0"/>
          <w:sz w:val="24"/>
          <w:szCs w:val="24"/>
        </w:rPr>
        <w:t>, pre-processing,</w:t>
      </w:r>
      <w:r w:rsidR="00BE259D">
        <w:rPr>
          <w:rFonts w:eastAsia="MS Mincho"/>
          <w:b w:val="0"/>
          <w:sz w:val="24"/>
          <w:szCs w:val="24"/>
        </w:rPr>
        <w:t xml:space="preserve"> and analysis of </w:t>
      </w:r>
      <w:r w:rsidR="007520B5" w:rsidRPr="00214FB6">
        <w:rPr>
          <w:rFonts w:eastAsia="MS Mincho"/>
          <w:b w:val="0"/>
          <w:sz w:val="24"/>
          <w:szCs w:val="24"/>
        </w:rPr>
        <w:t>all CRAN packages</w:t>
      </w:r>
      <w:r w:rsidR="000F34A4">
        <w:rPr>
          <w:rFonts w:eastAsia="MS Mincho"/>
          <w:b w:val="0"/>
          <w:sz w:val="24"/>
          <w:szCs w:val="24"/>
        </w:rPr>
        <w:t xml:space="preserve"> </w:t>
      </w:r>
      <w:hyperlink r:id="rId26" w:history="1">
        <w:r w:rsidR="000F34A4" w:rsidRPr="00214FB6">
          <w:rPr>
            <w:rStyle w:val="Hyperlink"/>
            <w:rFonts w:eastAsia="MS Mincho"/>
            <w:b w:val="0"/>
            <w:sz w:val="24"/>
            <w:szCs w:val="24"/>
            <w:u w:val="none"/>
          </w:rPr>
          <w:t>archive</w:t>
        </w:r>
      </w:hyperlink>
      <w:r w:rsidR="00BE259D">
        <w:rPr>
          <w:rFonts w:eastAsia="MS Mincho"/>
          <w:b w:val="0"/>
          <w:sz w:val="24"/>
          <w:szCs w:val="24"/>
        </w:rPr>
        <w:t>.</w:t>
      </w:r>
      <w:r w:rsidR="006706D8">
        <w:rPr>
          <w:rFonts w:eastAsia="MS Mincho"/>
          <w:b w:val="0"/>
          <w:sz w:val="24"/>
          <w:szCs w:val="24"/>
        </w:rPr>
        <w:br/>
      </w:r>
      <w:r w:rsidR="00BE259D" w:rsidRPr="0096374B">
        <w:rPr>
          <w:rFonts w:asciiTheme="minorHAnsi" w:eastAsia="MS Mincho" w:hAnsiTheme="minorHAnsi"/>
          <w:b w:val="0"/>
          <w:sz w:val="24"/>
          <w:szCs w:val="24"/>
        </w:rPr>
        <w:tab/>
      </w:r>
    </w:p>
    <w:p w14:paraId="390E5014" w14:textId="14154FC3" w:rsidR="00C17C8C" w:rsidRPr="003D582D" w:rsidRDefault="00C17C8C" w:rsidP="00C17C8C">
      <w:pPr>
        <w:pStyle w:val="ResumeHeadings"/>
        <w:rPr>
          <w:b w:val="0"/>
          <w:sz w:val="32"/>
          <w:szCs w:val="32"/>
        </w:rPr>
      </w:pPr>
      <w:r w:rsidRPr="00851DAE">
        <w:rPr>
          <w:rFonts w:asciiTheme="majorHAnsi" w:hAnsiTheme="majorHAnsi"/>
          <w:sz w:val="32"/>
          <w:szCs w:val="32"/>
        </w:rPr>
        <w:lastRenderedPageBreak/>
        <w:t>Education</w:t>
      </w:r>
    </w:p>
    <w:p w14:paraId="7522D578" w14:textId="77777777" w:rsidR="00C17C8C" w:rsidRDefault="00C17C8C" w:rsidP="00C17C8C">
      <w:pPr>
        <w:pStyle w:val="BulletPoints"/>
        <w:numPr>
          <w:ilvl w:val="0"/>
          <w:numId w:val="0"/>
        </w:numPr>
        <w:ind w:left="360"/>
      </w:pPr>
    </w:p>
    <w:p w14:paraId="55D0B6B2" w14:textId="15BE6D64" w:rsidR="00AD7B86" w:rsidRDefault="002311CF" w:rsidP="00C17C8C">
      <w:pPr>
        <w:pStyle w:val="BulletPoints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Conferred </w:t>
      </w:r>
      <w:r w:rsidR="00C17C8C" w:rsidRPr="00273A77">
        <w:rPr>
          <w:sz w:val="24"/>
          <w:szCs w:val="24"/>
        </w:rPr>
        <w:t>Bachelor of Technology in Compu</w:t>
      </w:r>
      <w:r w:rsidR="00C17C8C">
        <w:rPr>
          <w:sz w:val="24"/>
          <w:szCs w:val="24"/>
        </w:rPr>
        <w:t xml:space="preserve">ter Science and Engineering </w:t>
      </w:r>
      <w:r>
        <w:rPr>
          <w:sz w:val="24"/>
          <w:szCs w:val="24"/>
        </w:rPr>
        <w:t>by</w:t>
      </w:r>
      <w:r w:rsidR="00C17C8C" w:rsidRPr="00273A77">
        <w:rPr>
          <w:sz w:val="24"/>
          <w:szCs w:val="24"/>
        </w:rPr>
        <w:t xml:space="preserve"> IIT Guwahati </w:t>
      </w:r>
    </w:p>
    <w:p w14:paraId="5464645D" w14:textId="30F22DB8" w:rsidR="00C17C8C" w:rsidRDefault="00C17C8C" w:rsidP="00AD7B86">
      <w:pPr>
        <w:pStyle w:val="BulletPoints"/>
        <w:numPr>
          <w:ilvl w:val="0"/>
          <w:numId w:val="0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(</w:t>
      </w:r>
      <w:r w:rsidRPr="00273A77">
        <w:rPr>
          <w:sz w:val="24"/>
          <w:szCs w:val="24"/>
        </w:rPr>
        <w:t>Indian Institute of Technology Guwahati)</w:t>
      </w:r>
      <w:r>
        <w:rPr>
          <w:sz w:val="24"/>
          <w:szCs w:val="24"/>
        </w:rPr>
        <w:t>.</w:t>
      </w:r>
    </w:p>
    <w:p w14:paraId="2A6B22B9" w14:textId="49C75048" w:rsidR="00C17C8C" w:rsidRPr="00063307" w:rsidRDefault="00C17C8C" w:rsidP="009E74E2">
      <w:pPr>
        <w:pStyle w:val="BulletPoints"/>
        <w:numPr>
          <w:ilvl w:val="0"/>
          <w:numId w:val="0"/>
        </w:numPr>
        <w:tabs>
          <w:tab w:val="center" w:pos="5670"/>
        </w:tabs>
        <w:ind w:left="720" w:firstLine="360"/>
        <w:rPr>
          <w:rFonts w:asciiTheme="majorHAnsi" w:hAnsiTheme="majorHAnsi"/>
          <w:b/>
          <w:sz w:val="24"/>
          <w:szCs w:val="24"/>
        </w:rPr>
      </w:pPr>
      <w:r w:rsidRPr="00063307">
        <w:rPr>
          <w:rFonts w:asciiTheme="majorHAnsi" w:hAnsiTheme="majorHAnsi"/>
          <w:b/>
          <w:sz w:val="24"/>
          <w:szCs w:val="24"/>
        </w:rPr>
        <w:t>2010</w:t>
      </w:r>
      <w:r w:rsidR="00F44D24">
        <w:rPr>
          <w:rFonts w:asciiTheme="majorHAnsi" w:hAnsiTheme="majorHAnsi"/>
          <w:b/>
          <w:sz w:val="24"/>
          <w:szCs w:val="24"/>
        </w:rPr>
        <w:t xml:space="preserve"> </w:t>
      </w:r>
      <w:r w:rsidRPr="00063307">
        <w:rPr>
          <w:rFonts w:asciiTheme="majorHAnsi" w:hAnsiTheme="majorHAnsi"/>
          <w:b/>
          <w:sz w:val="24"/>
          <w:szCs w:val="24"/>
        </w:rPr>
        <w:t>–</w:t>
      </w:r>
      <w:r w:rsidR="00F44D24">
        <w:rPr>
          <w:rFonts w:asciiTheme="majorHAnsi" w:hAnsiTheme="majorHAnsi"/>
          <w:b/>
          <w:sz w:val="24"/>
          <w:szCs w:val="24"/>
        </w:rPr>
        <w:t xml:space="preserve"> </w:t>
      </w:r>
      <w:r w:rsidRPr="00063307">
        <w:rPr>
          <w:rFonts w:asciiTheme="majorHAnsi" w:hAnsiTheme="majorHAnsi"/>
          <w:b/>
          <w:sz w:val="24"/>
          <w:szCs w:val="24"/>
        </w:rPr>
        <w:t>2014</w:t>
      </w:r>
      <w:r w:rsidR="009E74E2">
        <w:rPr>
          <w:rFonts w:asciiTheme="majorHAnsi" w:hAnsiTheme="majorHAnsi"/>
          <w:b/>
          <w:sz w:val="24"/>
          <w:szCs w:val="24"/>
        </w:rPr>
        <w:tab/>
      </w:r>
    </w:p>
    <w:p w14:paraId="7FA011C6" w14:textId="5B3B7C1D" w:rsidR="001709B9" w:rsidRPr="00BD74B7" w:rsidRDefault="009A30C8" w:rsidP="00BD74B7">
      <w:pPr>
        <w:pStyle w:val="ResumeHeadings"/>
        <w:rPr>
          <w:rFonts w:asciiTheme="majorHAnsi" w:hAnsiTheme="majorHAnsi"/>
          <w:sz w:val="32"/>
          <w:szCs w:val="32"/>
        </w:rPr>
      </w:pPr>
      <w:r w:rsidRPr="00851DAE">
        <w:rPr>
          <w:rFonts w:asciiTheme="majorHAnsi" w:hAnsiTheme="majorHAnsi"/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A011E5" wp14:editId="22FF5CE3">
                <wp:simplePos x="0" y="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0" cy="8869680"/>
                <wp:effectExtent l="38100" t="0" r="38100" b="45720"/>
                <wp:wrapNone/>
                <wp:docPr id="1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886968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1D707F" id="Line 2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0;mso-height-percent:0;mso-width-relative:page;mso-height-relative:page" from="0,0" to="0,6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" strokecolor="#2f5897 [3215]" strokeweight="5.25pt">
                <w10:wrap anchorx="margin" anchory="margin"/>
              </v:line>
            </w:pict>
          </mc:Fallback>
        </mc:AlternateContent>
      </w:r>
      <w:r w:rsidR="001709B9" w:rsidRPr="00851DAE">
        <w:rPr>
          <w:rFonts w:asciiTheme="majorHAnsi" w:hAnsiTheme="majorHAnsi"/>
          <w:sz w:val="32"/>
          <w:szCs w:val="32"/>
        </w:rPr>
        <w:t>Skills</w:t>
      </w:r>
    </w:p>
    <w:p w14:paraId="009FBE6F" w14:textId="77777777" w:rsidR="00A92088" w:rsidRDefault="00A92088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</w:p>
    <w:p w14:paraId="7FA011C7" w14:textId="425CE3E6" w:rsidR="001709B9" w:rsidRPr="00063307" w:rsidRDefault="00F9728B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Programming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7FA011C8" w14:textId="768D62E2" w:rsidR="001709B9" w:rsidRPr="00A06547" w:rsidRDefault="007A7909" w:rsidP="001709B9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JavaScript</w:t>
      </w:r>
      <w:r w:rsidR="00B068A2">
        <w:rPr>
          <w:rFonts w:eastAsia="MS Mincho"/>
          <w:b w:val="0"/>
          <w:sz w:val="24"/>
          <w:szCs w:val="24"/>
        </w:rPr>
        <w:t>,</w:t>
      </w:r>
      <w:r w:rsidR="00E80289">
        <w:rPr>
          <w:rFonts w:eastAsia="MS Mincho"/>
          <w:b w:val="0"/>
          <w:sz w:val="24"/>
          <w:szCs w:val="24"/>
        </w:rPr>
        <w:t xml:space="preserve"> </w:t>
      </w:r>
      <w:r w:rsidR="003D0A2A">
        <w:rPr>
          <w:rFonts w:eastAsia="MS Mincho"/>
          <w:b w:val="0"/>
          <w:sz w:val="24"/>
          <w:szCs w:val="24"/>
        </w:rPr>
        <w:t>TypeScript</w:t>
      </w:r>
      <w:r w:rsidR="002C4752">
        <w:rPr>
          <w:rFonts w:eastAsia="MS Mincho"/>
          <w:b w:val="0"/>
          <w:sz w:val="24"/>
          <w:szCs w:val="24"/>
        </w:rPr>
        <w:t>,</w:t>
      </w:r>
      <w:r w:rsidR="002C4752" w:rsidRPr="00B068A2">
        <w:rPr>
          <w:rFonts w:eastAsia="MS Mincho"/>
          <w:b w:val="0"/>
          <w:sz w:val="24"/>
          <w:szCs w:val="24"/>
        </w:rPr>
        <w:t xml:space="preserve"> </w:t>
      </w:r>
      <w:r w:rsidR="002C4752">
        <w:rPr>
          <w:rFonts w:eastAsia="MS Mincho"/>
          <w:b w:val="0"/>
          <w:sz w:val="24"/>
          <w:szCs w:val="24"/>
        </w:rPr>
        <w:t>JSX</w:t>
      </w:r>
      <w:r w:rsidR="00D5200B">
        <w:rPr>
          <w:rFonts w:eastAsia="MS Mincho"/>
          <w:b w:val="0"/>
          <w:sz w:val="24"/>
          <w:szCs w:val="24"/>
        </w:rPr>
        <w:t>, Node</w:t>
      </w:r>
      <w:r w:rsidR="005F20EE">
        <w:rPr>
          <w:rFonts w:eastAsia="MS Mincho"/>
          <w:b w:val="0"/>
          <w:sz w:val="24"/>
          <w:szCs w:val="24"/>
        </w:rPr>
        <w:t>.</w:t>
      </w:r>
      <w:r w:rsidR="00D5200B">
        <w:rPr>
          <w:rFonts w:eastAsia="MS Mincho"/>
          <w:b w:val="0"/>
          <w:sz w:val="24"/>
          <w:szCs w:val="24"/>
        </w:rPr>
        <w:t>js</w:t>
      </w:r>
      <w:r w:rsidR="003D0A2A">
        <w:rPr>
          <w:rFonts w:eastAsia="MS Mincho"/>
          <w:b w:val="0"/>
          <w:sz w:val="24"/>
          <w:szCs w:val="24"/>
        </w:rPr>
        <w:t>,</w:t>
      </w:r>
      <w:r>
        <w:rPr>
          <w:rFonts w:eastAsia="MS Mincho"/>
          <w:b w:val="0"/>
          <w:sz w:val="24"/>
          <w:szCs w:val="24"/>
        </w:rPr>
        <w:t xml:space="preserve"> </w:t>
      </w:r>
      <w:r w:rsidR="003B68F9">
        <w:rPr>
          <w:rFonts w:eastAsia="MS Mincho"/>
          <w:b w:val="0"/>
          <w:sz w:val="24"/>
          <w:szCs w:val="24"/>
        </w:rPr>
        <w:t>Java</w:t>
      </w:r>
      <w:r w:rsidR="003736D7">
        <w:rPr>
          <w:rFonts w:eastAsia="MS Mincho"/>
          <w:b w:val="0"/>
          <w:sz w:val="24"/>
          <w:szCs w:val="24"/>
        </w:rPr>
        <w:t>,</w:t>
      </w:r>
      <w:r w:rsidR="001709B9">
        <w:rPr>
          <w:rFonts w:eastAsia="MS Mincho"/>
          <w:b w:val="0"/>
          <w:sz w:val="24"/>
          <w:szCs w:val="24"/>
        </w:rPr>
        <w:t xml:space="preserve"> R</w:t>
      </w:r>
      <w:r w:rsidR="00500D68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C#</w:t>
      </w:r>
      <w:r w:rsidR="00500D68">
        <w:rPr>
          <w:rFonts w:eastAsia="MS Mincho"/>
          <w:b w:val="0"/>
          <w:sz w:val="24"/>
          <w:szCs w:val="24"/>
        </w:rPr>
        <w:t>, C++,</w:t>
      </w:r>
      <w:r w:rsidR="0081072F">
        <w:rPr>
          <w:rFonts w:eastAsia="MS Mincho"/>
          <w:b w:val="0"/>
          <w:sz w:val="24"/>
          <w:szCs w:val="24"/>
        </w:rPr>
        <w:t xml:space="preserve"> C,</w:t>
      </w:r>
      <w:r w:rsidR="00500D68" w:rsidRPr="007B75E6">
        <w:rPr>
          <w:rFonts w:eastAsia="MS Mincho"/>
          <w:b w:val="0"/>
          <w:sz w:val="24"/>
          <w:szCs w:val="24"/>
        </w:rPr>
        <w:t xml:space="preserve"> </w:t>
      </w:r>
      <w:r w:rsidR="001709B9">
        <w:rPr>
          <w:rFonts w:eastAsia="MS Mincho"/>
          <w:b w:val="0"/>
          <w:sz w:val="24"/>
          <w:szCs w:val="24"/>
        </w:rPr>
        <w:t>HTML</w:t>
      </w:r>
      <w:r w:rsidR="00064489">
        <w:rPr>
          <w:rFonts w:eastAsia="MS Mincho"/>
          <w:b w:val="0"/>
          <w:sz w:val="24"/>
          <w:szCs w:val="24"/>
        </w:rPr>
        <w:t xml:space="preserve">, </w:t>
      </w:r>
      <w:r w:rsidR="0098215B">
        <w:rPr>
          <w:rFonts w:eastAsia="MS Mincho"/>
          <w:b w:val="0"/>
          <w:sz w:val="24"/>
          <w:szCs w:val="24"/>
        </w:rPr>
        <w:t>CSS</w:t>
      </w:r>
      <w:r w:rsidR="00BD3511">
        <w:rPr>
          <w:rFonts w:eastAsia="MS Mincho"/>
          <w:b w:val="0"/>
          <w:sz w:val="24"/>
          <w:szCs w:val="24"/>
        </w:rPr>
        <w:t xml:space="preserve">, </w:t>
      </w:r>
      <w:r w:rsidR="00064489">
        <w:rPr>
          <w:rFonts w:eastAsia="MS Mincho"/>
          <w:b w:val="0"/>
          <w:sz w:val="24"/>
          <w:szCs w:val="24"/>
        </w:rPr>
        <w:t>JSON</w:t>
      </w:r>
      <w:r w:rsidR="001709B9">
        <w:rPr>
          <w:rFonts w:eastAsia="MS Mincho"/>
          <w:b w:val="0"/>
          <w:sz w:val="24"/>
          <w:szCs w:val="24"/>
        </w:rPr>
        <w:t>,</w:t>
      </w:r>
      <w:r w:rsidR="009F5BFA">
        <w:rPr>
          <w:rFonts w:eastAsia="MS Mincho"/>
          <w:b w:val="0"/>
          <w:sz w:val="24"/>
          <w:szCs w:val="24"/>
        </w:rPr>
        <w:t xml:space="preserve"> </w:t>
      </w:r>
      <w:r w:rsidR="00D95986">
        <w:rPr>
          <w:rFonts w:eastAsia="MS Mincho"/>
          <w:b w:val="0"/>
          <w:sz w:val="24"/>
          <w:szCs w:val="24"/>
        </w:rPr>
        <w:t xml:space="preserve">and </w:t>
      </w:r>
      <w:r w:rsidR="009F5BFA">
        <w:rPr>
          <w:rFonts w:eastAsia="MS Mincho"/>
          <w:b w:val="0"/>
          <w:sz w:val="24"/>
          <w:szCs w:val="24"/>
        </w:rPr>
        <w:t>YAML</w:t>
      </w:r>
      <w:r w:rsidR="001709B9">
        <w:rPr>
          <w:rFonts w:eastAsia="MS Mincho"/>
          <w:b w:val="0"/>
          <w:sz w:val="24"/>
          <w:szCs w:val="24"/>
        </w:rPr>
        <w:t>.</w:t>
      </w:r>
    </w:p>
    <w:p w14:paraId="538A1B05" w14:textId="77777777" w:rsidR="00A06547" w:rsidRDefault="00A06547" w:rsidP="008E3F10">
      <w:pPr>
        <w:pStyle w:val="JobTitlebold"/>
        <w:ind w:left="0"/>
        <w:rPr>
          <w:rFonts w:eastAsia="MS Mincho"/>
          <w:sz w:val="24"/>
          <w:szCs w:val="24"/>
        </w:rPr>
      </w:pPr>
    </w:p>
    <w:p w14:paraId="1B6C30E9" w14:textId="35C80194" w:rsidR="00F7392F" w:rsidRPr="00063307" w:rsidRDefault="00A031D9" w:rsidP="00A06547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Software Development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1C033EFC" w14:textId="5F5BBADF" w:rsidR="008D1780" w:rsidRPr="008D1780" w:rsidRDefault="0032715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proofErr w:type="spellStart"/>
      <w:r>
        <w:rPr>
          <w:rFonts w:eastAsia="MS Mincho"/>
          <w:b w:val="0"/>
          <w:sz w:val="24"/>
          <w:szCs w:val="24"/>
        </w:rPr>
        <w:t>WebExtensions</w:t>
      </w:r>
      <w:proofErr w:type="spellEnd"/>
      <w:r>
        <w:rPr>
          <w:rFonts w:eastAsia="MS Mincho"/>
          <w:b w:val="0"/>
          <w:sz w:val="24"/>
          <w:szCs w:val="24"/>
        </w:rPr>
        <w:t xml:space="preserve">, Gatsby, </w:t>
      </w:r>
      <w:proofErr w:type="spellStart"/>
      <w:r w:rsidR="00970EE0">
        <w:rPr>
          <w:rFonts w:eastAsia="MS Mincho"/>
          <w:b w:val="0"/>
          <w:sz w:val="24"/>
          <w:szCs w:val="24"/>
        </w:rPr>
        <w:t>Strapi</w:t>
      </w:r>
      <w:proofErr w:type="spellEnd"/>
      <w:r w:rsidR="00970EE0">
        <w:rPr>
          <w:rFonts w:eastAsia="MS Mincho"/>
          <w:b w:val="0"/>
          <w:sz w:val="24"/>
          <w:szCs w:val="24"/>
        </w:rPr>
        <w:t xml:space="preserve">, </w:t>
      </w:r>
      <w:r w:rsidR="004C5B20">
        <w:rPr>
          <w:rFonts w:eastAsia="MS Mincho"/>
          <w:b w:val="0"/>
          <w:sz w:val="24"/>
          <w:szCs w:val="24"/>
        </w:rPr>
        <w:t xml:space="preserve">Apollo Server, </w:t>
      </w:r>
      <w:proofErr w:type="spellStart"/>
      <w:r w:rsidR="0040054F">
        <w:rPr>
          <w:rFonts w:eastAsia="MS Mincho"/>
          <w:b w:val="0"/>
          <w:sz w:val="24"/>
          <w:szCs w:val="24"/>
        </w:rPr>
        <w:t>Loop</w:t>
      </w:r>
      <w:r w:rsidR="00D82432">
        <w:rPr>
          <w:rFonts w:eastAsia="MS Mincho"/>
          <w:b w:val="0"/>
          <w:sz w:val="24"/>
          <w:szCs w:val="24"/>
        </w:rPr>
        <w:t>B</w:t>
      </w:r>
      <w:r w:rsidR="0040054F">
        <w:rPr>
          <w:rFonts w:eastAsia="MS Mincho"/>
          <w:b w:val="0"/>
          <w:sz w:val="24"/>
          <w:szCs w:val="24"/>
        </w:rPr>
        <w:t>ack</w:t>
      </w:r>
      <w:proofErr w:type="spellEnd"/>
      <w:r w:rsidR="009D4CBC">
        <w:rPr>
          <w:rFonts w:eastAsia="MS Mincho"/>
          <w:b w:val="0"/>
          <w:sz w:val="24"/>
          <w:szCs w:val="24"/>
        </w:rPr>
        <w:t xml:space="preserve">, </w:t>
      </w:r>
      <w:r w:rsidR="0040054F">
        <w:rPr>
          <w:rFonts w:eastAsia="MS Mincho"/>
          <w:b w:val="0"/>
          <w:sz w:val="24"/>
          <w:szCs w:val="24"/>
        </w:rPr>
        <w:t>Next.j</w:t>
      </w:r>
      <w:r w:rsidR="00531024">
        <w:rPr>
          <w:rFonts w:eastAsia="MS Mincho"/>
          <w:b w:val="0"/>
          <w:sz w:val="24"/>
          <w:szCs w:val="24"/>
        </w:rPr>
        <w:t>s</w:t>
      </w:r>
      <w:r w:rsidR="00A929C7">
        <w:rPr>
          <w:rFonts w:eastAsia="MS Mincho"/>
          <w:b w:val="0"/>
          <w:sz w:val="24"/>
          <w:szCs w:val="24"/>
        </w:rPr>
        <w:t>,</w:t>
      </w:r>
      <w:r w:rsidR="00BE306A">
        <w:rPr>
          <w:rFonts w:eastAsia="MS Mincho"/>
          <w:b w:val="0"/>
          <w:sz w:val="24"/>
          <w:szCs w:val="24"/>
        </w:rPr>
        <w:t xml:space="preserve"> Nuxt.js</w:t>
      </w:r>
      <w:r w:rsidR="00531024">
        <w:rPr>
          <w:rFonts w:eastAsia="MS Mincho"/>
          <w:b w:val="0"/>
          <w:sz w:val="24"/>
          <w:szCs w:val="24"/>
        </w:rPr>
        <w:t>, and Express</w:t>
      </w:r>
      <w:r w:rsidR="0040054F">
        <w:rPr>
          <w:rFonts w:eastAsia="MS Mincho"/>
          <w:b w:val="0"/>
          <w:sz w:val="24"/>
          <w:szCs w:val="24"/>
        </w:rPr>
        <w:t xml:space="preserve">.  </w:t>
      </w:r>
    </w:p>
    <w:p w14:paraId="645D411D" w14:textId="5F95B9E5" w:rsidR="00C652CF" w:rsidRPr="00C652CF" w:rsidRDefault="000512CD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proofErr w:type="spellStart"/>
      <w:r>
        <w:rPr>
          <w:rFonts w:eastAsia="MS Mincho"/>
          <w:b w:val="0"/>
          <w:sz w:val="24"/>
          <w:szCs w:val="24"/>
        </w:rPr>
        <w:t>Rx</w:t>
      </w:r>
      <w:r w:rsidR="00037542">
        <w:rPr>
          <w:rFonts w:eastAsia="MS Mincho"/>
          <w:b w:val="0"/>
          <w:sz w:val="24"/>
          <w:szCs w:val="24"/>
        </w:rPr>
        <w:t>JS</w:t>
      </w:r>
      <w:proofErr w:type="spellEnd"/>
      <w:r>
        <w:rPr>
          <w:rFonts w:eastAsia="MS Mincho"/>
          <w:b w:val="0"/>
          <w:sz w:val="24"/>
          <w:szCs w:val="24"/>
        </w:rPr>
        <w:t>,</w:t>
      </w:r>
      <w:r w:rsidR="0067620C">
        <w:rPr>
          <w:rFonts w:eastAsia="MS Mincho"/>
          <w:b w:val="0"/>
          <w:sz w:val="24"/>
          <w:szCs w:val="24"/>
        </w:rPr>
        <w:t xml:space="preserve"> </w:t>
      </w:r>
      <w:proofErr w:type="spellStart"/>
      <w:r w:rsidR="0067620C">
        <w:rPr>
          <w:rFonts w:eastAsia="MS Mincho"/>
          <w:b w:val="0"/>
          <w:sz w:val="24"/>
          <w:szCs w:val="24"/>
        </w:rPr>
        <w:t>Ramda</w:t>
      </w:r>
      <w:proofErr w:type="spellEnd"/>
      <w:r w:rsidR="0067620C">
        <w:rPr>
          <w:rFonts w:eastAsia="MS Mincho"/>
          <w:b w:val="0"/>
          <w:sz w:val="24"/>
          <w:szCs w:val="24"/>
        </w:rPr>
        <w:t xml:space="preserve">, </w:t>
      </w:r>
      <w:proofErr w:type="spellStart"/>
      <w:r>
        <w:rPr>
          <w:rFonts w:eastAsia="MS Mincho"/>
          <w:b w:val="0"/>
          <w:sz w:val="24"/>
          <w:szCs w:val="24"/>
        </w:rPr>
        <w:t>L</w:t>
      </w:r>
      <w:r w:rsidR="004833B1">
        <w:rPr>
          <w:rFonts w:eastAsia="MS Mincho"/>
          <w:b w:val="0"/>
          <w:sz w:val="24"/>
          <w:szCs w:val="24"/>
        </w:rPr>
        <w:t>odash</w:t>
      </w:r>
      <w:proofErr w:type="spellEnd"/>
      <w:r w:rsidR="00D85125">
        <w:rPr>
          <w:rFonts w:eastAsia="MS Mincho"/>
          <w:b w:val="0"/>
          <w:sz w:val="24"/>
          <w:szCs w:val="24"/>
        </w:rPr>
        <w:t xml:space="preserve">, </w:t>
      </w:r>
      <w:r w:rsidR="00A34917">
        <w:rPr>
          <w:rFonts w:eastAsia="MS Mincho"/>
          <w:b w:val="0"/>
          <w:sz w:val="24"/>
          <w:szCs w:val="24"/>
        </w:rPr>
        <w:t>Workbox</w:t>
      </w:r>
      <w:r w:rsidR="0018296A">
        <w:rPr>
          <w:rFonts w:eastAsia="MS Mincho"/>
          <w:b w:val="0"/>
          <w:sz w:val="24"/>
          <w:szCs w:val="24"/>
        </w:rPr>
        <w:t xml:space="preserve">, </w:t>
      </w:r>
      <w:proofErr w:type="spellStart"/>
      <w:r w:rsidR="00C652CF">
        <w:rPr>
          <w:rFonts w:eastAsia="MS Mincho"/>
          <w:b w:val="0"/>
          <w:sz w:val="24"/>
          <w:szCs w:val="24"/>
        </w:rPr>
        <w:t>S</w:t>
      </w:r>
      <w:r w:rsidR="00C652CF" w:rsidRPr="00C652CF">
        <w:rPr>
          <w:rFonts w:eastAsia="MS Mincho"/>
          <w:b w:val="0"/>
          <w:sz w:val="24"/>
          <w:szCs w:val="24"/>
        </w:rPr>
        <w:t>tandard</w:t>
      </w:r>
      <w:r w:rsidR="00C652CF">
        <w:rPr>
          <w:rFonts w:eastAsia="MS Mincho"/>
          <w:b w:val="0"/>
          <w:sz w:val="24"/>
          <w:szCs w:val="24"/>
        </w:rPr>
        <w:t>JS</w:t>
      </w:r>
      <w:proofErr w:type="spellEnd"/>
      <w:r w:rsidR="00044B7D">
        <w:rPr>
          <w:rFonts w:eastAsia="MS Mincho"/>
          <w:b w:val="0"/>
          <w:sz w:val="24"/>
          <w:szCs w:val="24"/>
        </w:rPr>
        <w:t xml:space="preserve">, </w:t>
      </w:r>
      <w:proofErr w:type="spellStart"/>
      <w:r w:rsidR="00044B7D">
        <w:rPr>
          <w:rFonts w:eastAsia="MS Mincho"/>
          <w:b w:val="0"/>
          <w:sz w:val="24"/>
          <w:szCs w:val="24"/>
        </w:rPr>
        <w:t>TSLint</w:t>
      </w:r>
      <w:proofErr w:type="spellEnd"/>
      <w:r w:rsidR="00CF0E96">
        <w:rPr>
          <w:rFonts w:eastAsia="MS Mincho"/>
          <w:b w:val="0"/>
          <w:sz w:val="24"/>
          <w:szCs w:val="24"/>
        </w:rPr>
        <w:t>,</w:t>
      </w:r>
      <w:r w:rsidR="00C01103">
        <w:rPr>
          <w:rFonts w:eastAsia="MS Mincho"/>
          <w:b w:val="0"/>
          <w:sz w:val="24"/>
          <w:szCs w:val="24"/>
        </w:rPr>
        <w:t xml:space="preserve"> </w:t>
      </w:r>
      <w:r w:rsidR="003F0AC2">
        <w:rPr>
          <w:rFonts w:eastAsia="MS Mincho"/>
          <w:b w:val="0"/>
          <w:sz w:val="24"/>
          <w:szCs w:val="24"/>
        </w:rPr>
        <w:t xml:space="preserve">Jest, </w:t>
      </w:r>
      <w:r w:rsidR="00C652CF">
        <w:rPr>
          <w:rFonts w:eastAsia="MS Mincho"/>
          <w:b w:val="0"/>
          <w:sz w:val="24"/>
          <w:szCs w:val="24"/>
        </w:rPr>
        <w:t>and</w:t>
      </w:r>
      <w:r w:rsidR="003F0AC2">
        <w:rPr>
          <w:rFonts w:eastAsia="MS Mincho"/>
          <w:b w:val="0"/>
          <w:sz w:val="24"/>
          <w:szCs w:val="24"/>
        </w:rPr>
        <w:t xml:space="preserve"> Cypress</w:t>
      </w:r>
      <w:r w:rsidR="00C652CF">
        <w:rPr>
          <w:rFonts w:eastAsia="MS Mincho"/>
          <w:b w:val="0"/>
          <w:sz w:val="24"/>
          <w:szCs w:val="24"/>
        </w:rPr>
        <w:t xml:space="preserve">. </w:t>
      </w:r>
    </w:p>
    <w:p w14:paraId="1647C088" w14:textId="77B8067C" w:rsidR="004C0D14" w:rsidRPr="00C21721" w:rsidRDefault="004C0D14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React, </w:t>
      </w:r>
      <w:r w:rsidR="003C2396">
        <w:rPr>
          <w:rFonts w:eastAsia="MS Mincho"/>
          <w:b w:val="0"/>
          <w:sz w:val="24"/>
          <w:szCs w:val="24"/>
        </w:rPr>
        <w:t>Ant Design</w:t>
      </w:r>
      <w:r w:rsidR="00531024">
        <w:rPr>
          <w:rFonts w:eastAsia="MS Mincho"/>
          <w:b w:val="0"/>
          <w:sz w:val="24"/>
          <w:szCs w:val="24"/>
        </w:rPr>
        <w:t xml:space="preserve">, </w:t>
      </w:r>
      <w:r>
        <w:rPr>
          <w:rFonts w:eastAsia="MS Mincho"/>
          <w:b w:val="0"/>
          <w:sz w:val="24"/>
          <w:szCs w:val="24"/>
        </w:rPr>
        <w:t>Redux, Redux-Sag</w:t>
      </w:r>
      <w:r w:rsidR="00DB52EE">
        <w:rPr>
          <w:rFonts w:eastAsia="MS Mincho"/>
          <w:b w:val="0"/>
          <w:sz w:val="24"/>
          <w:szCs w:val="24"/>
        </w:rPr>
        <w:t>a</w:t>
      </w:r>
      <w:r w:rsidR="002F4DC3">
        <w:rPr>
          <w:rFonts w:eastAsia="MS Mincho"/>
          <w:b w:val="0"/>
          <w:sz w:val="24"/>
          <w:szCs w:val="24"/>
        </w:rPr>
        <w:t xml:space="preserve">, and </w:t>
      </w:r>
      <w:r w:rsidR="00CF5047">
        <w:rPr>
          <w:rFonts w:eastAsia="MS Mincho"/>
          <w:b w:val="0"/>
          <w:sz w:val="24"/>
          <w:szCs w:val="24"/>
        </w:rPr>
        <w:t xml:space="preserve">React </w:t>
      </w:r>
      <w:r w:rsidR="002F4DC3">
        <w:rPr>
          <w:rFonts w:eastAsia="MS Mincho"/>
          <w:b w:val="0"/>
          <w:sz w:val="24"/>
          <w:szCs w:val="24"/>
        </w:rPr>
        <w:t>Apollo</w:t>
      </w:r>
      <w:r w:rsidR="00C95EF4">
        <w:rPr>
          <w:rFonts w:eastAsia="MS Mincho"/>
          <w:b w:val="0"/>
          <w:sz w:val="24"/>
          <w:szCs w:val="24"/>
        </w:rPr>
        <w:t xml:space="preserve">. </w:t>
      </w:r>
    </w:p>
    <w:p w14:paraId="1EC1602A" w14:textId="2F79CDB0" w:rsidR="00C21721" w:rsidRPr="00C21721" w:rsidRDefault="00704B6F" w:rsidP="00C21721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w</w:t>
      </w:r>
      <w:r w:rsidR="00C21721">
        <w:rPr>
          <w:rFonts w:eastAsia="MS Mincho"/>
          <w:b w:val="0"/>
          <w:sz w:val="24"/>
          <w:szCs w:val="24"/>
        </w:rPr>
        <w:t>ebpack, Babel,</w:t>
      </w:r>
      <w:r w:rsidR="0087779B">
        <w:rPr>
          <w:rFonts w:eastAsia="MS Mincho"/>
          <w:b w:val="0"/>
          <w:sz w:val="24"/>
          <w:szCs w:val="24"/>
        </w:rPr>
        <w:t xml:space="preserve"> </w:t>
      </w:r>
      <w:r w:rsidR="007B3460">
        <w:rPr>
          <w:rFonts w:eastAsia="MS Mincho"/>
          <w:b w:val="0"/>
          <w:sz w:val="24"/>
          <w:szCs w:val="24"/>
        </w:rPr>
        <w:t>Y</w:t>
      </w:r>
      <w:r w:rsidR="0087779B">
        <w:rPr>
          <w:rFonts w:eastAsia="MS Mincho"/>
          <w:b w:val="0"/>
          <w:sz w:val="24"/>
          <w:szCs w:val="24"/>
        </w:rPr>
        <w:t>arn</w:t>
      </w:r>
      <w:r w:rsidR="00C21721">
        <w:rPr>
          <w:rFonts w:eastAsia="MS Mincho"/>
          <w:b w:val="0"/>
          <w:sz w:val="24"/>
          <w:szCs w:val="24"/>
        </w:rPr>
        <w:t xml:space="preserve">, and </w:t>
      </w:r>
      <w:proofErr w:type="spellStart"/>
      <w:r w:rsidR="00C21721">
        <w:rPr>
          <w:rFonts w:eastAsia="MS Mincho"/>
          <w:b w:val="0"/>
          <w:sz w:val="24"/>
          <w:szCs w:val="24"/>
        </w:rPr>
        <w:t>npm</w:t>
      </w:r>
      <w:proofErr w:type="spellEnd"/>
      <w:r w:rsidR="00C21721">
        <w:rPr>
          <w:rFonts w:eastAsia="MS Mincho"/>
          <w:b w:val="0"/>
          <w:sz w:val="24"/>
          <w:szCs w:val="24"/>
        </w:rPr>
        <w:t>.</w:t>
      </w:r>
    </w:p>
    <w:p w14:paraId="5CAE292D" w14:textId="0335F6D4" w:rsidR="00E259B1" w:rsidRPr="00E259B1" w:rsidRDefault="00F7392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Spring</w:t>
      </w:r>
      <w:r w:rsidR="00972571">
        <w:rPr>
          <w:rFonts w:eastAsia="MS Mincho"/>
          <w:b w:val="0"/>
          <w:sz w:val="24"/>
          <w:szCs w:val="24"/>
        </w:rPr>
        <w:t xml:space="preserve"> Boot</w:t>
      </w:r>
      <w:r>
        <w:rPr>
          <w:rFonts w:eastAsia="MS Mincho"/>
          <w:b w:val="0"/>
          <w:sz w:val="24"/>
          <w:szCs w:val="24"/>
        </w:rPr>
        <w:t xml:space="preserve">, </w:t>
      </w:r>
      <w:r w:rsidR="00C21721">
        <w:rPr>
          <w:rFonts w:eastAsia="MS Mincho"/>
          <w:b w:val="0"/>
          <w:sz w:val="24"/>
          <w:szCs w:val="24"/>
        </w:rPr>
        <w:t xml:space="preserve">Spring Data, </w:t>
      </w:r>
      <w:r w:rsidR="007801A9">
        <w:rPr>
          <w:rFonts w:eastAsia="MS Mincho"/>
          <w:b w:val="0"/>
          <w:sz w:val="24"/>
          <w:szCs w:val="24"/>
        </w:rPr>
        <w:t xml:space="preserve">Hibernate, </w:t>
      </w:r>
      <w:r w:rsidR="001F393D">
        <w:rPr>
          <w:rFonts w:eastAsia="MS Mincho"/>
          <w:b w:val="0"/>
          <w:sz w:val="24"/>
          <w:szCs w:val="24"/>
        </w:rPr>
        <w:t xml:space="preserve">Google Guava, </w:t>
      </w:r>
      <w:r w:rsidR="0001418C">
        <w:rPr>
          <w:rFonts w:eastAsia="MS Mincho"/>
          <w:b w:val="0"/>
          <w:sz w:val="24"/>
          <w:szCs w:val="24"/>
        </w:rPr>
        <w:t xml:space="preserve">TestNG, Mockito, </w:t>
      </w:r>
      <w:r>
        <w:rPr>
          <w:rFonts w:eastAsia="MS Mincho"/>
          <w:b w:val="0"/>
          <w:sz w:val="24"/>
          <w:szCs w:val="24"/>
        </w:rPr>
        <w:t>Selenium,</w:t>
      </w:r>
      <w:r w:rsidR="00E259B1">
        <w:rPr>
          <w:rFonts w:eastAsia="MS Mincho"/>
          <w:b w:val="0"/>
          <w:sz w:val="24"/>
          <w:szCs w:val="24"/>
        </w:rPr>
        <w:t xml:space="preserve"> and</w:t>
      </w:r>
      <w:r>
        <w:rPr>
          <w:rFonts w:eastAsia="MS Mincho"/>
          <w:b w:val="0"/>
          <w:sz w:val="24"/>
          <w:szCs w:val="24"/>
        </w:rPr>
        <w:t xml:space="preserve"> Maven</w:t>
      </w:r>
      <w:r w:rsidR="00E259B1">
        <w:rPr>
          <w:rFonts w:eastAsia="MS Mincho"/>
          <w:b w:val="0"/>
          <w:sz w:val="24"/>
          <w:szCs w:val="24"/>
        </w:rPr>
        <w:t>.</w:t>
      </w:r>
    </w:p>
    <w:p w14:paraId="0D2C4BF6" w14:textId="0B0DEA9F" w:rsidR="00EE3B2E" w:rsidRPr="00F7392F" w:rsidRDefault="002055AF" w:rsidP="00F7392F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MongoDB, MySQL</w:t>
      </w:r>
      <w:r w:rsidR="00F7392F">
        <w:rPr>
          <w:rFonts w:eastAsia="MS Mincho"/>
          <w:b w:val="0"/>
          <w:sz w:val="24"/>
          <w:szCs w:val="24"/>
        </w:rPr>
        <w:t>,</w:t>
      </w:r>
      <w:r w:rsidR="004F2342">
        <w:rPr>
          <w:rFonts w:eastAsia="MS Mincho"/>
          <w:b w:val="0"/>
          <w:sz w:val="24"/>
          <w:szCs w:val="24"/>
        </w:rPr>
        <w:t xml:space="preserve"> </w:t>
      </w:r>
      <w:r w:rsidR="00F7392F">
        <w:rPr>
          <w:rFonts w:eastAsia="MS Mincho"/>
          <w:b w:val="0"/>
          <w:sz w:val="24"/>
          <w:szCs w:val="24"/>
        </w:rPr>
        <w:t xml:space="preserve">and </w:t>
      </w:r>
      <w:r>
        <w:rPr>
          <w:rFonts w:eastAsia="MS Mincho"/>
          <w:b w:val="0"/>
          <w:sz w:val="24"/>
          <w:szCs w:val="24"/>
        </w:rPr>
        <w:t>Cosmos</w:t>
      </w:r>
      <w:r w:rsidR="00246690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>DB</w:t>
      </w:r>
      <w:r w:rsidR="00F7392F">
        <w:rPr>
          <w:rFonts w:eastAsia="MS Mincho"/>
          <w:b w:val="0"/>
          <w:sz w:val="24"/>
          <w:szCs w:val="24"/>
        </w:rPr>
        <w:t>.</w:t>
      </w:r>
    </w:p>
    <w:p w14:paraId="02B80232" w14:textId="77777777" w:rsidR="008E3F10" w:rsidRDefault="008E3F10" w:rsidP="008E3F10">
      <w:pPr>
        <w:pStyle w:val="JobTitlebold"/>
        <w:rPr>
          <w:rFonts w:asciiTheme="majorHAnsi" w:eastAsia="MS Mincho" w:hAnsiTheme="majorHAnsi"/>
          <w:sz w:val="24"/>
          <w:szCs w:val="24"/>
        </w:rPr>
      </w:pPr>
    </w:p>
    <w:p w14:paraId="6ED8D7C2" w14:textId="043F1291" w:rsidR="008E3F10" w:rsidRPr="00063307" w:rsidRDefault="008E3F10" w:rsidP="008E3F10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Cloud Computing:</w:t>
      </w:r>
    </w:p>
    <w:p w14:paraId="0FDA22AB" w14:textId="77777777" w:rsidR="008E3F10" w:rsidRPr="00390EB5" w:rsidRDefault="008E3F10" w:rsidP="008E3F10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Helm, </w:t>
      </w:r>
      <w:proofErr w:type="spellStart"/>
      <w:r>
        <w:rPr>
          <w:rFonts w:eastAsia="MS Mincho"/>
          <w:b w:val="0"/>
          <w:sz w:val="24"/>
          <w:szCs w:val="24"/>
        </w:rPr>
        <w:t>Knative</w:t>
      </w:r>
      <w:proofErr w:type="spellEnd"/>
      <w:r>
        <w:rPr>
          <w:rFonts w:eastAsia="MS Mincho"/>
          <w:b w:val="0"/>
          <w:sz w:val="24"/>
          <w:szCs w:val="24"/>
        </w:rPr>
        <w:t>, Kubernetes, Istio, Docker Compose, Docker, and Vagrant.</w:t>
      </w:r>
    </w:p>
    <w:p w14:paraId="3E70B0E5" w14:textId="77777777" w:rsidR="008E3F10" w:rsidRPr="00390EB5" w:rsidRDefault="008E3F10" w:rsidP="008E3F10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Google Cloud Platform (GCP), Microsoft Azure, and </w:t>
      </w:r>
      <w:r w:rsidRPr="00DA77F5">
        <w:rPr>
          <w:rFonts w:eastAsia="MS Mincho"/>
          <w:b w:val="0"/>
          <w:sz w:val="24"/>
          <w:szCs w:val="24"/>
        </w:rPr>
        <w:t>Amazon Web Services (AWS)</w:t>
      </w:r>
      <w:r>
        <w:rPr>
          <w:rFonts w:eastAsia="MS Mincho"/>
          <w:b w:val="0"/>
          <w:sz w:val="24"/>
          <w:szCs w:val="24"/>
        </w:rPr>
        <w:t>.</w:t>
      </w:r>
    </w:p>
    <w:p w14:paraId="7FA011CD" w14:textId="7E1A19CA" w:rsidR="001709B9" w:rsidRDefault="001709B9" w:rsidP="00EE3B2E">
      <w:pPr>
        <w:pStyle w:val="JobTitlebold"/>
        <w:tabs>
          <w:tab w:val="right" w:pos="720"/>
        </w:tabs>
        <w:rPr>
          <w:rFonts w:eastAsia="MS Mincho"/>
          <w:sz w:val="24"/>
          <w:szCs w:val="24"/>
        </w:rPr>
      </w:pPr>
    </w:p>
    <w:p w14:paraId="7FA011CE" w14:textId="3947462D" w:rsidR="001709B9" w:rsidRPr="00063307" w:rsidRDefault="005F5AF6" w:rsidP="001709B9">
      <w:pPr>
        <w:pStyle w:val="JobTitlebold"/>
        <w:rPr>
          <w:rFonts w:asciiTheme="majorHAnsi" w:eastAsia="MS Mincho" w:hAnsiTheme="majorHAnsi"/>
          <w:sz w:val="24"/>
          <w:szCs w:val="24"/>
        </w:rPr>
      </w:pPr>
      <w:r w:rsidRPr="00063307">
        <w:rPr>
          <w:rFonts w:asciiTheme="majorHAnsi" w:eastAsia="MS Mincho" w:hAnsiTheme="majorHAnsi"/>
          <w:sz w:val="24"/>
          <w:szCs w:val="24"/>
        </w:rPr>
        <w:t>Utilities</w:t>
      </w:r>
      <w:r w:rsidR="001709B9" w:rsidRPr="00063307">
        <w:rPr>
          <w:rFonts w:asciiTheme="majorHAnsi" w:eastAsia="MS Mincho" w:hAnsiTheme="majorHAnsi"/>
          <w:sz w:val="24"/>
          <w:szCs w:val="24"/>
        </w:rPr>
        <w:t>:</w:t>
      </w:r>
    </w:p>
    <w:p w14:paraId="29C1461F" w14:textId="65C0387C" w:rsidR="007766DE" w:rsidRPr="007766DE" w:rsidRDefault="007766DE" w:rsidP="007766DE">
      <w:pPr>
        <w:pStyle w:val="JobTitlebold"/>
        <w:numPr>
          <w:ilvl w:val="0"/>
          <w:numId w:val="30"/>
        </w:numPr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 xml:space="preserve">Git, Jira, Jenkins, APM, </w:t>
      </w:r>
      <w:r w:rsidR="0085250A">
        <w:rPr>
          <w:rFonts w:eastAsia="MS Mincho"/>
          <w:b w:val="0"/>
          <w:sz w:val="24"/>
          <w:szCs w:val="24"/>
        </w:rPr>
        <w:t>CDN</w:t>
      </w:r>
      <w:r w:rsidR="00D5569C">
        <w:rPr>
          <w:rFonts w:eastAsia="MS Mincho"/>
          <w:b w:val="0"/>
          <w:sz w:val="24"/>
          <w:szCs w:val="24"/>
        </w:rPr>
        <w:t>,</w:t>
      </w:r>
      <w:r w:rsidR="00B1742D">
        <w:rPr>
          <w:rFonts w:eastAsia="MS Mincho"/>
          <w:b w:val="0"/>
          <w:sz w:val="24"/>
          <w:szCs w:val="24"/>
        </w:rPr>
        <w:t xml:space="preserve"> AD</w:t>
      </w:r>
      <w:r w:rsidR="00690153">
        <w:rPr>
          <w:rFonts w:eastAsia="MS Mincho"/>
          <w:b w:val="0"/>
          <w:sz w:val="24"/>
          <w:szCs w:val="24"/>
        </w:rPr>
        <w:t>N</w:t>
      </w:r>
      <w:r w:rsidR="00B1742D">
        <w:rPr>
          <w:rFonts w:eastAsia="MS Mincho"/>
          <w:b w:val="0"/>
          <w:sz w:val="24"/>
          <w:szCs w:val="24"/>
        </w:rPr>
        <w:t>,</w:t>
      </w:r>
      <w:r w:rsidR="0085250A">
        <w:rPr>
          <w:rFonts w:eastAsia="MS Mincho"/>
          <w:b w:val="0"/>
          <w:sz w:val="24"/>
          <w:szCs w:val="24"/>
        </w:rPr>
        <w:t xml:space="preserve"> </w:t>
      </w:r>
      <w:r w:rsidR="00925D5E">
        <w:rPr>
          <w:rFonts w:eastAsia="MS Mincho"/>
          <w:b w:val="0"/>
          <w:sz w:val="24"/>
          <w:szCs w:val="24"/>
        </w:rPr>
        <w:t xml:space="preserve">Microsoft Office, </w:t>
      </w:r>
      <w:r>
        <w:rPr>
          <w:rFonts w:eastAsia="MS Mincho"/>
          <w:b w:val="0"/>
          <w:sz w:val="24"/>
          <w:szCs w:val="24"/>
        </w:rPr>
        <w:t xml:space="preserve">and </w:t>
      </w:r>
      <w:r w:rsidR="0085250A">
        <w:rPr>
          <w:rFonts w:eastAsia="MS Mincho"/>
          <w:b w:val="0"/>
          <w:sz w:val="24"/>
          <w:szCs w:val="24"/>
        </w:rPr>
        <w:t>any OS</w:t>
      </w:r>
      <w:r>
        <w:rPr>
          <w:rFonts w:eastAsia="MS Mincho"/>
          <w:b w:val="0"/>
          <w:sz w:val="24"/>
          <w:szCs w:val="24"/>
        </w:rPr>
        <w:t>.</w:t>
      </w:r>
    </w:p>
    <w:p w14:paraId="2DE24B66" w14:textId="35E90C0C" w:rsidR="00C10277" w:rsidRPr="00C10277" w:rsidRDefault="006640D8" w:rsidP="00C10277">
      <w:pPr>
        <w:pStyle w:val="JobTitlebold"/>
        <w:numPr>
          <w:ilvl w:val="0"/>
          <w:numId w:val="30"/>
        </w:numPr>
        <w:tabs>
          <w:tab w:val="right" w:pos="720"/>
        </w:tabs>
        <w:rPr>
          <w:rFonts w:eastAsia="MS Mincho"/>
          <w:sz w:val="24"/>
          <w:szCs w:val="24"/>
        </w:rPr>
      </w:pPr>
      <w:r>
        <w:rPr>
          <w:rFonts w:eastAsia="MS Mincho"/>
          <w:b w:val="0"/>
          <w:sz w:val="24"/>
          <w:szCs w:val="24"/>
        </w:rPr>
        <w:t>Visual Studio Code,</w:t>
      </w:r>
      <w:r w:rsidR="00677BAA">
        <w:rPr>
          <w:rFonts w:eastAsia="MS Mincho"/>
          <w:b w:val="0"/>
          <w:sz w:val="24"/>
          <w:szCs w:val="24"/>
        </w:rPr>
        <w:t xml:space="preserve"> Chrome </w:t>
      </w:r>
      <w:proofErr w:type="spellStart"/>
      <w:r w:rsidR="00677BAA">
        <w:rPr>
          <w:rFonts w:eastAsia="MS Mincho"/>
          <w:b w:val="0"/>
          <w:sz w:val="24"/>
          <w:szCs w:val="24"/>
        </w:rPr>
        <w:t>DevTools</w:t>
      </w:r>
      <w:proofErr w:type="spellEnd"/>
      <w:r w:rsidR="00677BAA">
        <w:rPr>
          <w:rFonts w:eastAsia="MS Mincho"/>
          <w:b w:val="0"/>
          <w:sz w:val="24"/>
          <w:szCs w:val="24"/>
        </w:rPr>
        <w:t xml:space="preserve">, </w:t>
      </w:r>
      <w:r w:rsidR="00AE6FEC">
        <w:rPr>
          <w:rFonts w:eastAsia="MS Mincho"/>
          <w:b w:val="0"/>
          <w:sz w:val="24"/>
          <w:szCs w:val="24"/>
        </w:rPr>
        <w:t>WebStorm, Intelli</w:t>
      </w:r>
      <w:r w:rsidR="007D3204">
        <w:rPr>
          <w:rFonts w:eastAsia="MS Mincho"/>
          <w:b w:val="0"/>
          <w:sz w:val="24"/>
          <w:szCs w:val="24"/>
        </w:rPr>
        <w:t>J</w:t>
      </w:r>
      <w:r w:rsidR="00AE6FEC">
        <w:rPr>
          <w:rFonts w:eastAsia="MS Mincho"/>
          <w:b w:val="0"/>
          <w:sz w:val="24"/>
          <w:szCs w:val="24"/>
        </w:rPr>
        <w:t xml:space="preserve"> I</w:t>
      </w:r>
      <w:r w:rsidR="007D3204">
        <w:rPr>
          <w:rFonts w:eastAsia="MS Mincho"/>
          <w:b w:val="0"/>
          <w:sz w:val="24"/>
          <w:szCs w:val="24"/>
        </w:rPr>
        <w:t>DEA</w:t>
      </w:r>
      <w:r w:rsidR="00AE6FEC">
        <w:rPr>
          <w:rFonts w:eastAsia="MS Mincho"/>
          <w:b w:val="0"/>
          <w:sz w:val="24"/>
          <w:szCs w:val="24"/>
        </w:rPr>
        <w:t>,</w:t>
      </w:r>
      <w:r w:rsidR="00057A2D">
        <w:rPr>
          <w:rFonts w:eastAsia="MS Mincho"/>
          <w:b w:val="0"/>
          <w:sz w:val="24"/>
          <w:szCs w:val="24"/>
        </w:rPr>
        <w:t xml:space="preserve"> </w:t>
      </w:r>
      <w:r w:rsidR="00E86E7E">
        <w:rPr>
          <w:rFonts w:eastAsia="MS Mincho"/>
          <w:b w:val="0"/>
          <w:sz w:val="24"/>
          <w:szCs w:val="24"/>
        </w:rPr>
        <w:t>Eclipse</w:t>
      </w:r>
      <w:r w:rsidR="00AE6FEC">
        <w:rPr>
          <w:rFonts w:eastAsia="MS Mincho"/>
          <w:b w:val="0"/>
          <w:sz w:val="24"/>
          <w:szCs w:val="24"/>
        </w:rPr>
        <w:t xml:space="preserve">, </w:t>
      </w:r>
      <w:r w:rsidR="00B1771C">
        <w:rPr>
          <w:rFonts w:eastAsia="MS Mincho"/>
          <w:b w:val="0"/>
          <w:sz w:val="24"/>
          <w:szCs w:val="24"/>
        </w:rPr>
        <w:br/>
      </w:r>
      <w:r w:rsidR="00AE6FEC">
        <w:rPr>
          <w:rFonts w:eastAsia="MS Mincho"/>
          <w:b w:val="0"/>
          <w:sz w:val="24"/>
          <w:szCs w:val="24"/>
        </w:rPr>
        <w:t>RStudio,</w:t>
      </w:r>
      <w:r w:rsidR="00081A31">
        <w:rPr>
          <w:rFonts w:eastAsia="MS Mincho"/>
          <w:b w:val="0"/>
          <w:sz w:val="24"/>
          <w:szCs w:val="24"/>
        </w:rPr>
        <w:t xml:space="preserve"> </w:t>
      </w:r>
      <w:r w:rsidR="002907FF">
        <w:rPr>
          <w:rFonts w:eastAsia="MS Mincho"/>
          <w:b w:val="0"/>
          <w:sz w:val="24"/>
          <w:szCs w:val="24"/>
        </w:rPr>
        <w:t>MyS</w:t>
      </w:r>
      <w:r w:rsidR="000431D2">
        <w:rPr>
          <w:rFonts w:eastAsia="MS Mincho"/>
          <w:b w:val="0"/>
          <w:sz w:val="24"/>
          <w:szCs w:val="24"/>
        </w:rPr>
        <w:t>QL</w:t>
      </w:r>
      <w:r w:rsidR="002907FF">
        <w:rPr>
          <w:rFonts w:eastAsia="MS Mincho"/>
          <w:b w:val="0"/>
          <w:sz w:val="24"/>
          <w:szCs w:val="24"/>
        </w:rPr>
        <w:t xml:space="preserve"> Workbench,</w:t>
      </w:r>
      <w:r w:rsidR="00AE6FEC">
        <w:rPr>
          <w:rFonts w:eastAsia="MS Mincho"/>
          <w:b w:val="0"/>
          <w:sz w:val="24"/>
          <w:szCs w:val="24"/>
        </w:rPr>
        <w:t xml:space="preserve"> Visual Studio, and </w:t>
      </w:r>
      <w:proofErr w:type="gramStart"/>
      <w:r w:rsidR="00AE6FEC">
        <w:rPr>
          <w:rFonts w:eastAsia="MS Mincho"/>
          <w:b w:val="0"/>
          <w:sz w:val="24"/>
          <w:szCs w:val="24"/>
        </w:rPr>
        <w:t>Code</w:t>
      </w:r>
      <w:r w:rsidR="00801DD9">
        <w:rPr>
          <w:rFonts w:eastAsia="MS Mincho"/>
          <w:b w:val="0"/>
          <w:sz w:val="24"/>
          <w:szCs w:val="24"/>
        </w:rPr>
        <w:t>::</w:t>
      </w:r>
      <w:proofErr w:type="gramEnd"/>
      <w:r w:rsidR="00AE6FEC">
        <w:rPr>
          <w:rFonts w:eastAsia="MS Mincho"/>
          <w:b w:val="0"/>
          <w:sz w:val="24"/>
          <w:szCs w:val="24"/>
        </w:rPr>
        <w:t>Blocks.</w:t>
      </w:r>
    </w:p>
    <w:p w14:paraId="7FA011D6" w14:textId="1265954E" w:rsidR="001A28A8" w:rsidRPr="00851DAE" w:rsidRDefault="002E5096" w:rsidP="001A28A8">
      <w:pPr>
        <w:pStyle w:val="ResumeHeadings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Activities</w:t>
      </w:r>
    </w:p>
    <w:p w14:paraId="7FA011D7" w14:textId="77777777" w:rsidR="001A28A8" w:rsidRPr="001A28A8" w:rsidRDefault="001A28A8" w:rsidP="001A28A8">
      <w:pPr>
        <w:pStyle w:val="BulletPoints"/>
        <w:numPr>
          <w:ilvl w:val="0"/>
          <w:numId w:val="0"/>
        </w:numPr>
        <w:ind w:left="1114"/>
        <w:rPr>
          <w:rFonts w:eastAsia="MS Mincho"/>
        </w:rPr>
      </w:pPr>
    </w:p>
    <w:p w14:paraId="3C9A425E" w14:textId="426A14D6" w:rsidR="004D338A" w:rsidRDefault="00143039" w:rsidP="004D338A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Maybe</w:t>
      </w:r>
      <w:r w:rsidR="004F76B1">
        <w:rPr>
          <w:rFonts w:eastAsia="MS Mincho"/>
          <w:sz w:val="24"/>
          <w:szCs w:val="24"/>
        </w:rPr>
        <w:t xml:space="preserve">, my </w:t>
      </w:r>
      <w:r w:rsidR="004F76B1" w:rsidRPr="00440691">
        <w:rPr>
          <w:rFonts w:eastAsia="MS Mincho"/>
          <w:sz w:val="24"/>
          <w:szCs w:val="24"/>
        </w:rPr>
        <w:t>G</w:t>
      </w:r>
      <w:r w:rsidR="00440691">
        <w:rPr>
          <w:rFonts w:eastAsia="MS Mincho"/>
          <w:sz w:val="24"/>
          <w:szCs w:val="24"/>
        </w:rPr>
        <w:t>it</w:t>
      </w:r>
      <w:r w:rsidR="00D362E0">
        <w:rPr>
          <w:rFonts w:eastAsia="MS Mincho"/>
          <w:sz w:val="24"/>
          <w:szCs w:val="24"/>
        </w:rPr>
        <w:t>H</w:t>
      </w:r>
      <w:r w:rsidR="00440691">
        <w:rPr>
          <w:rFonts w:eastAsia="MS Mincho"/>
          <w:sz w:val="24"/>
          <w:szCs w:val="24"/>
        </w:rPr>
        <w:t>ub</w:t>
      </w:r>
      <w:r w:rsidR="00440691" w:rsidRPr="00EE6B59">
        <w:rPr>
          <w:rFonts w:eastAsia="MS Mincho"/>
          <w:sz w:val="24"/>
          <w:szCs w:val="24"/>
        </w:rPr>
        <w:t xml:space="preserve"> </w:t>
      </w:r>
      <w:hyperlink r:id="rId27" w:history="1">
        <w:r w:rsidR="00440691" w:rsidRPr="00EE6B59">
          <w:rPr>
            <w:rStyle w:val="Hyperlink"/>
            <w:rFonts w:eastAsia="MS Mincho"/>
            <w:sz w:val="24"/>
            <w:szCs w:val="24"/>
            <w:u w:val="none"/>
          </w:rPr>
          <w:t>profile</w:t>
        </w:r>
      </w:hyperlink>
      <w:r w:rsidR="00440691" w:rsidRPr="00EE6B59">
        <w:rPr>
          <w:rFonts w:eastAsia="MS Mincho"/>
          <w:sz w:val="24"/>
          <w:szCs w:val="24"/>
        </w:rPr>
        <w:t xml:space="preserve"> </w:t>
      </w:r>
      <w:r w:rsidR="00440691">
        <w:rPr>
          <w:rFonts w:eastAsia="MS Mincho"/>
          <w:sz w:val="24"/>
          <w:szCs w:val="24"/>
        </w:rPr>
        <w:t>and</w:t>
      </w:r>
      <w:r w:rsidR="00440691" w:rsidRPr="00EE6B59">
        <w:rPr>
          <w:rFonts w:eastAsia="MS Mincho"/>
          <w:sz w:val="24"/>
          <w:szCs w:val="24"/>
        </w:rPr>
        <w:t xml:space="preserve"> </w:t>
      </w:r>
      <w:hyperlink r:id="rId28" w:history="1">
        <w:r w:rsidR="00440691" w:rsidRPr="00EE6B59">
          <w:rPr>
            <w:rStyle w:val="Hyperlink"/>
            <w:rFonts w:eastAsia="MS Mincho"/>
            <w:sz w:val="24"/>
            <w:szCs w:val="24"/>
            <w:u w:val="none"/>
          </w:rPr>
          <w:t>stars</w:t>
        </w:r>
      </w:hyperlink>
      <w:r w:rsidR="00B84BB4">
        <w:rPr>
          <w:rFonts w:eastAsia="MS Mincho"/>
          <w:sz w:val="24"/>
          <w:szCs w:val="24"/>
        </w:rPr>
        <w:t xml:space="preserve"> are</w:t>
      </w:r>
      <w:r w:rsidR="0098269C">
        <w:rPr>
          <w:rFonts w:eastAsia="MS Mincho"/>
          <w:sz w:val="24"/>
          <w:szCs w:val="24"/>
        </w:rPr>
        <w:t xml:space="preserve"> </w:t>
      </w:r>
      <w:r w:rsidR="007A4112">
        <w:rPr>
          <w:rFonts w:eastAsia="MS Mincho"/>
          <w:sz w:val="24"/>
          <w:szCs w:val="24"/>
        </w:rPr>
        <w:t xml:space="preserve">the </w:t>
      </w:r>
      <w:r w:rsidR="004D11BC">
        <w:rPr>
          <w:rFonts w:eastAsia="MS Mincho"/>
          <w:sz w:val="24"/>
          <w:szCs w:val="24"/>
        </w:rPr>
        <w:t>closest</w:t>
      </w:r>
      <w:r w:rsidR="007125B0">
        <w:rPr>
          <w:rFonts w:eastAsia="MS Mincho"/>
          <w:sz w:val="24"/>
          <w:szCs w:val="24"/>
        </w:rPr>
        <w:t xml:space="preserve"> trails</w:t>
      </w:r>
      <w:r w:rsidR="00976BC0">
        <w:rPr>
          <w:rFonts w:eastAsia="MS Mincho"/>
          <w:sz w:val="24"/>
          <w:szCs w:val="24"/>
        </w:rPr>
        <w:t xml:space="preserve"> of my </w:t>
      </w:r>
      <w:r w:rsidR="00E54C9C">
        <w:rPr>
          <w:rFonts w:eastAsia="MS Mincho"/>
          <w:sz w:val="24"/>
          <w:szCs w:val="24"/>
        </w:rPr>
        <w:t>journey</w:t>
      </w:r>
      <w:r w:rsidR="00976BC0">
        <w:rPr>
          <w:rFonts w:eastAsia="MS Mincho"/>
          <w:sz w:val="24"/>
          <w:szCs w:val="24"/>
        </w:rPr>
        <w:t xml:space="preserve"> and interests</w:t>
      </w:r>
      <w:r w:rsidR="001B4FBA">
        <w:rPr>
          <w:rFonts w:eastAsia="MS Mincho"/>
          <w:sz w:val="24"/>
          <w:szCs w:val="24"/>
        </w:rPr>
        <w:t xml:space="preserve"> in</w:t>
      </w:r>
      <w:r w:rsidR="006F6145">
        <w:rPr>
          <w:rFonts w:eastAsia="MS Mincho"/>
          <w:sz w:val="24"/>
          <w:szCs w:val="24"/>
        </w:rPr>
        <w:t xml:space="preserve"> </w:t>
      </w:r>
      <w:r w:rsidR="00963B64">
        <w:rPr>
          <w:rFonts w:eastAsia="MS Mincho"/>
          <w:sz w:val="24"/>
          <w:szCs w:val="24"/>
        </w:rPr>
        <w:t>enterprise</w:t>
      </w:r>
      <w:r w:rsidR="00D63E61">
        <w:rPr>
          <w:rFonts w:eastAsia="MS Mincho"/>
          <w:sz w:val="24"/>
          <w:szCs w:val="24"/>
        </w:rPr>
        <w:t xml:space="preserve"> programming</w:t>
      </w:r>
      <w:r w:rsidR="0098269C">
        <w:rPr>
          <w:rFonts w:eastAsia="MS Mincho"/>
          <w:sz w:val="24"/>
          <w:szCs w:val="24"/>
        </w:rPr>
        <w:t>.</w:t>
      </w:r>
      <w:r w:rsidR="00DB454F">
        <w:rPr>
          <w:rFonts w:eastAsia="MS Mincho"/>
          <w:sz w:val="24"/>
          <w:szCs w:val="24"/>
        </w:rPr>
        <w:t xml:space="preserve"> </w:t>
      </w:r>
    </w:p>
    <w:p w14:paraId="7AAE1EA5" w14:textId="1903E8DB" w:rsidR="00044C00" w:rsidRPr="002C56FC" w:rsidRDefault="00044C00" w:rsidP="004D338A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ET PWA</w:t>
      </w:r>
      <w:r w:rsidR="00A11149">
        <w:rPr>
          <w:rFonts w:eastAsia="MS Mincho"/>
          <w:sz w:val="24"/>
          <w:szCs w:val="24"/>
        </w:rPr>
        <w:t xml:space="preserve"> has been mentioned in </w:t>
      </w:r>
      <w:hyperlink r:id="rId29" w:history="1">
        <w:r w:rsidR="00A11149" w:rsidRPr="00A82FB6">
          <w:rPr>
            <w:rStyle w:val="Hyperlink"/>
            <w:rFonts w:eastAsia="MS Mincho"/>
            <w:sz w:val="24"/>
            <w:szCs w:val="24"/>
            <w:u w:val="none"/>
          </w:rPr>
          <w:t>Google I/O 2018</w:t>
        </w:r>
      </w:hyperlink>
      <w:r w:rsidR="00A11149">
        <w:rPr>
          <w:rFonts w:eastAsia="MS Mincho"/>
          <w:sz w:val="24"/>
          <w:szCs w:val="24"/>
        </w:rPr>
        <w:t>.</w:t>
      </w:r>
      <w:r>
        <w:rPr>
          <w:rFonts w:eastAsia="MS Mincho"/>
          <w:sz w:val="24"/>
          <w:szCs w:val="24"/>
        </w:rPr>
        <w:t xml:space="preserve"> </w:t>
      </w:r>
    </w:p>
    <w:p w14:paraId="1A42BADA" w14:textId="33121788" w:rsidR="005408A3" w:rsidRPr="00DC20FE" w:rsidRDefault="005A519F" w:rsidP="00DC20FE">
      <w:pPr>
        <w:pStyle w:val="BulletPoints"/>
        <w:numPr>
          <w:ilvl w:val="0"/>
          <w:numId w:val="38"/>
        </w:numPr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Published t</w:t>
      </w:r>
      <w:r w:rsidR="007A06B5">
        <w:rPr>
          <w:rFonts w:eastAsia="MS Mincho"/>
          <w:sz w:val="24"/>
          <w:szCs w:val="24"/>
        </w:rPr>
        <w:t>en</w:t>
      </w:r>
      <w:r>
        <w:rPr>
          <w:rFonts w:eastAsia="MS Mincho"/>
          <w:sz w:val="24"/>
          <w:szCs w:val="24"/>
        </w:rPr>
        <w:t xml:space="preserve"> package</w:t>
      </w:r>
      <w:r w:rsidR="009B77D7">
        <w:rPr>
          <w:rFonts w:eastAsia="MS Mincho"/>
          <w:sz w:val="24"/>
          <w:szCs w:val="24"/>
        </w:rPr>
        <w:t>s</w:t>
      </w:r>
      <w:r>
        <w:rPr>
          <w:rFonts w:eastAsia="MS Mincho"/>
          <w:sz w:val="24"/>
          <w:szCs w:val="24"/>
        </w:rPr>
        <w:t xml:space="preserve"> at </w:t>
      </w:r>
      <w:hyperlink r:id="rId30" w:history="1">
        <w:proofErr w:type="spellStart"/>
        <w:r w:rsidR="009C2021" w:rsidRPr="00EE6B59">
          <w:rPr>
            <w:rStyle w:val="Hyperlink"/>
            <w:rFonts w:eastAsia="MS Mincho"/>
            <w:sz w:val="24"/>
            <w:szCs w:val="24"/>
            <w:u w:val="none"/>
          </w:rPr>
          <w:t>npm</w:t>
        </w:r>
        <w:proofErr w:type="spellEnd"/>
      </w:hyperlink>
      <w:r w:rsidR="007A5F56">
        <w:rPr>
          <w:rFonts w:eastAsia="MS Mincho"/>
          <w:sz w:val="24"/>
          <w:szCs w:val="24"/>
        </w:rPr>
        <w:t xml:space="preserve">, </w:t>
      </w:r>
      <w:r w:rsidR="00F87563">
        <w:rPr>
          <w:rFonts w:eastAsia="MS Mincho"/>
          <w:sz w:val="24"/>
          <w:szCs w:val="24"/>
        </w:rPr>
        <w:t>among</w:t>
      </w:r>
      <w:r w:rsidR="007A5F56">
        <w:rPr>
          <w:rFonts w:eastAsia="MS Mincho"/>
          <w:sz w:val="24"/>
          <w:szCs w:val="24"/>
        </w:rPr>
        <w:t xml:space="preserve"> which</w:t>
      </w:r>
      <w:r w:rsidR="00AE3B43">
        <w:rPr>
          <w:rFonts w:eastAsia="MS Mincho"/>
          <w:sz w:val="24"/>
          <w:szCs w:val="24"/>
        </w:rPr>
        <w:t xml:space="preserve"> </w:t>
      </w:r>
      <w:hyperlink r:id="rId31" w:history="1">
        <w:proofErr w:type="spellStart"/>
        <w:r w:rsidR="00EA4C49" w:rsidRPr="005D6A41">
          <w:rPr>
            <w:rStyle w:val="Hyperlink"/>
            <w:rFonts w:eastAsia="MS Mincho"/>
            <w:sz w:val="24"/>
            <w:szCs w:val="24"/>
            <w:u w:val="none"/>
          </w:rPr>
          <w:t>videojs</w:t>
        </w:r>
        <w:proofErr w:type="spellEnd"/>
        <w:r w:rsidR="00EA4C49" w:rsidRPr="005D6A41">
          <w:rPr>
            <w:rStyle w:val="Hyperlink"/>
            <w:rFonts w:eastAsia="MS Mincho"/>
            <w:sz w:val="24"/>
            <w:szCs w:val="24"/>
            <w:u w:val="none"/>
          </w:rPr>
          <w:t>-landscape-</w:t>
        </w:r>
        <w:proofErr w:type="spellStart"/>
        <w:r w:rsidR="00EA4C49" w:rsidRPr="005D6A41">
          <w:rPr>
            <w:rStyle w:val="Hyperlink"/>
            <w:rFonts w:eastAsia="MS Mincho"/>
            <w:sz w:val="24"/>
            <w:szCs w:val="24"/>
            <w:u w:val="none"/>
          </w:rPr>
          <w:t>fullscreen</w:t>
        </w:r>
        <w:proofErr w:type="spellEnd"/>
      </w:hyperlink>
      <w:r w:rsidR="00EA4C49">
        <w:rPr>
          <w:rFonts w:eastAsia="MS Mincho"/>
          <w:sz w:val="24"/>
          <w:szCs w:val="24"/>
        </w:rPr>
        <w:t xml:space="preserve"> </w:t>
      </w:r>
      <w:r w:rsidR="007A06B5">
        <w:rPr>
          <w:rFonts w:eastAsia="MS Mincho"/>
          <w:sz w:val="24"/>
          <w:szCs w:val="24"/>
        </w:rPr>
        <w:t xml:space="preserve">receives </w:t>
      </w:r>
      <w:hyperlink r:id="rId32" w:history="1">
        <w:r w:rsidR="007A06B5" w:rsidRPr="007A06B5">
          <w:rPr>
            <w:rStyle w:val="Hyperlink"/>
            <w:rFonts w:eastAsia="MS Mincho"/>
            <w:sz w:val="24"/>
            <w:szCs w:val="24"/>
            <w:u w:val="none"/>
          </w:rPr>
          <w:t>&gt;20K</w:t>
        </w:r>
      </w:hyperlink>
      <w:r w:rsidR="007A06B5">
        <w:rPr>
          <w:rFonts w:eastAsia="MS Mincho"/>
          <w:sz w:val="24"/>
          <w:szCs w:val="24"/>
        </w:rPr>
        <w:t xml:space="preserve"> hits</w:t>
      </w:r>
      <w:r w:rsidR="00EA4C49">
        <w:rPr>
          <w:rFonts w:eastAsia="MS Mincho"/>
          <w:sz w:val="24"/>
          <w:szCs w:val="24"/>
        </w:rPr>
        <w:t xml:space="preserve">. </w:t>
      </w:r>
    </w:p>
    <w:sectPr w:rsidR="005408A3" w:rsidRPr="00DC20FE" w:rsidSect="007427D1">
      <w:pgSz w:w="12240" w:h="15840"/>
      <w:pgMar w:top="1080" w:right="907" w:bottom="720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B35E5D" w14:textId="77777777" w:rsidR="00B2741B" w:rsidRDefault="00B2741B">
      <w:r>
        <w:separator/>
      </w:r>
    </w:p>
  </w:endnote>
  <w:endnote w:type="continuationSeparator" w:id="0">
    <w:p w14:paraId="7E387B8F" w14:textId="77777777" w:rsidR="00B2741B" w:rsidRDefault="00B27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6534E7" w14:textId="77777777" w:rsidR="00B2741B" w:rsidRDefault="00B2741B">
      <w:r>
        <w:separator/>
      </w:r>
    </w:p>
  </w:footnote>
  <w:footnote w:type="continuationSeparator" w:id="0">
    <w:p w14:paraId="2921B738" w14:textId="77777777" w:rsidR="00B2741B" w:rsidRDefault="00B274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058" type="#_x0000_t75" style="width:11.4pt;height:11.4pt" o:bullet="t">
        <v:imagedata r:id="rId1" o:title="BD14578_"/>
      </v:shape>
    </w:pict>
  </w:numPicBullet>
  <w:numPicBullet w:numPicBulletId="1">
    <w:pict>
      <v:shape id="_x0000_i2059" type="#_x0000_t75" style="width:11.4pt;height:11.4pt" o:bullet="t">
        <v:imagedata r:id="rId2" o:title="BD21375_"/>
      </v:shape>
    </w:pict>
  </w:numPicBullet>
  <w:numPicBullet w:numPicBulletId="2">
    <w:pict>
      <v:shape id="_x0000_i2060" type="#_x0000_t75" style="width:10.8pt;height:10.8pt" o:bullet="t">
        <v:imagedata r:id="rId3" o:title="BD21297_"/>
      </v:shape>
    </w:pict>
  </w:numPicBullet>
  <w:numPicBullet w:numPicBulletId="3">
    <w:pict>
      <v:shape id="_x0000_i2061" type="#_x0000_t75" style="width:11.4pt;height:11.4pt" o:bullet="t">
        <v:imagedata r:id="rId4" o:title="BD14753_"/>
      </v:shape>
    </w:pict>
  </w:numPicBullet>
  <w:numPicBullet w:numPicBulletId="4">
    <w:pict>
      <v:shape id="_x0000_i2062" type="#_x0000_t75" style="width:10.8pt;height:10.8pt" o:bullet="t">
        <v:imagedata r:id="rId5" o:title="BD21504_"/>
      </v:shape>
    </w:pict>
  </w:numPicBullet>
  <w:numPicBullet w:numPicBulletId="5">
    <w:pict>
      <v:shape w14:anchorId="7FA011DF" id="_x0000_i2063" type="#_x0000_t75" style="width:11.4pt;height:8.4pt" o:bullet="t">
        <v:imagedata r:id="rId6" o:title="BD21299_"/>
      </v:shape>
    </w:pict>
  </w:numPicBullet>
  <w:numPicBullet w:numPicBulletId="6">
    <w:pict>
      <v:shape id="_x0000_i2064" type="#_x0000_t75" style="width:33.6pt;height:27pt" o:bullet="t">
        <v:imagedata r:id="rId7" o:title="Capture"/>
      </v:shape>
    </w:pict>
  </w:numPicBullet>
  <w:numPicBullet w:numPicBulletId="7">
    <w:pict>
      <v:shape id="_x0000_i2065" type="#_x0000_t75" style="width:15pt;height:15pt" o:bullet="t">
        <v:imagedata r:id="rId8" o:title="Capture"/>
      </v:shape>
    </w:pict>
  </w:numPicBullet>
  <w:abstractNum w:abstractNumId="0" w15:restartNumberingAfterBreak="0">
    <w:nsid w:val="007D7780"/>
    <w:multiLevelType w:val="hybridMultilevel"/>
    <w:tmpl w:val="9A7AD03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F71F4A"/>
    <w:multiLevelType w:val="hybridMultilevel"/>
    <w:tmpl w:val="1BC0DC64"/>
    <w:lvl w:ilvl="0" w:tplc="40090005">
      <w:start w:val="1"/>
      <w:numFmt w:val="bullet"/>
      <w:lvlText w:val=""/>
      <w:lvlJc w:val="left"/>
      <w:pPr>
        <w:ind w:left="1114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2" w15:restartNumberingAfterBreak="0">
    <w:nsid w:val="0785371C"/>
    <w:multiLevelType w:val="hybridMultilevel"/>
    <w:tmpl w:val="848EDC84"/>
    <w:lvl w:ilvl="0" w:tplc="33FE1804">
      <w:start w:val="1"/>
      <w:numFmt w:val="bullet"/>
      <w:lvlText w:val=""/>
      <w:lvlPicBulletId w:val="4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A27895"/>
    <w:multiLevelType w:val="hybridMultilevel"/>
    <w:tmpl w:val="93C214A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92C1810"/>
    <w:multiLevelType w:val="hybridMultilevel"/>
    <w:tmpl w:val="8A06A83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641F56"/>
    <w:multiLevelType w:val="hybridMultilevel"/>
    <w:tmpl w:val="9886F0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D8646B"/>
    <w:multiLevelType w:val="hybridMultilevel"/>
    <w:tmpl w:val="4EDCB7C2"/>
    <w:lvl w:ilvl="0" w:tplc="3E1E4E68">
      <w:start w:val="1"/>
      <w:numFmt w:val="bullet"/>
      <w:lvlText w:val=""/>
      <w:lvlPicBulletId w:val="1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F6E6899"/>
    <w:multiLevelType w:val="hybridMultilevel"/>
    <w:tmpl w:val="F9A4CF26"/>
    <w:lvl w:ilvl="0" w:tplc="0B9A4D80">
      <w:start w:val="1"/>
      <w:numFmt w:val="bullet"/>
      <w:lvlText w:val=""/>
      <w:lvlPicBulletId w:val="1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229412C"/>
    <w:multiLevelType w:val="hybridMultilevel"/>
    <w:tmpl w:val="D5AA77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8A0AF8"/>
    <w:multiLevelType w:val="hybridMultilevel"/>
    <w:tmpl w:val="8A74ECFC"/>
    <w:lvl w:ilvl="0" w:tplc="0B9A4D80">
      <w:start w:val="1"/>
      <w:numFmt w:val="bullet"/>
      <w:lvlText w:val=""/>
      <w:lvlPicBulletId w:val="1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060A88"/>
    <w:multiLevelType w:val="hybridMultilevel"/>
    <w:tmpl w:val="57967F14"/>
    <w:lvl w:ilvl="0" w:tplc="6D306052">
      <w:start w:val="1"/>
      <w:numFmt w:val="bullet"/>
      <w:lvlText w:val=""/>
      <w:lvlPicBulletId w:val="1"/>
      <w:lvlJc w:val="left"/>
      <w:pPr>
        <w:ind w:left="1114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11" w15:restartNumberingAfterBreak="0">
    <w:nsid w:val="2780155C"/>
    <w:multiLevelType w:val="hybridMultilevel"/>
    <w:tmpl w:val="2362BD90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C02127F"/>
    <w:multiLevelType w:val="hybridMultilevel"/>
    <w:tmpl w:val="6F40709C"/>
    <w:lvl w:ilvl="0" w:tplc="95BE4398">
      <w:start w:val="1"/>
      <w:numFmt w:val="bullet"/>
      <w:lvlText w:val=""/>
      <w:lvlPicBulletId w:val="7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7E5787"/>
    <w:multiLevelType w:val="hybridMultilevel"/>
    <w:tmpl w:val="4F68C80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B71F25"/>
    <w:multiLevelType w:val="hybridMultilevel"/>
    <w:tmpl w:val="1D780910"/>
    <w:lvl w:ilvl="0" w:tplc="3E1E4E68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A96950"/>
    <w:multiLevelType w:val="hybridMultilevel"/>
    <w:tmpl w:val="C12E9A32"/>
    <w:lvl w:ilvl="0" w:tplc="7466E750">
      <w:start w:val="1"/>
      <w:numFmt w:val="bullet"/>
      <w:pStyle w:val="BulletPoints"/>
      <w:lvlText w:val=""/>
      <w:lvlJc w:val="left"/>
      <w:pPr>
        <w:ind w:left="8865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9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625" w:hanging="360"/>
      </w:pPr>
      <w:rPr>
        <w:rFonts w:ascii="Wingdings" w:hAnsi="Wingdings" w:hint="default"/>
      </w:rPr>
    </w:lvl>
  </w:abstractNum>
  <w:abstractNum w:abstractNumId="16" w15:restartNumberingAfterBreak="0">
    <w:nsid w:val="40914E3C"/>
    <w:multiLevelType w:val="hybridMultilevel"/>
    <w:tmpl w:val="12D86EA8"/>
    <w:lvl w:ilvl="0" w:tplc="0B9A4D80">
      <w:start w:val="1"/>
      <w:numFmt w:val="bullet"/>
      <w:lvlText w:val=""/>
      <w:lvlPicBulletId w:val="1"/>
      <w:lvlJc w:val="center"/>
      <w:pPr>
        <w:ind w:left="2345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7" w15:restartNumberingAfterBreak="0">
    <w:nsid w:val="432A7486"/>
    <w:multiLevelType w:val="hybridMultilevel"/>
    <w:tmpl w:val="F0C439E8"/>
    <w:lvl w:ilvl="0" w:tplc="0B9A4D80">
      <w:start w:val="1"/>
      <w:numFmt w:val="bullet"/>
      <w:lvlText w:val=""/>
      <w:lvlPicBulletId w:val="1"/>
      <w:lvlJc w:val="center"/>
      <w:pPr>
        <w:ind w:left="1353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 w15:restartNumberingAfterBreak="0">
    <w:nsid w:val="47164E0B"/>
    <w:multiLevelType w:val="hybridMultilevel"/>
    <w:tmpl w:val="864809E6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8547C40"/>
    <w:multiLevelType w:val="hybridMultilevel"/>
    <w:tmpl w:val="11EAC216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D1C7966"/>
    <w:multiLevelType w:val="hybridMultilevel"/>
    <w:tmpl w:val="31420CB0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DEB0628"/>
    <w:multiLevelType w:val="hybridMultilevel"/>
    <w:tmpl w:val="94E6DE74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DEF071A"/>
    <w:multiLevelType w:val="hybridMultilevel"/>
    <w:tmpl w:val="E474C68C"/>
    <w:lvl w:ilvl="0" w:tplc="15944F34">
      <w:start w:val="1"/>
      <w:numFmt w:val="bullet"/>
      <w:pStyle w:val="Overviewbullets"/>
      <w:lvlText w:val=""/>
      <w:lvlJc w:val="left"/>
      <w:pPr>
        <w:ind w:left="450" w:hanging="360"/>
      </w:pPr>
      <w:rPr>
        <w:rFonts w:ascii="Symbol" w:hAnsi="Symbol" w:hint="default"/>
        <w:spacing w:val="-20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4E861D85"/>
    <w:multiLevelType w:val="hybridMultilevel"/>
    <w:tmpl w:val="663444F8"/>
    <w:lvl w:ilvl="0" w:tplc="95BE4398">
      <w:start w:val="1"/>
      <w:numFmt w:val="bullet"/>
      <w:lvlText w:val=""/>
      <w:lvlPicBulletId w:val="7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0DA72A8"/>
    <w:multiLevelType w:val="hybridMultilevel"/>
    <w:tmpl w:val="D2442B52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E16AD8"/>
    <w:multiLevelType w:val="hybridMultilevel"/>
    <w:tmpl w:val="4E9057EC"/>
    <w:lvl w:ilvl="0" w:tplc="DA3A815C">
      <w:start w:val="1"/>
      <w:numFmt w:val="bullet"/>
      <w:lvlText w:val=""/>
      <w:lvlPicBulletId w:val="5"/>
      <w:lvlJc w:val="center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3453442"/>
    <w:multiLevelType w:val="hybridMultilevel"/>
    <w:tmpl w:val="A36CF6F0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4CB4673"/>
    <w:multiLevelType w:val="hybridMultilevel"/>
    <w:tmpl w:val="E1447310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210AB1"/>
    <w:multiLevelType w:val="hybridMultilevel"/>
    <w:tmpl w:val="9DF0A2CC"/>
    <w:lvl w:ilvl="0" w:tplc="D528210C">
      <w:start w:val="1"/>
      <w:numFmt w:val="bullet"/>
      <w:lvlText w:val=""/>
      <w:lvlPicBulletId w:val="7"/>
      <w:lvlJc w:val="left"/>
      <w:pPr>
        <w:ind w:left="1286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29" w15:restartNumberingAfterBreak="0">
    <w:nsid w:val="569971FB"/>
    <w:multiLevelType w:val="hybridMultilevel"/>
    <w:tmpl w:val="FFEC9E72"/>
    <w:lvl w:ilvl="0" w:tplc="DA3A815C">
      <w:start w:val="1"/>
      <w:numFmt w:val="bullet"/>
      <w:lvlText w:val=""/>
      <w:lvlPicBulletId w:val="5"/>
      <w:lvlJc w:val="center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BB028F"/>
    <w:multiLevelType w:val="hybridMultilevel"/>
    <w:tmpl w:val="BBD437CC"/>
    <w:lvl w:ilvl="0" w:tplc="E76CD076">
      <w:start w:val="1"/>
      <w:numFmt w:val="bullet"/>
      <w:lvlText w:val=""/>
      <w:lvlPicBulletId w:val="3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20218F"/>
    <w:multiLevelType w:val="hybridMultilevel"/>
    <w:tmpl w:val="37E24C22"/>
    <w:lvl w:ilvl="0" w:tplc="3E1E4E6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0671F82"/>
    <w:multiLevelType w:val="hybridMultilevel"/>
    <w:tmpl w:val="D0D29DB6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0D63232"/>
    <w:multiLevelType w:val="hybridMultilevel"/>
    <w:tmpl w:val="D7F2FE68"/>
    <w:lvl w:ilvl="0" w:tplc="6D306052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2227D69"/>
    <w:multiLevelType w:val="hybridMultilevel"/>
    <w:tmpl w:val="CE0C2F6A"/>
    <w:lvl w:ilvl="0" w:tplc="30EE85D8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22D33AB"/>
    <w:multiLevelType w:val="hybridMultilevel"/>
    <w:tmpl w:val="B76E73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4BA79F2"/>
    <w:multiLevelType w:val="hybridMultilevel"/>
    <w:tmpl w:val="9A86996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7" w15:restartNumberingAfterBreak="0">
    <w:nsid w:val="67240B9A"/>
    <w:multiLevelType w:val="hybridMultilevel"/>
    <w:tmpl w:val="6B9234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916D90"/>
    <w:multiLevelType w:val="hybridMultilevel"/>
    <w:tmpl w:val="FE1867C8"/>
    <w:lvl w:ilvl="0" w:tplc="D528210C">
      <w:start w:val="1"/>
      <w:numFmt w:val="bullet"/>
      <w:lvlText w:val=""/>
      <w:lvlPicBulletId w:val="7"/>
      <w:lvlJc w:val="left"/>
      <w:pPr>
        <w:ind w:left="1071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9" w15:restartNumberingAfterBreak="0">
    <w:nsid w:val="73B41EF1"/>
    <w:multiLevelType w:val="hybridMultilevel"/>
    <w:tmpl w:val="769CCAE4"/>
    <w:lvl w:ilvl="0" w:tplc="02780366">
      <w:start w:val="1"/>
      <w:numFmt w:val="bullet"/>
      <w:lvlText w:val=""/>
      <w:lvlPicBulletId w:val="6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83472"/>
    <w:multiLevelType w:val="hybridMultilevel"/>
    <w:tmpl w:val="8B969CFC"/>
    <w:lvl w:ilvl="0" w:tplc="0B9A4D80">
      <w:start w:val="1"/>
      <w:numFmt w:val="bullet"/>
      <w:lvlText w:val=""/>
      <w:lvlPicBulletId w:val="1"/>
      <w:lvlJc w:val="center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8360F25"/>
    <w:multiLevelType w:val="hybridMultilevel"/>
    <w:tmpl w:val="7D52483E"/>
    <w:lvl w:ilvl="0" w:tplc="02780366">
      <w:start w:val="1"/>
      <w:numFmt w:val="bullet"/>
      <w:lvlText w:val=""/>
      <w:lvlPicBulletId w:val="6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9A16085"/>
    <w:multiLevelType w:val="hybridMultilevel"/>
    <w:tmpl w:val="138E8B6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B8E4F64"/>
    <w:multiLevelType w:val="hybridMultilevel"/>
    <w:tmpl w:val="EAE885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32"/>
  </w:num>
  <w:num w:numId="4">
    <w:abstractNumId w:val="34"/>
  </w:num>
  <w:num w:numId="5">
    <w:abstractNumId w:val="30"/>
  </w:num>
  <w:num w:numId="6">
    <w:abstractNumId w:val="43"/>
  </w:num>
  <w:num w:numId="7">
    <w:abstractNumId w:val="2"/>
  </w:num>
  <w:num w:numId="8">
    <w:abstractNumId w:val="14"/>
  </w:num>
  <w:num w:numId="9">
    <w:abstractNumId w:val="6"/>
  </w:num>
  <w:num w:numId="10">
    <w:abstractNumId w:val="31"/>
  </w:num>
  <w:num w:numId="11">
    <w:abstractNumId w:val="9"/>
  </w:num>
  <w:num w:numId="12">
    <w:abstractNumId w:val="40"/>
  </w:num>
  <w:num w:numId="13">
    <w:abstractNumId w:val="24"/>
  </w:num>
  <w:num w:numId="14">
    <w:abstractNumId w:val="20"/>
  </w:num>
  <w:num w:numId="15">
    <w:abstractNumId w:val="29"/>
  </w:num>
  <w:num w:numId="16">
    <w:abstractNumId w:val="4"/>
  </w:num>
  <w:num w:numId="17">
    <w:abstractNumId w:val="3"/>
  </w:num>
  <w:num w:numId="18">
    <w:abstractNumId w:val="25"/>
  </w:num>
  <w:num w:numId="19">
    <w:abstractNumId w:val="21"/>
  </w:num>
  <w:num w:numId="20">
    <w:abstractNumId w:val="17"/>
  </w:num>
  <w:num w:numId="21">
    <w:abstractNumId w:val="16"/>
  </w:num>
  <w:num w:numId="22">
    <w:abstractNumId w:val="39"/>
  </w:num>
  <w:num w:numId="23">
    <w:abstractNumId w:val="41"/>
  </w:num>
  <w:num w:numId="24">
    <w:abstractNumId w:val="11"/>
  </w:num>
  <w:num w:numId="25">
    <w:abstractNumId w:val="13"/>
  </w:num>
  <w:num w:numId="26">
    <w:abstractNumId w:val="7"/>
  </w:num>
  <w:num w:numId="27">
    <w:abstractNumId w:val="12"/>
  </w:num>
  <w:num w:numId="28">
    <w:abstractNumId w:val="23"/>
  </w:num>
  <w:num w:numId="29">
    <w:abstractNumId w:val="18"/>
  </w:num>
  <w:num w:numId="30">
    <w:abstractNumId w:val="26"/>
  </w:num>
  <w:num w:numId="31">
    <w:abstractNumId w:val="27"/>
  </w:num>
  <w:num w:numId="32">
    <w:abstractNumId w:val="10"/>
  </w:num>
  <w:num w:numId="33">
    <w:abstractNumId w:val="28"/>
  </w:num>
  <w:num w:numId="34">
    <w:abstractNumId w:val="36"/>
  </w:num>
  <w:num w:numId="35">
    <w:abstractNumId w:val="38"/>
  </w:num>
  <w:num w:numId="36">
    <w:abstractNumId w:val="33"/>
  </w:num>
  <w:num w:numId="37">
    <w:abstractNumId w:val="19"/>
  </w:num>
  <w:num w:numId="38">
    <w:abstractNumId w:val="1"/>
  </w:num>
  <w:num w:numId="39">
    <w:abstractNumId w:val="5"/>
  </w:num>
  <w:num w:numId="40">
    <w:abstractNumId w:val="37"/>
  </w:num>
  <w:num w:numId="41">
    <w:abstractNumId w:val="35"/>
  </w:num>
  <w:num w:numId="42">
    <w:abstractNumId w:val="0"/>
  </w:num>
  <w:num w:numId="43">
    <w:abstractNumId w:val="8"/>
  </w:num>
  <w:num w:numId="44">
    <w:abstractNumId w:val="4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2F9"/>
    <w:rsid w:val="000001B6"/>
    <w:rsid w:val="0000264B"/>
    <w:rsid w:val="00002FC3"/>
    <w:rsid w:val="0000369A"/>
    <w:rsid w:val="00003E94"/>
    <w:rsid w:val="00004847"/>
    <w:rsid w:val="000058B0"/>
    <w:rsid w:val="00006128"/>
    <w:rsid w:val="00006C12"/>
    <w:rsid w:val="00006EBA"/>
    <w:rsid w:val="0000790F"/>
    <w:rsid w:val="000100FE"/>
    <w:rsid w:val="00010356"/>
    <w:rsid w:val="00010A0B"/>
    <w:rsid w:val="00011802"/>
    <w:rsid w:val="00011815"/>
    <w:rsid w:val="00012362"/>
    <w:rsid w:val="00012560"/>
    <w:rsid w:val="00013DC1"/>
    <w:rsid w:val="0001418C"/>
    <w:rsid w:val="00014BC2"/>
    <w:rsid w:val="00014FE7"/>
    <w:rsid w:val="0001572D"/>
    <w:rsid w:val="000158A9"/>
    <w:rsid w:val="00016D0E"/>
    <w:rsid w:val="00020261"/>
    <w:rsid w:val="0002081E"/>
    <w:rsid w:val="00020D3C"/>
    <w:rsid w:val="000214C2"/>
    <w:rsid w:val="00021A52"/>
    <w:rsid w:val="00021CCF"/>
    <w:rsid w:val="00021DD4"/>
    <w:rsid w:val="00022277"/>
    <w:rsid w:val="0002309E"/>
    <w:rsid w:val="000248CC"/>
    <w:rsid w:val="000258A2"/>
    <w:rsid w:val="00026533"/>
    <w:rsid w:val="0002685E"/>
    <w:rsid w:val="0002739A"/>
    <w:rsid w:val="00027FA2"/>
    <w:rsid w:val="00032DC3"/>
    <w:rsid w:val="00032FB3"/>
    <w:rsid w:val="00034949"/>
    <w:rsid w:val="000366BE"/>
    <w:rsid w:val="00036C97"/>
    <w:rsid w:val="00036E75"/>
    <w:rsid w:val="00037542"/>
    <w:rsid w:val="00037A85"/>
    <w:rsid w:val="00041A3C"/>
    <w:rsid w:val="0004296A"/>
    <w:rsid w:val="000431D2"/>
    <w:rsid w:val="000432BB"/>
    <w:rsid w:val="00043491"/>
    <w:rsid w:val="00043896"/>
    <w:rsid w:val="00043A77"/>
    <w:rsid w:val="00044B7D"/>
    <w:rsid w:val="00044C00"/>
    <w:rsid w:val="00046133"/>
    <w:rsid w:val="00046AE8"/>
    <w:rsid w:val="00050C1E"/>
    <w:rsid w:val="00050FA1"/>
    <w:rsid w:val="0005125F"/>
    <w:rsid w:val="000512CD"/>
    <w:rsid w:val="00051B99"/>
    <w:rsid w:val="00052374"/>
    <w:rsid w:val="00053064"/>
    <w:rsid w:val="00053A7E"/>
    <w:rsid w:val="00054FD0"/>
    <w:rsid w:val="00055C88"/>
    <w:rsid w:val="000560B7"/>
    <w:rsid w:val="00057A2D"/>
    <w:rsid w:val="00057B0C"/>
    <w:rsid w:val="00060A02"/>
    <w:rsid w:val="00060BF5"/>
    <w:rsid w:val="00060CFE"/>
    <w:rsid w:val="00061B59"/>
    <w:rsid w:val="00063307"/>
    <w:rsid w:val="00064394"/>
    <w:rsid w:val="00064489"/>
    <w:rsid w:val="00065EB8"/>
    <w:rsid w:val="00066FB2"/>
    <w:rsid w:val="0006718E"/>
    <w:rsid w:val="00067BE2"/>
    <w:rsid w:val="00067C9F"/>
    <w:rsid w:val="00070139"/>
    <w:rsid w:val="00070258"/>
    <w:rsid w:val="000706BB"/>
    <w:rsid w:val="00070897"/>
    <w:rsid w:val="0007096E"/>
    <w:rsid w:val="00070972"/>
    <w:rsid w:val="00070A88"/>
    <w:rsid w:val="0007223E"/>
    <w:rsid w:val="00073133"/>
    <w:rsid w:val="00073597"/>
    <w:rsid w:val="00074402"/>
    <w:rsid w:val="00074789"/>
    <w:rsid w:val="00075E5A"/>
    <w:rsid w:val="000760FB"/>
    <w:rsid w:val="00076AFF"/>
    <w:rsid w:val="000770DE"/>
    <w:rsid w:val="0008160D"/>
    <w:rsid w:val="000818AA"/>
    <w:rsid w:val="00081A31"/>
    <w:rsid w:val="00082DA4"/>
    <w:rsid w:val="00085CBB"/>
    <w:rsid w:val="00085F4E"/>
    <w:rsid w:val="00086960"/>
    <w:rsid w:val="00086F64"/>
    <w:rsid w:val="00087C92"/>
    <w:rsid w:val="00087ECD"/>
    <w:rsid w:val="000908A6"/>
    <w:rsid w:val="0009140F"/>
    <w:rsid w:val="00091850"/>
    <w:rsid w:val="00091989"/>
    <w:rsid w:val="00092DF3"/>
    <w:rsid w:val="000931FE"/>
    <w:rsid w:val="000934B0"/>
    <w:rsid w:val="00094141"/>
    <w:rsid w:val="000A0F22"/>
    <w:rsid w:val="000A1CC3"/>
    <w:rsid w:val="000A36CB"/>
    <w:rsid w:val="000A3863"/>
    <w:rsid w:val="000A39F7"/>
    <w:rsid w:val="000A3FCD"/>
    <w:rsid w:val="000A5302"/>
    <w:rsid w:val="000A57F3"/>
    <w:rsid w:val="000A72AA"/>
    <w:rsid w:val="000A7D6C"/>
    <w:rsid w:val="000B0801"/>
    <w:rsid w:val="000B0A29"/>
    <w:rsid w:val="000B0C2F"/>
    <w:rsid w:val="000B0F62"/>
    <w:rsid w:val="000B14D2"/>
    <w:rsid w:val="000B3342"/>
    <w:rsid w:val="000B3771"/>
    <w:rsid w:val="000B404C"/>
    <w:rsid w:val="000B443F"/>
    <w:rsid w:val="000B592F"/>
    <w:rsid w:val="000B5A6E"/>
    <w:rsid w:val="000B6C62"/>
    <w:rsid w:val="000B71CB"/>
    <w:rsid w:val="000B77EC"/>
    <w:rsid w:val="000B7D1C"/>
    <w:rsid w:val="000C022A"/>
    <w:rsid w:val="000C0B78"/>
    <w:rsid w:val="000C0C56"/>
    <w:rsid w:val="000C118E"/>
    <w:rsid w:val="000C12FB"/>
    <w:rsid w:val="000C1918"/>
    <w:rsid w:val="000C196B"/>
    <w:rsid w:val="000C1A0B"/>
    <w:rsid w:val="000C3655"/>
    <w:rsid w:val="000C3C31"/>
    <w:rsid w:val="000C6020"/>
    <w:rsid w:val="000C7021"/>
    <w:rsid w:val="000C7085"/>
    <w:rsid w:val="000C719C"/>
    <w:rsid w:val="000C7778"/>
    <w:rsid w:val="000D113C"/>
    <w:rsid w:val="000D3FD6"/>
    <w:rsid w:val="000D4460"/>
    <w:rsid w:val="000D4E58"/>
    <w:rsid w:val="000D500E"/>
    <w:rsid w:val="000D50E7"/>
    <w:rsid w:val="000D64E8"/>
    <w:rsid w:val="000D70AC"/>
    <w:rsid w:val="000D7359"/>
    <w:rsid w:val="000E045C"/>
    <w:rsid w:val="000E07B1"/>
    <w:rsid w:val="000E07C6"/>
    <w:rsid w:val="000E0F56"/>
    <w:rsid w:val="000E276E"/>
    <w:rsid w:val="000E2845"/>
    <w:rsid w:val="000E2F35"/>
    <w:rsid w:val="000E3242"/>
    <w:rsid w:val="000E3345"/>
    <w:rsid w:val="000E3461"/>
    <w:rsid w:val="000E4425"/>
    <w:rsid w:val="000E4AFE"/>
    <w:rsid w:val="000E5C2B"/>
    <w:rsid w:val="000E5DE4"/>
    <w:rsid w:val="000E6A07"/>
    <w:rsid w:val="000F07E5"/>
    <w:rsid w:val="000F0CF8"/>
    <w:rsid w:val="000F0EA1"/>
    <w:rsid w:val="000F0F3C"/>
    <w:rsid w:val="000F1F33"/>
    <w:rsid w:val="000F21B1"/>
    <w:rsid w:val="000F21B3"/>
    <w:rsid w:val="000F21E3"/>
    <w:rsid w:val="000F24AC"/>
    <w:rsid w:val="000F275D"/>
    <w:rsid w:val="000F34A4"/>
    <w:rsid w:val="000F48DC"/>
    <w:rsid w:val="000F593C"/>
    <w:rsid w:val="000F5B7D"/>
    <w:rsid w:val="000F5F3F"/>
    <w:rsid w:val="000F6FEC"/>
    <w:rsid w:val="000F7CF9"/>
    <w:rsid w:val="00100CC6"/>
    <w:rsid w:val="00102442"/>
    <w:rsid w:val="00102554"/>
    <w:rsid w:val="0010353C"/>
    <w:rsid w:val="00104039"/>
    <w:rsid w:val="00110016"/>
    <w:rsid w:val="00111178"/>
    <w:rsid w:val="00112548"/>
    <w:rsid w:val="00113483"/>
    <w:rsid w:val="00114089"/>
    <w:rsid w:val="00114E2D"/>
    <w:rsid w:val="0011557A"/>
    <w:rsid w:val="00115A77"/>
    <w:rsid w:val="00116002"/>
    <w:rsid w:val="0011703E"/>
    <w:rsid w:val="0012010A"/>
    <w:rsid w:val="001206A3"/>
    <w:rsid w:val="00120774"/>
    <w:rsid w:val="00121D16"/>
    <w:rsid w:val="00121E80"/>
    <w:rsid w:val="00122EB9"/>
    <w:rsid w:val="0012333B"/>
    <w:rsid w:val="0012345C"/>
    <w:rsid w:val="00124113"/>
    <w:rsid w:val="001258C0"/>
    <w:rsid w:val="00126298"/>
    <w:rsid w:val="001311CB"/>
    <w:rsid w:val="00131A3C"/>
    <w:rsid w:val="0013237C"/>
    <w:rsid w:val="001329EC"/>
    <w:rsid w:val="00132FB7"/>
    <w:rsid w:val="001335BF"/>
    <w:rsid w:val="00134825"/>
    <w:rsid w:val="001351A6"/>
    <w:rsid w:val="00135396"/>
    <w:rsid w:val="00135BDA"/>
    <w:rsid w:val="00135DCA"/>
    <w:rsid w:val="00136CD3"/>
    <w:rsid w:val="001371B4"/>
    <w:rsid w:val="001371CC"/>
    <w:rsid w:val="001372F2"/>
    <w:rsid w:val="00137990"/>
    <w:rsid w:val="00137C4B"/>
    <w:rsid w:val="00140D54"/>
    <w:rsid w:val="00141A1C"/>
    <w:rsid w:val="0014211F"/>
    <w:rsid w:val="00143039"/>
    <w:rsid w:val="00144BE5"/>
    <w:rsid w:val="001460C4"/>
    <w:rsid w:val="00150362"/>
    <w:rsid w:val="0015047E"/>
    <w:rsid w:val="00150593"/>
    <w:rsid w:val="00152572"/>
    <w:rsid w:val="0015258A"/>
    <w:rsid w:val="00153201"/>
    <w:rsid w:val="0015386F"/>
    <w:rsid w:val="00155983"/>
    <w:rsid w:val="00155E9D"/>
    <w:rsid w:val="00156A41"/>
    <w:rsid w:val="00156B70"/>
    <w:rsid w:val="0016014E"/>
    <w:rsid w:val="001603A8"/>
    <w:rsid w:val="00160AD6"/>
    <w:rsid w:val="00161D6B"/>
    <w:rsid w:val="00163290"/>
    <w:rsid w:val="001634A8"/>
    <w:rsid w:val="00163754"/>
    <w:rsid w:val="001654ED"/>
    <w:rsid w:val="00165819"/>
    <w:rsid w:val="0016663A"/>
    <w:rsid w:val="0016748E"/>
    <w:rsid w:val="00167784"/>
    <w:rsid w:val="001677B8"/>
    <w:rsid w:val="00167918"/>
    <w:rsid w:val="001709B9"/>
    <w:rsid w:val="001716C4"/>
    <w:rsid w:val="00171B7B"/>
    <w:rsid w:val="001725D1"/>
    <w:rsid w:val="00174625"/>
    <w:rsid w:val="0017501F"/>
    <w:rsid w:val="00175253"/>
    <w:rsid w:val="00175799"/>
    <w:rsid w:val="00175887"/>
    <w:rsid w:val="00176114"/>
    <w:rsid w:val="00176AE2"/>
    <w:rsid w:val="00176D9E"/>
    <w:rsid w:val="00176E65"/>
    <w:rsid w:val="001773E0"/>
    <w:rsid w:val="00177BD5"/>
    <w:rsid w:val="00180322"/>
    <w:rsid w:val="00180F50"/>
    <w:rsid w:val="00181AA9"/>
    <w:rsid w:val="00182513"/>
    <w:rsid w:val="0018296A"/>
    <w:rsid w:val="001837FB"/>
    <w:rsid w:val="00186EC9"/>
    <w:rsid w:val="00190545"/>
    <w:rsid w:val="00191994"/>
    <w:rsid w:val="001920BB"/>
    <w:rsid w:val="00192407"/>
    <w:rsid w:val="00192808"/>
    <w:rsid w:val="001938B6"/>
    <w:rsid w:val="001948A4"/>
    <w:rsid w:val="001953B3"/>
    <w:rsid w:val="00195CD7"/>
    <w:rsid w:val="001964B7"/>
    <w:rsid w:val="001A1289"/>
    <w:rsid w:val="001A28A8"/>
    <w:rsid w:val="001A4482"/>
    <w:rsid w:val="001A4E1D"/>
    <w:rsid w:val="001A55D1"/>
    <w:rsid w:val="001A55E4"/>
    <w:rsid w:val="001A6C7B"/>
    <w:rsid w:val="001A723C"/>
    <w:rsid w:val="001A732F"/>
    <w:rsid w:val="001A7D47"/>
    <w:rsid w:val="001B3559"/>
    <w:rsid w:val="001B460E"/>
    <w:rsid w:val="001B4FBA"/>
    <w:rsid w:val="001B639E"/>
    <w:rsid w:val="001C08C7"/>
    <w:rsid w:val="001C2347"/>
    <w:rsid w:val="001C3FA9"/>
    <w:rsid w:val="001C3FD2"/>
    <w:rsid w:val="001C4359"/>
    <w:rsid w:val="001C5426"/>
    <w:rsid w:val="001C6A3E"/>
    <w:rsid w:val="001C79C1"/>
    <w:rsid w:val="001D0504"/>
    <w:rsid w:val="001D0B60"/>
    <w:rsid w:val="001D0F4C"/>
    <w:rsid w:val="001D1351"/>
    <w:rsid w:val="001D1832"/>
    <w:rsid w:val="001D2A49"/>
    <w:rsid w:val="001D31EC"/>
    <w:rsid w:val="001D3279"/>
    <w:rsid w:val="001D4017"/>
    <w:rsid w:val="001D49BD"/>
    <w:rsid w:val="001D4CBB"/>
    <w:rsid w:val="001D5C07"/>
    <w:rsid w:val="001D6304"/>
    <w:rsid w:val="001E0020"/>
    <w:rsid w:val="001E0282"/>
    <w:rsid w:val="001E15E4"/>
    <w:rsid w:val="001E17F0"/>
    <w:rsid w:val="001E1917"/>
    <w:rsid w:val="001E1A64"/>
    <w:rsid w:val="001E1FC2"/>
    <w:rsid w:val="001E2000"/>
    <w:rsid w:val="001E2456"/>
    <w:rsid w:val="001E39F3"/>
    <w:rsid w:val="001E4BEB"/>
    <w:rsid w:val="001E5BE4"/>
    <w:rsid w:val="001E7DDE"/>
    <w:rsid w:val="001F12E3"/>
    <w:rsid w:val="001F1C64"/>
    <w:rsid w:val="001F1DEF"/>
    <w:rsid w:val="001F2090"/>
    <w:rsid w:val="001F255F"/>
    <w:rsid w:val="001F2EA9"/>
    <w:rsid w:val="001F393D"/>
    <w:rsid w:val="001F3B27"/>
    <w:rsid w:val="001F7495"/>
    <w:rsid w:val="001F7608"/>
    <w:rsid w:val="002000CD"/>
    <w:rsid w:val="00201382"/>
    <w:rsid w:val="00201E44"/>
    <w:rsid w:val="002055AF"/>
    <w:rsid w:val="00205860"/>
    <w:rsid w:val="00205BEC"/>
    <w:rsid w:val="00206196"/>
    <w:rsid w:val="00206591"/>
    <w:rsid w:val="00207013"/>
    <w:rsid w:val="00207F5C"/>
    <w:rsid w:val="002105C9"/>
    <w:rsid w:val="0021075C"/>
    <w:rsid w:val="002109FA"/>
    <w:rsid w:val="002113F1"/>
    <w:rsid w:val="002138B6"/>
    <w:rsid w:val="00213BD1"/>
    <w:rsid w:val="00214CB3"/>
    <w:rsid w:val="00214FB6"/>
    <w:rsid w:val="0021739F"/>
    <w:rsid w:val="00217663"/>
    <w:rsid w:val="00217E99"/>
    <w:rsid w:val="002206E5"/>
    <w:rsid w:val="00220F0C"/>
    <w:rsid w:val="00221A48"/>
    <w:rsid w:val="00222C3D"/>
    <w:rsid w:val="00223506"/>
    <w:rsid w:val="0022391E"/>
    <w:rsid w:val="0022420C"/>
    <w:rsid w:val="002268EB"/>
    <w:rsid w:val="00226FFC"/>
    <w:rsid w:val="00230A45"/>
    <w:rsid w:val="002311CF"/>
    <w:rsid w:val="00231222"/>
    <w:rsid w:val="0023135C"/>
    <w:rsid w:val="002314A1"/>
    <w:rsid w:val="00231555"/>
    <w:rsid w:val="002319A4"/>
    <w:rsid w:val="002325AC"/>
    <w:rsid w:val="00233DF6"/>
    <w:rsid w:val="00234E1A"/>
    <w:rsid w:val="00235F04"/>
    <w:rsid w:val="0023758C"/>
    <w:rsid w:val="00237C8B"/>
    <w:rsid w:val="0024019A"/>
    <w:rsid w:val="002401DC"/>
    <w:rsid w:val="00240E7B"/>
    <w:rsid w:val="0024126C"/>
    <w:rsid w:val="00241DCC"/>
    <w:rsid w:val="00241E7E"/>
    <w:rsid w:val="00242011"/>
    <w:rsid w:val="002439F5"/>
    <w:rsid w:val="00244A7D"/>
    <w:rsid w:val="00244EF3"/>
    <w:rsid w:val="00245B2C"/>
    <w:rsid w:val="00246588"/>
    <w:rsid w:val="00246690"/>
    <w:rsid w:val="0024737C"/>
    <w:rsid w:val="00247CEF"/>
    <w:rsid w:val="002508F0"/>
    <w:rsid w:val="00250B2F"/>
    <w:rsid w:val="0025135C"/>
    <w:rsid w:val="00251A23"/>
    <w:rsid w:val="00252A67"/>
    <w:rsid w:val="002533E4"/>
    <w:rsid w:val="0025550D"/>
    <w:rsid w:val="00255C03"/>
    <w:rsid w:val="0025610D"/>
    <w:rsid w:val="0025676C"/>
    <w:rsid w:val="00257A3B"/>
    <w:rsid w:val="0026046C"/>
    <w:rsid w:val="002605F9"/>
    <w:rsid w:val="002614FA"/>
    <w:rsid w:val="0026150B"/>
    <w:rsid w:val="002620BA"/>
    <w:rsid w:val="00263452"/>
    <w:rsid w:val="002662C2"/>
    <w:rsid w:val="002664EC"/>
    <w:rsid w:val="00266A0B"/>
    <w:rsid w:val="00266D52"/>
    <w:rsid w:val="0026746F"/>
    <w:rsid w:val="002701F6"/>
    <w:rsid w:val="00270A5B"/>
    <w:rsid w:val="002713CB"/>
    <w:rsid w:val="0027229B"/>
    <w:rsid w:val="00272A53"/>
    <w:rsid w:val="00272E62"/>
    <w:rsid w:val="00273A77"/>
    <w:rsid w:val="00275610"/>
    <w:rsid w:val="00276567"/>
    <w:rsid w:val="00276775"/>
    <w:rsid w:val="0027679F"/>
    <w:rsid w:val="00276E7F"/>
    <w:rsid w:val="00276FB2"/>
    <w:rsid w:val="00277EBC"/>
    <w:rsid w:val="00277EDB"/>
    <w:rsid w:val="00280176"/>
    <w:rsid w:val="00280ED4"/>
    <w:rsid w:val="0028240A"/>
    <w:rsid w:val="00282E88"/>
    <w:rsid w:val="00283567"/>
    <w:rsid w:val="002836D7"/>
    <w:rsid w:val="00283CAE"/>
    <w:rsid w:val="002850B8"/>
    <w:rsid w:val="002859B5"/>
    <w:rsid w:val="002871EB"/>
    <w:rsid w:val="00287B4E"/>
    <w:rsid w:val="002901CA"/>
    <w:rsid w:val="00290372"/>
    <w:rsid w:val="002907FF"/>
    <w:rsid w:val="002912B1"/>
    <w:rsid w:val="00291533"/>
    <w:rsid w:val="002929B7"/>
    <w:rsid w:val="00293A8A"/>
    <w:rsid w:val="00294679"/>
    <w:rsid w:val="00294F38"/>
    <w:rsid w:val="00295C5C"/>
    <w:rsid w:val="00296E8B"/>
    <w:rsid w:val="00296FBD"/>
    <w:rsid w:val="00297187"/>
    <w:rsid w:val="00297365"/>
    <w:rsid w:val="002A0E4A"/>
    <w:rsid w:val="002A204B"/>
    <w:rsid w:val="002A2220"/>
    <w:rsid w:val="002A2291"/>
    <w:rsid w:val="002A372D"/>
    <w:rsid w:val="002A3D1C"/>
    <w:rsid w:val="002A4919"/>
    <w:rsid w:val="002A51B6"/>
    <w:rsid w:val="002A7D70"/>
    <w:rsid w:val="002B012B"/>
    <w:rsid w:val="002B146A"/>
    <w:rsid w:val="002B1DE8"/>
    <w:rsid w:val="002B2E05"/>
    <w:rsid w:val="002B346C"/>
    <w:rsid w:val="002B3521"/>
    <w:rsid w:val="002B4337"/>
    <w:rsid w:val="002B47F1"/>
    <w:rsid w:val="002B4DC5"/>
    <w:rsid w:val="002B54DA"/>
    <w:rsid w:val="002B5CD3"/>
    <w:rsid w:val="002B5F36"/>
    <w:rsid w:val="002C1E3F"/>
    <w:rsid w:val="002C25DA"/>
    <w:rsid w:val="002C291B"/>
    <w:rsid w:val="002C30EE"/>
    <w:rsid w:val="002C3537"/>
    <w:rsid w:val="002C38B5"/>
    <w:rsid w:val="002C41FF"/>
    <w:rsid w:val="002C4752"/>
    <w:rsid w:val="002C56FC"/>
    <w:rsid w:val="002C6331"/>
    <w:rsid w:val="002C66A0"/>
    <w:rsid w:val="002C670B"/>
    <w:rsid w:val="002C67C5"/>
    <w:rsid w:val="002C68FF"/>
    <w:rsid w:val="002C6D4B"/>
    <w:rsid w:val="002C73C9"/>
    <w:rsid w:val="002C7689"/>
    <w:rsid w:val="002D04E7"/>
    <w:rsid w:val="002D0FA8"/>
    <w:rsid w:val="002D1037"/>
    <w:rsid w:val="002D2465"/>
    <w:rsid w:val="002D285F"/>
    <w:rsid w:val="002D391A"/>
    <w:rsid w:val="002D47D7"/>
    <w:rsid w:val="002D4A2E"/>
    <w:rsid w:val="002D4C3B"/>
    <w:rsid w:val="002D4EEE"/>
    <w:rsid w:val="002D5092"/>
    <w:rsid w:val="002D5F17"/>
    <w:rsid w:val="002D6D40"/>
    <w:rsid w:val="002D795E"/>
    <w:rsid w:val="002E02E2"/>
    <w:rsid w:val="002E07B7"/>
    <w:rsid w:val="002E0F3C"/>
    <w:rsid w:val="002E15F8"/>
    <w:rsid w:val="002E1B5D"/>
    <w:rsid w:val="002E2E74"/>
    <w:rsid w:val="002E3771"/>
    <w:rsid w:val="002E4FBB"/>
    <w:rsid w:val="002E5096"/>
    <w:rsid w:val="002E56A3"/>
    <w:rsid w:val="002E662D"/>
    <w:rsid w:val="002E6BC3"/>
    <w:rsid w:val="002E6DC8"/>
    <w:rsid w:val="002F0559"/>
    <w:rsid w:val="002F0B55"/>
    <w:rsid w:val="002F3242"/>
    <w:rsid w:val="002F3971"/>
    <w:rsid w:val="002F39DB"/>
    <w:rsid w:val="002F4DC3"/>
    <w:rsid w:val="002F52BA"/>
    <w:rsid w:val="002F5835"/>
    <w:rsid w:val="002F5C10"/>
    <w:rsid w:val="002F5F65"/>
    <w:rsid w:val="002F68D4"/>
    <w:rsid w:val="002F70E1"/>
    <w:rsid w:val="002F7A4F"/>
    <w:rsid w:val="002F7FB1"/>
    <w:rsid w:val="00300361"/>
    <w:rsid w:val="0030180D"/>
    <w:rsid w:val="00301B7E"/>
    <w:rsid w:val="00301C90"/>
    <w:rsid w:val="00302475"/>
    <w:rsid w:val="00302537"/>
    <w:rsid w:val="00302AE8"/>
    <w:rsid w:val="00302C67"/>
    <w:rsid w:val="0030376A"/>
    <w:rsid w:val="003049CD"/>
    <w:rsid w:val="003053F2"/>
    <w:rsid w:val="00305BF2"/>
    <w:rsid w:val="0030766B"/>
    <w:rsid w:val="0030793C"/>
    <w:rsid w:val="00307CCC"/>
    <w:rsid w:val="00312E4E"/>
    <w:rsid w:val="003134F3"/>
    <w:rsid w:val="003141E2"/>
    <w:rsid w:val="00314707"/>
    <w:rsid w:val="003148E5"/>
    <w:rsid w:val="00315F7F"/>
    <w:rsid w:val="0031648E"/>
    <w:rsid w:val="003167B5"/>
    <w:rsid w:val="003171BC"/>
    <w:rsid w:val="00320116"/>
    <w:rsid w:val="00321172"/>
    <w:rsid w:val="00321972"/>
    <w:rsid w:val="00321BF1"/>
    <w:rsid w:val="00322E81"/>
    <w:rsid w:val="003248AC"/>
    <w:rsid w:val="00325621"/>
    <w:rsid w:val="003259B5"/>
    <w:rsid w:val="00325E13"/>
    <w:rsid w:val="00326148"/>
    <w:rsid w:val="0032622A"/>
    <w:rsid w:val="00326A8A"/>
    <w:rsid w:val="00326E66"/>
    <w:rsid w:val="0032715F"/>
    <w:rsid w:val="00327981"/>
    <w:rsid w:val="00332666"/>
    <w:rsid w:val="00334327"/>
    <w:rsid w:val="00334498"/>
    <w:rsid w:val="00337A03"/>
    <w:rsid w:val="00337E4A"/>
    <w:rsid w:val="00341F18"/>
    <w:rsid w:val="003431A0"/>
    <w:rsid w:val="00343231"/>
    <w:rsid w:val="00343677"/>
    <w:rsid w:val="003448EB"/>
    <w:rsid w:val="003449B5"/>
    <w:rsid w:val="00344ABC"/>
    <w:rsid w:val="0034509D"/>
    <w:rsid w:val="00345525"/>
    <w:rsid w:val="00345B47"/>
    <w:rsid w:val="0034602E"/>
    <w:rsid w:val="00346153"/>
    <w:rsid w:val="00346DCF"/>
    <w:rsid w:val="00350271"/>
    <w:rsid w:val="00350D42"/>
    <w:rsid w:val="00350FAB"/>
    <w:rsid w:val="003512D4"/>
    <w:rsid w:val="00352831"/>
    <w:rsid w:val="00352908"/>
    <w:rsid w:val="0035403C"/>
    <w:rsid w:val="0035550E"/>
    <w:rsid w:val="00355C1B"/>
    <w:rsid w:val="003564F9"/>
    <w:rsid w:val="00356A2B"/>
    <w:rsid w:val="0035726C"/>
    <w:rsid w:val="00360BFF"/>
    <w:rsid w:val="003610C1"/>
    <w:rsid w:val="00361DBE"/>
    <w:rsid w:val="00362CC0"/>
    <w:rsid w:val="00364640"/>
    <w:rsid w:val="00364A0C"/>
    <w:rsid w:val="00365A55"/>
    <w:rsid w:val="00366CA2"/>
    <w:rsid w:val="00367AF4"/>
    <w:rsid w:val="00370429"/>
    <w:rsid w:val="00371B59"/>
    <w:rsid w:val="0037227B"/>
    <w:rsid w:val="003736D7"/>
    <w:rsid w:val="00373B38"/>
    <w:rsid w:val="0037407A"/>
    <w:rsid w:val="003742BE"/>
    <w:rsid w:val="00375873"/>
    <w:rsid w:val="00375B75"/>
    <w:rsid w:val="003770EA"/>
    <w:rsid w:val="003771EE"/>
    <w:rsid w:val="003806ED"/>
    <w:rsid w:val="00380E2F"/>
    <w:rsid w:val="00383C9E"/>
    <w:rsid w:val="003850FD"/>
    <w:rsid w:val="003854D4"/>
    <w:rsid w:val="00385FDD"/>
    <w:rsid w:val="003867CD"/>
    <w:rsid w:val="00386B2F"/>
    <w:rsid w:val="00386E8D"/>
    <w:rsid w:val="00387942"/>
    <w:rsid w:val="00387F4E"/>
    <w:rsid w:val="003903E9"/>
    <w:rsid w:val="00390EB5"/>
    <w:rsid w:val="00391EF5"/>
    <w:rsid w:val="003922A0"/>
    <w:rsid w:val="003923A3"/>
    <w:rsid w:val="00393E24"/>
    <w:rsid w:val="0039531B"/>
    <w:rsid w:val="00396B58"/>
    <w:rsid w:val="00396ED8"/>
    <w:rsid w:val="00397550"/>
    <w:rsid w:val="003A0678"/>
    <w:rsid w:val="003A23A8"/>
    <w:rsid w:val="003A248A"/>
    <w:rsid w:val="003A3FA5"/>
    <w:rsid w:val="003A401C"/>
    <w:rsid w:val="003A473C"/>
    <w:rsid w:val="003A63B4"/>
    <w:rsid w:val="003A6DA1"/>
    <w:rsid w:val="003A6FE5"/>
    <w:rsid w:val="003A7FEA"/>
    <w:rsid w:val="003B0B0A"/>
    <w:rsid w:val="003B1010"/>
    <w:rsid w:val="003B1028"/>
    <w:rsid w:val="003B21A6"/>
    <w:rsid w:val="003B235B"/>
    <w:rsid w:val="003B25EC"/>
    <w:rsid w:val="003B2ECB"/>
    <w:rsid w:val="003B3C98"/>
    <w:rsid w:val="003B3D84"/>
    <w:rsid w:val="003B420B"/>
    <w:rsid w:val="003B4670"/>
    <w:rsid w:val="003B68F9"/>
    <w:rsid w:val="003B75B9"/>
    <w:rsid w:val="003C0149"/>
    <w:rsid w:val="003C0BF4"/>
    <w:rsid w:val="003C0E85"/>
    <w:rsid w:val="003C1142"/>
    <w:rsid w:val="003C13E6"/>
    <w:rsid w:val="003C15CB"/>
    <w:rsid w:val="003C2396"/>
    <w:rsid w:val="003C2609"/>
    <w:rsid w:val="003C2F9F"/>
    <w:rsid w:val="003C3F32"/>
    <w:rsid w:val="003C4B75"/>
    <w:rsid w:val="003C5441"/>
    <w:rsid w:val="003C6722"/>
    <w:rsid w:val="003C68E9"/>
    <w:rsid w:val="003C6E04"/>
    <w:rsid w:val="003C7065"/>
    <w:rsid w:val="003D04F7"/>
    <w:rsid w:val="003D087A"/>
    <w:rsid w:val="003D0A2A"/>
    <w:rsid w:val="003D0DE2"/>
    <w:rsid w:val="003D0F61"/>
    <w:rsid w:val="003D1A70"/>
    <w:rsid w:val="003D231E"/>
    <w:rsid w:val="003D29C0"/>
    <w:rsid w:val="003D2F35"/>
    <w:rsid w:val="003D3080"/>
    <w:rsid w:val="003D375C"/>
    <w:rsid w:val="003D37F2"/>
    <w:rsid w:val="003D427E"/>
    <w:rsid w:val="003D50AF"/>
    <w:rsid w:val="003D52F6"/>
    <w:rsid w:val="003D538F"/>
    <w:rsid w:val="003D582D"/>
    <w:rsid w:val="003D5D69"/>
    <w:rsid w:val="003E150F"/>
    <w:rsid w:val="003E1899"/>
    <w:rsid w:val="003E1F8D"/>
    <w:rsid w:val="003E2CE9"/>
    <w:rsid w:val="003E39EF"/>
    <w:rsid w:val="003E5708"/>
    <w:rsid w:val="003E57FA"/>
    <w:rsid w:val="003E59E5"/>
    <w:rsid w:val="003E67DA"/>
    <w:rsid w:val="003E6A81"/>
    <w:rsid w:val="003E6E49"/>
    <w:rsid w:val="003E7549"/>
    <w:rsid w:val="003E7602"/>
    <w:rsid w:val="003E7BD1"/>
    <w:rsid w:val="003F0AC2"/>
    <w:rsid w:val="003F0BCE"/>
    <w:rsid w:val="003F13B5"/>
    <w:rsid w:val="003F1D71"/>
    <w:rsid w:val="003F2CAF"/>
    <w:rsid w:val="003F2F23"/>
    <w:rsid w:val="003F4531"/>
    <w:rsid w:val="003F4619"/>
    <w:rsid w:val="003F4CE7"/>
    <w:rsid w:val="003F5E70"/>
    <w:rsid w:val="003F71A4"/>
    <w:rsid w:val="003F7FD9"/>
    <w:rsid w:val="0040054F"/>
    <w:rsid w:val="00400D25"/>
    <w:rsid w:val="00402420"/>
    <w:rsid w:val="00404A25"/>
    <w:rsid w:val="00405413"/>
    <w:rsid w:val="00410031"/>
    <w:rsid w:val="004116D5"/>
    <w:rsid w:val="00411F6B"/>
    <w:rsid w:val="00412C42"/>
    <w:rsid w:val="00414657"/>
    <w:rsid w:val="004172F8"/>
    <w:rsid w:val="004176BF"/>
    <w:rsid w:val="00417E7C"/>
    <w:rsid w:val="00420223"/>
    <w:rsid w:val="00420690"/>
    <w:rsid w:val="004207BC"/>
    <w:rsid w:val="00420C87"/>
    <w:rsid w:val="00421345"/>
    <w:rsid w:val="00421D26"/>
    <w:rsid w:val="004234BA"/>
    <w:rsid w:val="004235F9"/>
    <w:rsid w:val="00425285"/>
    <w:rsid w:val="00425315"/>
    <w:rsid w:val="004268B8"/>
    <w:rsid w:val="0042723B"/>
    <w:rsid w:val="004306C6"/>
    <w:rsid w:val="0043075E"/>
    <w:rsid w:val="004325BE"/>
    <w:rsid w:val="004338C5"/>
    <w:rsid w:val="00433C4E"/>
    <w:rsid w:val="00437D73"/>
    <w:rsid w:val="0044060C"/>
    <w:rsid w:val="00440691"/>
    <w:rsid w:val="00441A14"/>
    <w:rsid w:val="00441DA9"/>
    <w:rsid w:val="004425A1"/>
    <w:rsid w:val="004427F2"/>
    <w:rsid w:val="00444375"/>
    <w:rsid w:val="0044550D"/>
    <w:rsid w:val="00447272"/>
    <w:rsid w:val="0044763F"/>
    <w:rsid w:val="00447744"/>
    <w:rsid w:val="00450111"/>
    <w:rsid w:val="004501B4"/>
    <w:rsid w:val="0045049C"/>
    <w:rsid w:val="00450815"/>
    <w:rsid w:val="00451602"/>
    <w:rsid w:val="00451657"/>
    <w:rsid w:val="00451AEF"/>
    <w:rsid w:val="00451CBE"/>
    <w:rsid w:val="0045245A"/>
    <w:rsid w:val="00452CAA"/>
    <w:rsid w:val="00453517"/>
    <w:rsid w:val="00453B77"/>
    <w:rsid w:val="004540B6"/>
    <w:rsid w:val="00456FCD"/>
    <w:rsid w:val="0045710D"/>
    <w:rsid w:val="00457CB7"/>
    <w:rsid w:val="0046072B"/>
    <w:rsid w:val="00460750"/>
    <w:rsid w:val="004607EB"/>
    <w:rsid w:val="00460E0E"/>
    <w:rsid w:val="00462FA6"/>
    <w:rsid w:val="00463527"/>
    <w:rsid w:val="004636FB"/>
    <w:rsid w:val="00463F00"/>
    <w:rsid w:val="00463F46"/>
    <w:rsid w:val="0046526C"/>
    <w:rsid w:val="00465730"/>
    <w:rsid w:val="00465B31"/>
    <w:rsid w:val="00466EB3"/>
    <w:rsid w:val="004677B5"/>
    <w:rsid w:val="004703E6"/>
    <w:rsid w:val="00470419"/>
    <w:rsid w:val="00470E08"/>
    <w:rsid w:val="0047221C"/>
    <w:rsid w:val="0047292F"/>
    <w:rsid w:val="0047401C"/>
    <w:rsid w:val="00474D1B"/>
    <w:rsid w:val="0047535E"/>
    <w:rsid w:val="00475440"/>
    <w:rsid w:val="00475FD2"/>
    <w:rsid w:val="00477D58"/>
    <w:rsid w:val="004817F2"/>
    <w:rsid w:val="004820E6"/>
    <w:rsid w:val="00482166"/>
    <w:rsid w:val="004833B1"/>
    <w:rsid w:val="00483E32"/>
    <w:rsid w:val="00484068"/>
    <w:rsid w:val="0048529C"/>
    <w:rsid w:val="004873A3"/>
    <w:rsid w:val="00487743"/>
    <w:rsid w:val="00487FB3"/>
    <w:rsid w:val="00491259"/>
    <w:rsid w:val="00491308"/>
    <w:rsid w:val="00491D58"/>
    <w:rsid w:val="004929B1"/>
    <w:rsid w:val="00493293"/>
    <w:rsid w:val="00495313"/>
    <w:rsid w:val="00495408"/>
    <w:rsid w:val="004957E6"/>
    <w:rsid w:val="004963BF"/>
    <w:rsid w:val="0049660C"/>
    <w:rsid w:val="00496F1F"/>
    <w:rsid w:val="004973EB"/>
    <w:rsid w:val="004A2A65"/>
    <w:rsid w:val="004A30B3"/>
    <w:rsid w:val="004A3136"/>
    <w:rsid w:val="004A32A5"/>
    <w:rsid w:val="004A3548"/>
    <w:rsid w:val="004A4021"/>
    <w:rsid w:val="004A48AE"/>
    <w:rsid w:val="004A568E"/>
    <w:rsid w:val="004A6689"/>
    <w:rsid w:val="004A6918"/>
    <w:rsid w:val="004A7B73"/>
    <w:rsid w:val="004A7B80"/>
    <w:rsid w:val="004B0AF9"/>
    <w:rsid w:val="004B21FC"/>
    <w:rsid w:val="004B334A"/>
    <w:rsid w:val="004B3512"/>
    <w:rsid w:val="004B508D"/>
    <w:rsid w:val="004B5A9E"/>
    <w:rsid w:val="004B5F0E"/>
    <w:rsid w:val="004B721D"/>
    <w:rsid w:val="004B7B0F"/>
    <w:rsid w:val="004B7B21"/>
    <w:rsid w:val="004B7C1A"/>
    <w:rsid w:val="004B7D4A"/>
    <w:rsid w:val="004B7DAC"/>
    <w:rsid w:val="004C0D14"/>
    <w:rsid w:val="004C1284"/>
    <w:rsid w:val="004C1ACE"/>
    <w:rsid w:val="004C26E3"/>
    <w:rsid w:val="004C309B"/>
    <w:rsid w:val="004C3156"/>
    <w:rsid w:val="004C3256"/>
    <w:rsid w:val="004C32FA"/>
    <w:rsid w:val="004C3478"/>
    <w:rsid w:val="004C3B63"/>
    <w:rsid w:val="004C5564"/>
    <w:rsid w:val="004C5B20"/>
    <w:rsid w:val="004C636B"/>
    <w:rsid w:val="004C6A84"/>
    <w:rsid w:val="004C759E"/>
    <w:rsid w:val="004C7808"/>
    <w:rsid w:val="004C7F58"/>
    <w:rsid w:val="004D11BC"/>
    <w:rsid w:val="004D13E6"/>
    <w:rsid w:val="004D24F7"/>
    <w:rsid w:val="004D338A"/>
    <w:rsid w:val="004D343B"/>
    <w:rsid w:val="004D3EC2"/>
    <w:rsid w:val="004D6833"/>
    <w:rsid w:val="004E091D"/>
    <w:rsid w:val="004E0CBC"/>
    <w:rsid w:val="004E223A"/>
    <w:rsid w:val="004E2CC8"/>
    <w:rsid w:val="004E39CA"/>
    <w:rsid w:val="004E4329"/>
    <w:rsid w:val="004E44AA"/>
    <w:rsid w:val="004E4C19"/>
    <w:rsid w:val="004E53CA"/>
    <w:rsid w:val="004E570D"/>
    <w:rsid w:val="004E5A02"/>
    <w:rsid w:val="004E6AB8"/>
    <w:rsid w:val="004E7B85"/>
    <w:rsid w:val="004F2342"/>
    <w:rsid w:val="004F279A"/>
    <w:rsid w:val="004F316D"/>
    <w:rsid w:val="004F35A2"/>
    <w:rsid w:val="004F3AC0"/>
    <w:rsid w:val="004F3CFD"/>
    <w:rsid w:val="004F479C"/>
    <w:rsid w:val="004F6F83"/>
    <w:rsid w:val="004F704D"/>
    <w:rsid w:val="004F76B1"/>
    <w:rsid w:val="004F7F47"/>
    <w:rsid w:val="005007A2"/>
    <w:rsid w:val="0050095B"/>
    <w:rsid w:val="00500D68"/>
    <w:rsid w:val="0050135E"/>
    <w:rsid w:val="00501DBD"/>
    <w:rsid w:val="0050310B"/>
    <w:rsid w:val="0050376B"/>
    <w:rsid w:val="00503BEB"/>
    <w:rsid w:val="00503D99"/>
    <w:rsid w:val="00504AFC"/>
    <w:rsid w:val="00505A39"/>
    <w:rsid w:val="005106B6"/>
    <w:rsid w:val="00510BDF"/>
    <w:rsid w:val="00511A4C"/>
    <w:rsid w:val="00514C79"/>
    <w:rsid w:val="00515C04"/>
    <w:rsid w:val="00515FCD"/>
    <w:rsid w:val="00516692"/>
    <w:rsid w:val="00523B05"/>
    <w:rsid w:val="00523C5E"/>
    <w:rsid w:val="00523E28"/>
    <w:rsid w:val="00525109"/>
    <w:rsid w:val="00525479"/>
    <w:rsid w:val="005266F9"/>
    <w:rsid w:val="005269D6"/>
    <w:rsid w:val="005279D8"/>
    <w:rsid w:val="0053023A"/>
    <w:rsid w:val="00531024"/>
    <w:rsid w:val="005314A5"/>
    <w:rsid w:val="00531878"/>
    <w:rsid w:val="00531DD0"/>
    <w:rsid w:val="005324DA"/>
    <w:rsid w:val="00534ECC"/>
    <w:rsid w:val="005367F3"/>
    <w:rsid w:val="00536AC1"/>
    <w:rsid w:val="00540354"/>
    <w:rsid w:val="005408A3"/>
    <w:rsid w:val="00541473"/>
    <w:rsid w:val="005424FD"/>
    <w:rsid w:val="0054272F"/>
    <w:rsid w:val="005428BE"/>
    <w:rsid w:val="005430A9"/>
    <w:rsid w:val="00544C8B"/>
    <w:rsid w:val="00545455"/>
    <w:rsid w:val="00545480"/>
    <w:rsid w:val="00545509"/>
    <w:rsid w:val="00545FB0"/>
    <w:rsid w:val="005468DC"/>
    <w:rsid w:val="005479EA"/>
    <w:rsid w:val="005502F9"/>
    <w:rsid w:val="0055177D"/>
    <w:rsid w:val="00551B56"/>
    <w:rsid w:val="00552213"/>
    <w:rsid w:val="00553906"/>
    <w:rsid w:val="00553B42"/>
    <w:rsid w:val="00554925"/>
    <w:rsid w:val="00554C5C"/>
    <w:rsid w:val="005564C7"/>
    <w:rsid w:val="00556EEB"/>
    <w:rsid w:val="00557535"/>
    <w:rsid w:val="00557C6A"/>
    <w:rsid w:val="00561E78"/>
    <w:rsid w:val="0056215E"/>
    <w:rsid w:val="00562521"/>
    <w:rsid w:val="00563C98"/>
    <w:rsid w:val="00566D5E"/>
    <w:rsid w:val="00566FBC"/>
    <w:rsid w:val="00566FF6"/>
    <w:rsid w:val="005702A0"/>
    <w:rsid w:val="005705B7"/>
    <w:rsid w:val="005707E5"/>
    <w:rsid w:val="00570A19"/>
    <w:rsid w:val="00571924"/>
    <w:rsid w:val="00571BCD"/>
    <w:rsid w:val="00571F15"/>
    <w:rsid w:val="00572822"/>
    <w:rsid w:val="00575B15"/>
    <w:rsid w:val="005763D9"/>
    <w:rsid w:val="005766DB"/>
    <w:rsid w:val="005768BE"/>
    <w:rsid w:val="00577705"/>
    <w:rsid w:val="00577D17"/>
    <w:rsid w:val="005800ED"/>
    <w:rsid w:val="00580CC7"/>
    <w:rsid w:val="005810B6"/>
    <w:rsid w:val="005819EA"/>
    <w:rsid w:val="00581FD7"/>
    <w:rsid w:val="00585AC4"/>
    <w:rsid w:val="00587AAB"/>
    <w:rsid w:val="00587EE1"/>
    <w:rsid w:val="00592890"/>
    <w:rsid w:val="00593AF7"/>
    <w:rsid w:val="0059438B"/>
    <w:rsid w:val="00594E9B"/>
    <w:rsid w:val="00595637"/>
    <w:rsid w:val="00595A9C"/>
    <w:rsid w:val="00595E62"/>
    <w:rsid w:val="00596368"/>
    <w:rsid w:val="005A0473"/>
    <w:rsid w:val="005A0EC2"/>
    <w:rsid w:val="005A13AB"/>
    <w:rsid w:val="005A15F2"/>
    <w:rsid w:val="005A16FA"/>
    <w:rsid w:val="005A1A9E"/>
    <w:rsid w:val="005A28A2"/>
    <w:rsid w:val="005A4496"/>
    <w:rsid w:val="005A4D74"/>
    <w:rsid w:val="005A519F"/>
    <w:rsid w:val="005A5252"/>
    <w:rsid w:val="005A5568"/>
    <w:rsid w:val="005A5B03"/>
    <w:rsid w:val="005A7483"/>
    <w:rsid w:val="005B05C6"/>
    <w:rsid w:val="005B0CF4"/>
    <w:rsid w:val="005B1662"/>
    <w:rsid w:val="005B261D"/>
    <w:rsid w:val="005B3B68"/>
    <w:rsid w:val="005B40FE"/>
    <w:rsid w:val="005B4C03"/>
    <w:rsid w:val="005B60AB"/>
    <w:rsid w:val="005B61D1"/>
    <w:rsid w:val="005B639A"/>
    <w:rsid w:val="005B64C6"/>
    <w:rsid w:val="005B751B"/>
    <w:rsid w:val="005B7BB9"/>
    <w:rsid w:val="005C159C"/>
    <w:rsid w:val="005C1847"/>
    <w:rsid w:val="005C1E95"/>
    <w:rsid w:val="005C2E53"/>
    <w:rsid w:val="005C35DD"/>
    <w:rsid w:val="005C3A4B"/>
    <w:rsid w:val="005C4C03"/>
    <w:rsid w:val="005C4C42"/>
    <w:rsid w:val="005C55F7"/>
    <w:rsid w:val="005C5BB9"/>
    <w:rsid w:val="005C698C"/>
    <w:rsid w:val="005D00E0"/>
    <w:rsid w:val="005D0A67"/>
    <w:rsid w:val="005D0A6C"/>
    <w:rsid w:val="005D1B9D"/>
    <w:rsid w:val="005D2117"/>
    <w:rsid w:val="005D25F3"/>
    <w:rsid w:val="005D2CED"/>
    <w:rsid w:val="005D4DD5"/>
    <w:rsid w:val="005D6A41"/>
    <w:rsid w:val="005D6B88"/>
    <w:rsid w:val="005D702A"/>
    <w:rsid w:val="005D78E5"/>
    <w:rsid w:val="005E067E"/>
    <w:rsid w:val="005E07A7"/>
    <w:rsid w:val="005E64B2"/>
    <w:rsid w:val="005E7DD4"/>
    <w:rsid w:val="005F0B62"/>
    <w:rsid w:val="005F1919"/>
    <w:rsid w:val="005F1D78"/>
    <w:rsid w:val="005F20EE"/>
    <w:rsid w:val="005F2AB2"/>
    <w:rsid w:val="005F2FA2"/>
    <w:rsid w:val="005F3657"/>
    <w:rsid w:val="005F4605"/>
    <w:rsid w:val="005F531F"/>
    <w:rsid w:val="005F57F9"/>
    <w:rsid w:val="005F5AF6"/>
    <w:rsid w:val="005F648B"/>
    <w:rsid w:val="005F78B9"/>
    <w:rsid w:val="005F79FA"/>
    <w:rsid w:val="005F7B97"/>
    <w:rsid w:val="00603AF1"/>
    <w:rsid w:val="006053AF"/>
    <w:rsid w:val="00605418"/>
    <w:rsid w:val="006076E7"/>
    <w:rsid w:val="00610025"/>
    <w:rsid w:val="006117BC"/>
    <w:rsid w:val="00611D2C"/>
    <w:rsid w:val="006132B0"/>
    <w:rsid w:val="006133DE"/>
    <w:rsid w:val="00613DB3"/>
    <w:rsid w:val="00614F25"/>
    <w:rsid w:val="006201F6"/>
    <w:rsid w:val="00623BAF"/>
    <w:rsid w:val="006242E9"/>
    <w:rsid w:val="00625150"/>
    <w:rsid w:val="0062595E"/>
    <w:rsid w:val="00625E6E"/>
    <w:rsid w:val="00626B70"/>
    <w:rsid w:val="00626D60"/>
    <w:rsid w:val="00627F13"/>
    <w:rsid w:val="00630BB8"/>
    <w:rsid w:val="006316A3"/>
    <w:rsid w:val="006324C9"/>
    <w:rsid w:val="006331D4"/>
    <w:rsid w:val="00633347"/>
    <w:rsid w:val="00634310"/>
    <w:rsid w:val="00634E2D"/>
    <w:rsid w:val="0063534E"/>
    <w:rsid w:val="00637926"/>
    <w:rsid w:val="00637AF5"/>
    <w:rsid w:val="0064143A"/>
    <w:rsid w:val="006415B4"/>
    <w:rsid w:val="006424A7"/>
    <w:rsid w:val="00642F17"/>
    <w:rsid w:val="00643CE2"/>
    <w:rsid w:val="00644155"/>
    <w:rsid w:val="00644426"/>
    <w:rsid w:val="00644587"/>
    <w:rsid w:val="00645814"/>
    <w:rsid w:val="006521FF"/>
    <w:rsid w:val="006524B5"/>
    <w:rsid w:val="00652D1C"/>
    <w:rsid w:val="0065311E"/>
    <w:rsid w:val="006531DB"/>
    <w:rsid w:val="006533FF"/>
    <w:rsid w:val="0065409D"/>
    <w:rsid w:val="006541CC"/>
    <w:rsid w:val="0065438E"/>
    <w:rsid w:val="00654A7C"/>
    <w:rsid w:val="0065536B"/>
    <w:rsid w:val="006558E7"/>
    <w:rsid w:val="00656785"/>
    <w:rsid w:val="0065715A"/>
    <w:rsid w:val="006573BB"/>
    <w:rsid w:val="00657460"/>
    <w:rsid w:val="0066003F"/>
    <w:rsid w:val="00660201"/>
    <w:rsid w:val="00660666"/>
    <w:rsid w:val="00661662"/>
    <w:rsid w:val="0066190B"/>
    <w:rsid w:val="00661EFB"/>
    <w:rsid w:val="00661F48"/>
    <w:rsid w:val="00663125"/>
    <w:rsid w:val="0066319F"/>
    <w:rsid w:val="006640D8"/>
    <w:rsid w:val="0066515B"/>
    <w:rsid w:val="00665C1B"/>
    <w:rsid w:val="00666E2F"/>
    <w:rsid w:val="00667709"/>
    <w:rsid w:val="00670502"/>
    <w:rsid w:val="006706D8"/>
    <w:rsid w:val="00671FB4"/>
    <w:rsid w:val="006720C3"/>
    <w:rsid w:val="00673ADA"/>
    <w:rsid w:val="006740B5"/>
    <w:rsid w:val="0067475B"/>
    <w:rsid w:val="0067620C"/>
    <w:rsid w:val="006765A5"/>
    <w:rsid w:val="00676AFB"/>
    <w:rsid w:val="00677BAA"/>
    <w:rsid w:val="00680EC4"/>
    <w:rsid w:val="00681374"/>
    <w:rsid w:val="00681D35"/>
    <w:rsid w:val="00681F85"/>
    <w:rsid w:val="006828F3"/>
    <w:rsid w:val="006833A1"/>
    <w:rsid w:val="00683999"/>
    <w:rsid w:val="00685C24"/>
    <w:rsid w:val="00686016"/>
    <w:rsid w:val="00686034"/>
    <w:rsid w:val="00686B0C"/>
    <w:rsid w:val="00690153"/>
    <w:rsid w:val="0069089B"/>
    <w:rsid w:val="00690E9B"/>
    <w:rsid w:val="00691317"/>
    <w:rsid w:val="00691395"/>
    <w:rsid w:val="0069145D"/>
    <w:rsid w:val="00692B99"/>
    <w:rsid w:val="00692BC4"/>
    <w:rsid w:val="006933F8"/>
    <w:rsid w:val="00695627"/>
    <w:rsid w:val="00695AD4"/>
    <w:rsid w:val="00695B40"/>
    <w:rsid w:val="00697115"/>
    <w:rsid w:val="006A0F20"/>
    <w:rsid w:val="006A14A3"/>
    <w:rsid w:val="006A3330"/>
    <w:rsid w:val="006A33B7"/>
    <w:rsid w:val="006A6278"/>
    <w:rsid w:val="006B006C"/>
    <w:rsid w:val="006B0147"/>
    <w:rsid w:val="006B05F1"/>
    <w:rsid w:val="006B0AF4"/>
    <w:rsid w:val="006B10B4"/>
    <w:rsid w:val="006B20DB"/>
    <w:rsid w:val="006B4798"/>
    <w:rsid w:val="006B47E6"/>
    <w:rsid w:val="006B5329"/>
    <w:rsid w:val="006B65EB"/>
    <w:rsid w:val="006B69C8"/>
    <w:rsid w:val="006B6DE3"/>
    <w:rsid w:val="006B7954"/>
    <w:rsid w:val="006C04E5"/>
    <w:rsid w:val="006C0A88"/>
    <w:rsid w:val="006C1C6E"/>
    <w:rsid w:val="006C1C7C"/>
    <w:rsid w:val="006C1F72"/>
    <w:rsid w:val="006C204D"/>
    <w:rsid w:val="006C300A"/>
    <w:rsid w:val="006C43B1"/>
    <w:rsid w:val="006C47F5"/>
    <w:rsid w:val="006C4AAB"/>
    <w:rsid w:val="006C4AB2"/>
    <w:rsid w:val="006C5685"/>
    <w:rsid w:val="006C56BF"/>
    <w:rsid w:val="006C56C6"/>
    <w:rsid w:val="006C662B"/>
    <w:rsid w:val="006C6DFC"/>
    <w:rsid w:val="006D0243"/>
    <w:rsid w:val="006D24FD"/>
    <w:rsid w:val="006D2A81"/>
    <w:rsid w:val="006D2D8F"/>
    <w:rsid w:val="006D2E92"/>
    <w:rsid w:val="006D30F7"/>
    <w:rsid w:val="006D3171"/>
    <w:rsid w:val="006D5473"/>
    <w:rsid w:val="006D6AE4"/>
    <w:rsid w:val="006D7489"/>
    <w:rsid w:val="006D788E"/>
    <w:rsid w:val="006E015A"/>
    <w:rsid w:val="006E0891"/>
    <w:rsid w:val="006E0F07"/>
    <w:rsid w:val="006E1479"/>
    <w:rsid w:val="006E16C2"/>
    <w:rsid w:val="006E4035"/>
    <w:rsid w:val="006E49AC"/>
    <w:rsid w:val="006E6F12"/>
    <w:rsid w:val="006E7C58"/>
    <w:rsid w:val="006F0E99"/>
    <w:rsid w:val="006F155F"/>
    <w:rsid w:val="006F23A7"/>
    <w:rsid w:val="006F29A6"/>
    <w:rsid w:val="006F3CA3"/>
    <w:rsid w:val="006F3EAA"/>
    <w:rsid w:val="006F3EBB"/>
    <w:rsid w:val="006F3FA8"/>
    <w:rsid w:val="006F4284"/>
    <w:rsid w:val="006F49D6"/>
    <w:rsid w:val="006F4D62"/>
    <w:rsid w:val="006F5074"/>
    <w:rsid w:val="006F6145"/>
    <w:rsid w:val="006F7B27"/>
    <w:rsid w:val="0070006C"/>
    <w:rsid w:val="00700244"/>
    <w:rsid w:val="00700D98"/>
    <w:rsid w:val="00701970"/>
    <w:rsid w:val="00702045"/>
    <w:rsid w:val="00703540"/>
    <w:rsid w:val="0070365B"/>
    <w:rsid w:val="00703C3A"/>
    <w:rsid w:val="0070417E"/>
    <w:rsid w:val="0070435B"/>
    <w:rsid w:val="00704B6F"/>
    <w:rsid w:val="00705503"/>
    <w:rsid w:val="00706816"/>
    <w:rsid w:val="00707A3F"/>
    <w:rsid w:val="00710079"/>
    <w:rsid w:val="00710127"/>
    <w:rsid w:val="00710141"/>
    <w:rsid w:val="00710877"/>
    <w:rsid w:val="00710943"/>
    <w:rsid w:val="00711077"/>
    <w:rsid w:val="00711DD0"/>
    <w:rsid w:val="0071206D"/>
    <w:rsid w:val="00712447"/>
    <w:rsid w:val="007125B0"/>
    <w:rsid w:val="007127AD"/>
    <w:rsid w:val="00713AF1"/>
    <w:rsid w:val="00713C45"/>
    <w:rsid w:val="00713E8B"/>
    <w:rsid w:val="007144B8"/>
    <w:rsid w:val="007155E2"/>
    <w:rsid w:val="0071619A"/>
    <w:rsid w:val="0072269B"/>
    <w:rsid w:val="0072429E"/>
    <w:rsid w:val="0072598D"/>
    <w:rsid w:val="00725DE5"/>
    <w:rsid w:val="0072628D"/>
    <w:rsid w:val="00726FAD"/>
    <w:rsid w:val="00727549"/>
    <w:rsid w:val="0073152A"/>
    <w:rsid w:val="00731E4E"/>
    <w:rsid w:val="00734F37"/>
    <w:rsid w:val="00734FF6"/>
    <w:rsid w:val="00736871"/>
    <w:rsid w:val="00736ECC"/>
    <w:rsid w:val="007371CE"/>
    <w:rsid w:val="00740E1D"/>
    <w:rsid w:val="00741EB9"/>
    <w:rsid w:val="007427D1"/>
    <w:rsid w:val="007428F9"/>
    <w:rsid w:val="00742D26"/>
    <w:rsid w:val="00742D8A"/>
    <w:rsid w:val="0074315A"/>
    <w:rsid w:val="00743AFC"/>
    <w:rsid w:val="00745E35"/>
    <w:rsid w:val="0075056A"/>
    <w:rsid w:val="007505D1"/>
    <w:rsid w:val="00751576"/>
    <w:rsid w:val="007520B5"/>
    <w:rsid w:val="00753039"/>
    <w:rsid w:val="007533D8"/>
    <w:rsid w:val="0075453D"/>
    <w:rsid w:val="00754700"/>
    <w:rsid w:val="00755377"/>
    <w:rsid w:val="00756440"/>
    <w:rsid w:val="007574E9"/>
    <w:rsid w:val="007576E5"/>
    <w:rsid w:val="00761899"/>
    <w:rsid w:val="00761A23"/>
    <w:rsid w:val="0076235C"/>
    <w:rsid w:val="007623F9"/>
    <w:rsid w:val="00763598"/>
    <w:rsid w:val="0076393B"/>
    <w:rsid w:val="0076426B"/>
    <w:rsid w:val="0076480A"/>
    <w:rsid w:val="0076651D"/>
    <w:rsid w:val="0076659B"/>
    <w:rsid w:val="00767F29"/>
    <w:rsid w:val="00770669"/>
    <w:rsid w:val="00770E25"/>
    <w:rsid w:val="00772EC5"/>
    <w:rsid w:val="007737D9"/>
    <w:rsid w:val="00774FD0"/>
    <w:rsid w:val="007766DE"/>
    <w:rsid w:val="00776980"/>
    <w:rsid w:val="00777EB4"/>
    <w:rsid w:val="007801A9"/>
    <w:rsid w:val="00780C8A"/>
    <w:rsid w:val="0078185B"/>
    <w:rsid w:val="007825BF"/>
    <w:rsid w:val="00783E59"/>
    <w:rsid w:val="00784D5D"/>
    <w:rsid w:val="007853A7"/>
    <w:rsid w:val="007861CF"/>
    <w:rsid w:val="00787E09"/>
    <w:rsid w:val="00792C06"/>
    <w:rsid w:val="007935AA"/>
    <w:rsid w:val="0079478C"/>
    <w:rsid w:val="00794961"/>
    <w:rsid w:val="0079500C"/>
    <w:rsid w:val="0079518E"/>
    <w:rsid w:val="00796577"/>
    <w:rsid w:val="00796786"/>
    <w:rsid w:val="00796ED1"/>
    <w:rsid w:val="00797CDD"/>
    <w:rsid w:val="007A06B5"/>
    <w:rsid w:val="007A3618"/>
    <w:rsid w:val="007A3DD0"/>
    <w:rsid w:val="007A3F8B"/>
    <w:rsid w:val="007A4112"/>
    <w:rsid w:val="007A44E9"/>
    <w:rsid w:val="007A5936"/>
    <w:rsid w:val="007A5BAC"/>
    <w:rsid w:val="007A5F56"/>
    <w:rsid w:val="007A6366"/>
    <w:rsid w:val="007A6534"/>
    <w:rsid w:val="007A7020"/>
    <w:rsid w:val="007A7909"/>
    <w:rsid w:val="007B0F2B"/>
    <w:rsid w:val="007B19B6"/>
    <w:rsid w:val="007B2B0A"/>
    <w:rsid w:val="007B3460"/>
    <w:rsid w:val="007B65B1"/>
    <w:rsid w:val="007B6908"/>
    <w:rsid w:val="007B6F2F"/>
    <w:rsid w:val="007B75E6"/>
    <w:rsid w:val="007B76C5"/>
    <w:rsid w:val="007C085E"/>
    <w:rsid w:val="007C14D0"/>
    <w:rsid w:val="007C1FBC"/>
    <w:rsid w:val="007C41C4"/>
    <w:rsid w:val="007C6A5E"/>
    <w:rsid w:val="007C7663"/>
    <w:rsid w:val="007C78C7"/>
    <w:rsid w:val="007C7B68"/>
    <w:rsid w:val="007D097D"/>
    <w:rsid w:val="007D1F67"/>
    <w:rsid w:val="007D2369"/>
    <w:rsid w:val="007D3204"/>
    <w:rsid w:val="007D342B"/>
    <w:rsid w:val="007D5A41"/>
    <w:rsid w:val="007D69E9"/>
    <w:rsid w:val="007D780A"/>
    <w:rsid w:val="007E07A4"/>
    <w:rsid w:val="007E089D"/>
    <w:rsid w:val="007E0A9B"/>
    <w:rsid w:val="007E0C9D"/>
    <w:rsid w:val="007E1F1D"/>
    <w:rsid w:val="007E23B0"/>
    <w:rsid w:val="007E2425"/>
    <w:rsid w:val="007E26EE"/>
    <w:rsid w:val="007E2A4E"/>
    <w:rsid w:val="007E3C95"/>
    <w:rsid w:val="007E3F27"/>
    <w:rsid w:val="007E4216"/>
    <w:rsid w:val="007E4222"/>
    <w:rsid w:val="007E4E3A"/>
    <w:rsid w:val="007E5855"/>
    <w:rsid w:val="007E6A34"/>
    <w:rsid w:val="007F0077"/>
    <w:rsid w:val="007F0BD8"/>
    <w:rsid w:val="007F1619"/>
    <w:rsid w:val="007F172C"/>
    <w:rsid w:val="007F192A"/>
    <w:rsid w:val="007F243A"/>
    <w:rsid w:val="007F2EE2"/>
    <w:rsid w:val="007F2FE3"/>
    <w:rsid w:val="007F332B"/>
    <w:rsid w:val="007F4631"/>
    <w:rsid w:val="007F5094"/>
    <w:rsid w:val="007F5E7A"/>
    <w:rsid w:val="007F6BDE"/>
    <w:rsid w:val="007F793F"/>
    <w:rsid w:val="00800741"/>
    <w:rsid w:val="00800FA1"/>
    <w:rsid w:val="00801DD9"/>
    <w:rsid w:val="008026F6"/>
    <w:rsid w:val="00802D3B"/>
    <w:rsid w:val="008031C2"/>
    <w:rsid w:val="00805551"/>
    <w:rsid w:val="00806142"/>
    <w:rsid w:val="00807115"/>
    <w:rsid w:val="00807409"/>
    <w:rsid w:val="00807737"/>
    <w:rsid w:val="0081072F"/>
    <w:rsid w:val="008107F4"/>
    <w:rsid w:val="0081084C"/>
    <w:rsid w:val="008111EA"/>
    <w:rsid w:val="00811799"/>
    <w:rsid w:val="00811830"/>
    <w:rsid w:val="0081192F"/>
    <w:rsid w:val="00813B0D"/>
    <w:rsid w:val="008142FF"/>
    <w:rsid w:val="00815266"/>
    <w:rsid w:val="00815C8E"/>
    <w:rsid w:val="00815CCB"/>
    <w:rsid w:val="00815CFD"/>
    <w:rsid w:val="008169D4"/>
    <w:rsid w:val="00816A52"/>
    <w:rsid w:val="00817575"/>
    <w:rsid w:val="00817652"/>
    <w:rsid w:val="00817A9F"/>
    <w:rsid w:val="00817CFB"/>
    <w:rsid w:val="0082075F"/>
    <w:rsid w:val="0082234D"/>
    <w:rsid w:val="008228F1"/>
    <w:rsid w:val="00822E6C"/>
    <w:rsid w:val="00824A48"/>
    <w:rsid w:val="0082568E"/>
    <w:rsid w:val="008263B9"/>
    <w:rsid w:val="008265C8"/>
    <w:rsid w:val="00826A9F"/>
    <w:rsid w:val="008271D5"/>
    <w:rsid w:val="00830A69"/>
    <w:rsid w:val="00830CFC"/>
    <w:rsid w:val="008311B4"/>
    <w:rsid w:val="00831338"/>
    <w:rsid w:val="008331EF"/>
    <w:rsid w:val="008333EA"/>
    <w:rsid w:val="008335CC"/>
    <w:rsid w:val="00834416"/>
    <w:rsid w:val="0083458A"/>
    <w:rsid w:val="00834C3D"/>
    <w:rsid w:val="008356CB"/>
    <w:rsid w:val="00835FD0"/>
    <w:rsid w:val="00836B25"/>
    <w:rsid w:val="0083742C"/>
    <w:rsid w:val="00841770"/>
    <w:rsid w:val="008421C5"/>
    <w:rsid w:val="008422B4"/>
    <w:rsid w:val="00842C54"/>
    <w:rsid w:val="00842FB9"/>
    <w:rsid w:val="008432CC"/>
    <w:rsid w:val="00843400"/>
    <w:rsid w:val="008434EE"/>
    <w:rsid w:val="00843D1A"/>
    <w:rsid w:val="00843F75"/>
    <w:rsid w:val="008444BA"/>
    <w:rsid w:val="00846517"/>
    <w:rsid w:val="00846721"/>
    <w:rsid w:val="00846C66"/>
    <w:rsid w:val="00850523"/>
    <w:rsid w:val="008518F0"/>
    <w:rsid w:val="00851C49"/>
    <w:rsid w:val="00851DAE"/>
    <w:rsid w:val="0085250A"/>
    <w:rsid w:val="00852BB1"/>
    <w:rsid w:val="00852E3C"/>
    <w:rsid w:val="00852EB4"/>
    <w:rsid w:val="008537BE"/>
    <w:rsid w:val="00853980"/>
    <w:rsid w:val="008540A4"/>
    <w:rsid w:val="00855C46"/>
    <w:rsid w:val="008575CF"/>
    <w:rsid w:val="008600EB"/>
    <w:rsid w:val="00861115"/>
    <w:rsid w:val="00861725"/>
    <w:rsid w:val="00863D5C"/>
    <w:rsid w:val="00865BF1"/>
    <w:rsid w:val="008661B9"/>
    <w:rsid w:val="008701AC"/>
    <w:rsid w:val="00871D33"/>
    <w:rsid w:val="00871ED2"/>
    <w:rsid w:val="008733A6"/>
    <w:rsid w:val="00876727"/>
    <w:rsid w:val="00876C0C"/>
    <w:rsid w:val="008774D3"/>
    <w:rsid w:val="0087779B"/>
    <w:rsid w:val="0088014F"/>
    <w:rsid w:val="008807C0"/>
    <w:rsid w:val="00883075"/>
    <w:rsid w:val="0088379D"/>
    <w:rsid w:val="008839DF"/>
    <w:rsid w:val="00883A1D"/>
    <w:rsid w:val="008849F6"/>
    <w:rsid w:val="00885DC7"/>
    <w:rsid w:val="00886275"/>
    <w:rsid w:val="00886CB5"/>
    <w:rsid w:val="00886E47"/>
    <w:rsid w:val="008877A1"/>
    <w:rsid w:val="00887AA8"/>
    <w:rsid w:val="00891C92"/>
    <w:rsid w:val="00894057"/>
    <w:rsid w:val="00894098"/>
    <w:rsid w:val="0089454B"/>
    <w:rsid w:val="008948E2"/>
    <w:rsid w:val="00895257"/>
    <w:rsid w:val="008963CE"/>
    <w:rsid w:val="0089679E"/>
    <w:rsid w:val="00896999"/>
    <w:rsid w:val="00896C29"/>
    <w:rsid w:val="008972A5"/>
    <w:rsid w:val="008A0090"/>
    <w:rsid w:val="008A08F2"/>
    <w:rsid w:val="008A1D76"/>
    <w:rsid w:val="008A311E"/>
    <w:rsid w:val="008A3218"/>
    <w:rsid w:val="008A382D"/>
    <w:rsid w:val="008A3C1F"/>
    <w:rsid w:val="008A3D66"/>
    <w:rsid w:val="008A5652"/>
    <w:rsid w:val="008A5960"/>
    <w:rsid w:val="008A6259"/>
    <w:rsid w:val="008A7256"/>
    <w:rsid w:val="008A734D"/>
    <w:rsid w:val="008A7B82"/>
    <w:rsid w:val="008A7DF6"/>
    <w:rsid w:val="008B0FD1"/>
    <w:rsid w:val="008B177D"/>
    <w:rsid w:val="008B352F"/>
    <w:rsid w:val="008B3988"/>
    <w:rsid w:val="008B3A03"/>
    <w:rsid w:val="008B444D"/>
    <w:rsid w:val="008B6DC1"/>
    <w:rsid w:val="008B71C5"/>
    <w:rsid w:val="008C00F5"/>
    <w:rsid w:val="008C0459"/>
    <w:rsid w:val="008C098D"/>
    <w:rsid w:val="008C0EC9"/>
    <w:rsid w:val="008C1A21"/>
    <w:rsid w:val="008C1C4D"/>
    <w:rsid w:val="008C2447"/>
    <w:rsid w:val="008C264A"/>
    <w:rsid w:val="008C33B1"/>
    <w:rsid w:val="008C382A"/>
    <w:rsid w:val="008C4D41"/>
    <w:rsid w:val="008C751D"/>
    <w:rsid w:val="008C751F"/>
    <w:rsid w:val="008C78CB"/>
    <w:rsid w:val="008C7C06"/>
    <w:rsid w:val="008D0EB9"/>
    <w:rsid w:val="008D1780"/>
    <w:rsid w:val="008D17E9"/>
    <w:rsid w:val="008D1CAC"/>
    <w:rsid w:val="008D1D28"/>
    <w:rsid w:val="008D303F"/>
    <w:rsid w:val="008D4C55"/>
    <w:rsid w:val="008D6CB5"/>
    <w:rsid w:val="008D7627"/>
    <w:rsid w:val="008D7735"/>
    <w:rsid w:val="008D7B4C"/>
    <w:rsid w:val="008E0035"/>
    <w:rsid w:val="008E310F"/>
    <w:rsid w:val="008E3221"/>
    <w:rsid w:val="008E322A"/>
    <w:rsid w:val="008E3F10"/>
    <w:rsid w:val="008E47CC"/>
    <w:rsid w:val="008E4C6F"/>
    <w:rsid w:val="008E5379"/>
    <w:rsid w:val="008E5D58"/>
    <w:rsid w:val="008E6A98"/>
    <w:rsid w:val="008E74D1"/>
    <w:rsid w:val="008E766B"/>
    <w:rsid w:val="008F042B"/>
    <w:rsid w:val="008F06FF"/>
    <w:rsid w:val="008F1363"/>
    <w:rsid w:val="008F3A57"/>
    <w:rsid w:val="008F3C5D"/>
    <w:rsid w:val="008F3D10"/>
    <w:rsid w:val="008F667D"/>
    <w:rsid w:val="008F6922"/>
    <w:rsid w:val="008F7A93"/>
    <w:rsid w:val="009006F7"/>
    <w:rsid w:val="00900822"/>
    <w:rsid w:val="0090125D"/>
    <w:rsid w:val="0090143E"/>
    <w:rsid w:val="009019EC"/>
    <w:rsid w:val="00901AC0"/>
    <w:rsid w:val="009026D2"/>
    <w:rsid w:val="0090628E"/>
    <w:rsid w:val="00906A68"/>
    <w:rsid w:val="00906BF5"/>
    <w:rsid w:val="00906F36"/>
    <w:rsid w:val="0090793F"/>
    <w:rsid w:val="00907F6F"/>
    <w:rsid w:val="009105C2"/>
    <w:rsid w:val="00910978"/>
    <w:rsid w:val="00910D33"/>
    <w:rsid w:val="00911023"/>
    <w:rsid w:val="0091128B"/>
    <w:rsid w:val="00912F40"/>
    <w:rsid w:val="00913658"/>
    <w:rsid w:val="00913A79"/>
    <w:rsid w:val="009150D3"/>
    <w:rsid w:val="0091552C"/>
    <w:rsid w:val="00917083"/>
    <w:rsid w:val="0091717D"/>
    <w:rsid w:val="00920028"/>
    <w:rsid w:val="0092013B"/>
    <w:rsid w:val="009217F4"/>
    <w:rsid w:val="00921B9F"/>
    <w:rsid w:val="00921FBF"/>
    <w:rsid w:val="00922B40"/>
    <w:rsid w:val="00922C3C"/>
    <w:rsid w:val="00922D8E"/>
    <w:rsid w:val="00923642"/>
    <w:rsid w:val="0092381F"/>
    <w:rsid w:val="00925115"/>
    <w:rsid w:val="009254A5"/>
    <w:rsid w:val="00925D5E"/>
    <w:rsid w:val="00925FA4"/>
    <w:rsid w:val="00927BF6"/>
    <w:rsid w:val="00927D8A"/>
    <w:rsid w:val="009301FD"/>
    <w:rsid w:val="0093091F"/>
    <w:rsid w:val="0093128A"/>
    <w:rsid w:val="0093238F"/>
    <w:rsid w:val="0093284B"/>
    <w:rsid w:val="00933552"/>
    <w:rsid w:val="00933DB4"/>
    <w:rsid w:val="00934664"/>
    <w:rsid w:val="00934D92"/>
    <w:rsid w:val="0093713F"/>
    <w:rsid w:val="009375D7"/>
    <w:rsid w:val="00937607"/>
    <w:rsid w:val="00937677"/>
    <w:rsid w:val="00940A6B"/>
    <w:rsid w:val="00941AEE"/>
    <w:rsid w:val="0094278A"/>
    <w:rsid w:val="0094299C"/>
    <w:rsid w:val="00943092"/>
    <w:rsid w:val="0094393C"/>
    <w:rsid w:val="00943CC1"/>
    <w:rsid w:val="00944730"/>
    <w:rsid w:val="00944784"/>
    <w:rsid w:val="009448A1"/>
    <w:rsid w:val="00944C57"/>
    <w:rsid w:val="00945064"/>
    <w:rsid w:val="0094607C"/>
    <w:rsid w:val="00946493"/>
    <w:rsid w:val="00947E17"/>
    <w:rsid w:val="0095037D"/>
    <w:rsid w:val="00950DF1"/>
    <w:rsid w:val="0095108D"/>
    <w:rsid w:val="00952C67"/>
    <w:rsid w:val="00952D42"/>
    <w:rsid w:val="0095410F"/>
    <w:rsid w:val="00955C26"/>
    <w:rsid w:val="00956043"/>
    <w:rsid w:val="00956917"/>
    <w:rsid w:val="0095754A"/>
    <w:rsid w:val="009575C0"/>
    <w:rsid w:val="009579D9"/>
    <w:rsid w:val="00960499"/>
    <w:rsid w:val="00960881"/>
    <w:rsid w:val="00960C4D"/>
    <w:rsid w:val="00961236"/>
    <w:rsid w:val="0096206A"/>
    <w:rsid w:val="0096246F"/>
    <w:rsid w:val="0096268F"/>
    <w:rsid w:val="009636FE"/>
    <w:rsid w:val="0096374B"/>
    <w:rsid w:val="00963B64"/>
    <w:rsid w:val="009640D0"/>
    <w:rsid w:val="00964B64"/>
    <w:rsid w:val="00964D53"/>
    <w:rsid w:val="009650CA"/>
    <w:rsid w:val="009664AD"/>
    <w:rsid w:val="009669A9"/>
    <w:rsid w:val="00970EE0"/>
    <w:rsid w:val="00971B9F"/>
    <w:rsid w:val="00972571"/>
    <w:rsid w:val="00973D14"/>
    <w:rsid w:val="00973EDD"/>
    <w:rsid w:val="00975557"/>
    <w:rsid w:val="009762D8"/>
    <w:rsid w:val="00976BC0"/>
    <w:rsid w:val="00976C4E"/>
    <w:rsid w:val="009774D9"/>
    <w:rsid w:val="00977A68"/>
    <w:rsid w:val="00980A32"/>
    <w:rsid w:val="00980C3E"/>
    <w:rsid w:val="009815F4"/>
    <w:rsid w:val="00981CA2"/>
    <w:rsid w:val="00982019"/>
    <w:rsid w:val="0098215B"/>
    <w:rsid w:val="0098269C"/>
    <w:rsid w:val="00983518"/>
    <w:rsid w:val="00985E01"/>
    <w:rsid w:val="00985E1B"/>
    <w:rsid w:val="009866EF"/>
    <w:rsid w:val="00987EF9"/>
    <w:rsid w:val="00990347"/>
    <w:rsid w:val="00990413"/>
    <w:rsid w:val="00990E22"/>
    <w:rsid w:val="00991648"/>
    <w:rsid w:val="00991BE7"/>
    <w:rsid w:val="00991DA5"/>
    <w:rsid w:val="009922C1"/>
    <w:rsid w:val="009922D9"/>
    <w:rsid w:val="009925E9"/>
    <w:rsid w:val="00995ABA"/>
    <w:rsid w:val="00995C7F"/>
    <w:rsid w:val="00996952"/>
    <w:rsid w:val="009978B3"/>
    <w:rsid w:val="009A026C"/>
    <w:rsid w:val="009A08A5"/>
    <w:rsid w:val="009A112C"/>
    <w:rsid w:val="009A1B61"/>
    <w:rsid w:val="009A1FE9"/>
    <w:rsid w:val="009A2AA1"/>
    <w:rsid w:val="009A2C2E"/>
    <w:rsid w:val="009A30A3"/>
    <w:rsid w:val="009A30C8"/>
    <w:rsid w:val="009A320A"/>
    <w:rsid w:val="009A3954"/>
    <w:rsid w:val="009A3968"/>
    <w:rsid w:val="009A3A0E"/>
    <w:rsid w:val="009A40CB"/>
    <w:rsid w:val="009A52B9"/>
    <w:rsid w:val="009A733C"/>
    <w:rsid w:val="009B01C1"/>
    <w:rsid w:val="009B0A95"/>
    <w:rsid w:val="009B1BF3"/>
    <w:rsid w:val="009B1EB6"/>
    <w:rsid w:val="009B2895"/>
    <w:rsid w:val="009B307C"/>
    <w:rsid w:val="009B4D39"/>
    <w:rsid w:val="009B6702"/>
    <w:rsid w:val="009B73EE"/>
    <w:rsid w:val="009B77D7"/>
    <w:rsid w:val="009C09C8"/>
    <w:rsid w:val="009C2021"/>
    <w:rsid w:val="009C2672"/>
    <w:rsid w:val="009C2D31"/>
    <w:rsid w:val="009C35E4"/>
    <w:rsid w:val="009C3B13"/>
    <w:rsid w:val="009C3BEF"/>
    <w:rsid w:val="009C3C16"/>
    <w:rsid w:val="009C4E50"/>
    <w:rsid w:val="009C61B9"/>
    <w:rsid w:val="009D075C"/>
    <w:rsid w:val="009D1543"/>
    <w:rsid w:val="009D1EAC"/>
    <w:rsid w:val="009D33F5"/>
    <w:rsid w:val="009D3DE2"/>
    <w:rsid w:val="009D4CBC"/>
    <w:rsid w:val="009D5EFA"/>
    <w:rsid w:val="009D6A96"/>
    <w:rsid w:val="009D76EE"/>
    <w:rsid w:val="009E043A"/>
    <w:rsid w:val="009E0EF1"/>
    <w:rsid w:val="009E1FBE"/>
    <w:rsid w:val="009E2FE1"/>
    <w:rsid w:val="009E3D08"/>
    <w:rsid w:val="009E3FF3"/>
    <w:rsid w:val="009E4000"/>
    <w:rsid w:val="009E407D"/>
    <w:rsid w:val="009E42B1"/>
    <w:rsid w:val="009E451B"/>
    <w:rsid w:val="009E4566"/>
    <w:rsid w:val="009E4C90"/>
    <w:rsid w:val="009E72F8"/>
    <w:rsid w:val="009E74E2"/>
    <w:rsid w:val="009E766C"/>
    <w:rsid w:val="009E7771"/>
    <w:rsid w:val="009F0C81"/>
    <w:rsid w:val="009F0CC0"/>
    <w:rsid w:val="009F1450"/>
    <w:rsid w:val="009F3205"/>
    <w:rsid w:val="009F3D1E"/>
    <w:rsid w:val="009F5BFA"/>
    <w:rsid w:val="009F6337"/>
    <w:rsid w:val="009F698E"/>
    <w:rsid w:val="00A00371"/>
    <w:rsid w:val="00A00CF8"/>
    <w:rsid w:val="00A0121B"/>
    <w:rsid w:val="00A013F8"/>
    <w:rsid w:val="00A01D79"/>
    <w:rsid w:val="00A02815"/>
    <w:rsid w:val="00A03016"/>
    <w:rsid w:val="00A031B6"/>
    <w:rsid w:val="00A031D9"/>
    <w:rsid w:val="00A04463"/>
    <w:rsid w:val="00A04E05"/>
    <w:rsid w:val="00A05718"/>
    <w:rsid w:val="00A06547"/>
    <w:rsid w:val="00A10D3D"/>
    <w:rsid w:val="00A11149"/>
    <w:rsid w:val="00A122D3"/>
    <w:rsid w:val="00A12A1F"/>
    <w:rsid w:val="00A13B71"/>
    <w:rsid w:val="00A13CCB"/>
    <w:rsid w:val="00A13CCF"/>
    <w:rsid w:val="00A13F11"/>
    <w:rsid w:val="00A16F1D"/>
    <w:rsid w:val="00A211E7"/>
    <w:rsid w:val="00A22510"/>
    <w:rsid w:val="00A2285E"/>
    <w:rsid w:val="00A22D69"/>
    <w:rsid w:val="00A23264"/>
    <w:rsid w:val="00A23A83"/>
    <w:rsid w:val="00A23FDD"/>
    <w:rsid w:val="00A24726"/>
    <w:rsid w:val="00A24810"/>
    <w:rsid w:val="00A24A2A"/>
    <w:rsid w:val="00A26039"/>
    <w:rsid w:val="00A26199"/>
    <w:rsid w:val="00A26B62"/>
    <w:rsid w:val="00A26E9F"/>
    <w:rsid w:val="00A270FF"/>
    <w:rsid w:val="00A30192"/>
    <w:rsid w:val="00A30989"/>
    <w:rsid w:val="00A314DA"/>
    <w:rsid w:val="00A314E2"/>
    <w:rsid w:val="00A31802"/>
    <w:rsid w:val="00A31A59"/>
    <w:rsid w:val="00A32423"/>
    <w:rsid w:val="00A3277A"/>
    <w:rsid w:val="00A340C7"/>
    <w:rsid w:val="00A34917"/>
    <w:rsid w:val="00A35DF2"/>
    <w:rsid w:val="00A365D1"/>
    <w:rsid w:val="00A36FAD"/>
    <w:rsid w:val="00A3716C"/>
    <w:rsid w:val="00A37501"/>
    <w:rsid w:val="00A3792A"/>
    <w:rsid w:val="00A37D85"/>
    <w:rsid w:val="00A402AB"/>
    <w:rsid w:val="00A407DB"/>
    <w:rsid w:val="00A418C5"/>
    <w:rsid w:val="00A41DD2"/>
    <w:rsid w:val="00A42365"/>
    <w:rsid w:val="00A42ACA"/>
    <w:rsid w:val="00A43B3D"/>
    <w:rsid w:val="00A43D6E"/>
    <w:rsid w:val="00A44588"/>
    <w:rsid w:val="00A4463F"/>
    <w:rsid w:val="00A44B1A"/>
    <w:rsid w:val="00A44B4E"/>
    <w:rsid w:val="00A45AB7"/>
    <w:rsid w:val="00A45D3E"/>
    <w:rsid w:val="00A45E95"/>
    <w:rsid w:val="00A460A1"/>
    <w:rsid w:val="00A46A8A"/>
    <w:rsid w:val="00A473EA"/>
    <w:rsid w:val="00A50930"/>
    <w:rsid w:val="00A520FD"/>
    <w:rsid w:val="00A530B5"/>
    <w:rsid w:val="00A5354A"/>
    <w:rsid w:val="00A53A66"/>
    <w:rsid w:val="00A53F64"/>
    <w:rsid w:val="00A5689C"/>
    <w:rsid w:val="00A577BC"/>
    <w:rsid w:val="00A60117"/>
    <w:rsid w:val="00A60CE9"/>
    <w:rsid w:val="00A61804"/>
    <w:rsid w:val="00A61F18"/>
    <w:rsid w:val="00A625C9"/>
    <w:rsid w:val="00A631D9"/>
    <w:rsid w:val="00A64E1A"/>
    <w:rsid w:val="00A64F81"/>
    <w:rsid w:val="00A65C7F"/>
    <w:rsid w:val="00A66893"/>
    <w:rsid w:val="00A676DF"/>
    <w:rsid w:val="00A67973"/>
    <w:rsid w:val="00A70326"/>
    <w:rsid w:val="00A7046E"/>
    <w:rsid w:val="00A70B2C"/>
    <w:rsid w:val="00A70BED"/>
    <w:rsid w:val="00A717BB"/>
    <w:rsid w:val="00A74612"/>
    <w:rsid w:val="00A75463"/>
    <w:rsid w:val="00A754CC"/>
    <w:rsid w:val="00A75E14"/>
    <w:rsid w:val="00A77228"/>
    <w:rsid w:val="00A77FD8"/>
    <w:rsid w:val="00A80442"/>
    <w:rsid w:val="00A80987"/>
    <w:rsid w:val="00A813E1"/>
    <w:rsid w:val="00A81557"/>
    <w:rsid w:val="00A81F83"/>
    <w:rsid w:val="00A82FB6"/>
    <w:rsid w:val="00A850AE"/>
    <w:rsid w:val="00A85644"/>
    <w:rsid w:val="00A85F97"/>
    <w:rsid w:val="00A8600F"/>
    <w:rsid w:val="00A87302"/>
    <w:rsid w:val="00A8735F"/>
    <w:rsid w:val="00A87D00"/>
    <w:rsid w:val="00A87DB0"/>
    <w:rsid w:val="00A91B40"/>
    <w:rsid w:val="00A92088"/>
    <w:rsid w:val="00A92649"/>
    <w:rsid w:val="00A929C7"/>
    <w:rsid w:val="00A92A48"/>
    <w:rsid w:val="00A93328"/>
    <w:rsid w:val="00A94D12"/>
    <w:rsid w:val="00A94FBC"/>
    <w:rsid w:val="00A95331"/>
    <w:rsid w:val="00A95673"/>
    <w:rsid w:val="00A97312"/>
    <w:rsid w:val="00A9789E"/>
    <w:rsid w:val="00AA0359"/>
    <w:rsid w:val="00AA11EE"/>
    <w:rsid w:val="00AA1D9A"/>
    <w:rsid w:val="00AA349F"/>
    <w:rsid w:val="00AA3611"/>
    <w:rsid w:val="00AA3D50"/>
    <w:rsid w:val="00AA45E3"/>
    <w:rsid w:val="00AA5CA0"/>
    <w:rsid w:val="00AB0ACD"/>
    <w:rsid w:val="00AB150F"/>
    <w:rsid w:val="00AB2657"/>
    <w:rsid w:val="00AB2839"/>
    <w:rsid w:val="00AB4AE8"/>
    <w:rsid w:val="00AB6CBF"/>
    <w:rsid w:val="00AB6D8A"/>
    <w:rsid w:val="00AB702E"/>
    <w:rsid w:val="00AC05C5"/>
    <w:rsid w:val="00AC0BDB"/>
    <w:rsid w:val="00AC0E8A"/>
    <w:rsid w:val="00AC107D"/>
    <w:rsid w:val="00AC2122"/>
    <w:rsid w:val="00AC2BBD"/>
    <w:rsid w:val="00AC2C4F"/>
    <w:rsid w:val="00AC335F"/>
    <w:rsid w:val="00AC4BE5"/>
    <w:rsid w:val="00AC4CA3"/>
    <w:rsid w:val="00AC547B"/>
    <w:rsid w:val="00AC5A60"/>
    <w:rsid w:val="00AC6CAE"/>
    <w:rsid w:val="00AC6F6E"/>
    <w:rsid w:val="00AC7067"/>
    <w:rsid w:val="00AD0F60"/>
    <w:rsid w:val="00AD22F8"/>
    <w:rsid w:val="00AD277B"/>
    <w:rsid w:val="00AD2870"/>
    <w:rsid w:val="00AD2AE6"/>
    <w:rsid w:val="00AD33DD"/>
    <w:rsid w:val="00AD35CB"/>
    <w:rsid w:val="00AD39B9"/>
    <w:rsid w:val="00AD3B60"/>
    <w:rsid w:val="00AD3E12"/>
    <w:rsid w:val="00AD402F"/>
    <w:rsid w:val="00AD4F8A"/>
    <w:rsid w:val="00AD5699"/>
    <w:rsid w:val="00AD5DCF"/>
    <w:rsid w:val="00AD634C"/>
    <w:rsid w:val="00AD6500"/>
    <w:rsid w:val="00AD67D4"/>
    <w:rsid w:val="00AD7A0B"/>
    <w:rsid w:val="00AD7B86"/>
    <w:rsid w:val="00AE081E"/>
    <w:rsid w:val="00AE1869"/>
    <w:rsid w:val="00AE2FAF"/>
    <w:rsid w:val="00AE3B43"/>
    <w:rsid w:val="00AE3F8C"/>
    <w:rsid w:val="00AE48D9"/>
    <w:rsid w:val="00AE4C6F"/>
    <w:rsid w:val="00AE514B"/>
    <w:rsid w:val="00AE5EB2"/>
    <w:rsid w:val="00AE63BA"/>
    <w:rsid w:val="00AE6FEC"/>
    <w:rsid w:val="00AE7D46"/>
    <w:rsid w:val="00AF0111"/>
    <w:rsid w:val="00AF0224"/>
    <w:rsid w:val="00AF0414"/>
    <w:rsid w:val="00AF0C68"/>
    <w:rsid w:val="00AF33C7"/>
    <w:rsid w:val="00AF43C2"/>
    <w:rsid w:val="00AF4464"/>
    <w:rsid w:val="00AF459A"/>
    <w:rsid w:val="00AF4669"/>
    <w:rsid w:val="00AF51BF"/>
    <w:rsid w:val="00AF5A44"/>
    <w:rsid w:val="00AF60D8"/>
    <w:rsid w:val="00AF7935"/>
    <w:rsid w:val="00AF7ACE"/>
    <w:rsid w:val="00B005F4"/>
    <w:rsid w:val="00B00C87"/>
    <w:rsid w:val="00B0245B"/>
    <w:rsid w:val="00B02510"/>
    <w:rsid w:val="00B059BE"/>
    <w:rsid w:val="00B06893"/>
    <w:rsid w:val="00B068A2"/>
    <w:rsid w:val="00B06B9D"/>
    <w:rsid w:val="00B0712B"/>
    <w:rsid w:val="00B0734E"/>
    <w:rsid w:val="00B0757E"/>
    <w:rsid w:val="00B10054"/>
    <w:rsid w:val="00B1113F"/>
    <w:rsid w:val="00B1141A"/>
    <w:rsid w:val="00B1159B"/>
    <w:rsid w:val="00B116D4"/>
    <w:rsid w:val="00B11FE7"/>
    <w:rsid w:val="00B121EB"/>
    <w:rsid w:val="00B12DF2"/>
    <w:rsid w:val="00B12F50"/>
    <w:rsid w:val="00B16E77"/>
    <w:rsid w:val="00B16EA9"/>
    <w:rsid w:val="00B1742D"/>
    <w:rsid w:val="00B1771C"/>
    <w:rsid w:val="00B214FC"/>
    <w:rsid w:val="00B217EB"/>
    <w:rsid w:val="00B226F1"/>
    <w:rsid w:val="00B22B9B"/>
    <w:rsid w:val="00B25124"/>
    <w:rsid w:val="00B266D5"/>
    <w:rsid w:val="00B26A61"/>
    <w:rsid w:val="00B2741B"/>
    <w:rsid w:val="00B30082"/>
    <w:rsid w:val="00B32B4C"/>
    <w:rsid w:val="00B33239"/>
    <w:rsid w:val="00B334E0"/>
    <w:rsid w:val="00B34485"/>
    <w:rsid w:val="00B348D1"/>
    <w:rsid w:val="00B352B6"/>
    <w:rsid w:val="00B356B6"/>
    <w:rsid w:val="00B374B9"/>
    <w:rsid w:val="00B413C0"/>
    <w:rsid w:val="00B41F7D"/>
    <w:rsid w:val="00B420E5"/>
    <w:rsid w:val="00B4292F"/>
    <w:rsid w:val="00B42B09"/>
    <w:rsid w:val="00B44B3D"/>
    <w:rsid w:val="00B464F7"/>
    <w:rsid w:val="00B465ED"/>
    <w:rsid w:val="00B4682B"/>
    <w:rsid w:val="00B479EA"/>
    <w:rsid w:val="00B50564"/>
    <w:rsid w:val="00B51CD5"/>
    <w:rsid w:val="00B53580"/>
    <w:rsid w:val="00B53782"/>
    <w:rsid w:val="00B54520"/>
    <w:rsid w:val="00B54A9E"/>
    <w:rsid w:val="00B54B3B"/>
    <w:rsid w:val="00B54F95"/>
    <w:rsid w:val="00B57EA0"/>
    <w:rsid w:val="00B6099E"/>
    <w:rsid w:val="00B617EA"/>
    <w:rsid w:val="00B61B56"/>
    <w:rsid w:val="00B62846"/>
    <w:rsid w:val="00B62E09"/>
    <w:rsid w:val="00B653BD"/>
    <w:rsid w:val="00B65BC6"/>
    <w:rsid w:val="00B6690B"/>
    <w:rsid w:val="00B66932"/>
    <w:rsid w:val="00B67AF9"/>
    <w:rsid w:val="00B70310"/>
    <w:rsid w:val="00B713C9"/>
    <w:rsid w:val="00B719B1"/>
    <w:rsid w:val="00B71CF8"/>
    <w:rsid w:val="00B72035"/>
    <w:rsid w:val="00B73503"/>
    <w:rsid w:val="00B739AD"/>
    <w:rsid w:val="00B73DF7"/>
    <w:rsid w:val="00B73FDA"/>
    <w:rsid w:val="00B75233"/>
    <w:rsid w:val="00B75891"/>
    <w:rsid w:val="00B75B04"/>
    <w:rsid w:val="00B75C13"/>
    <w:rsid w:val="00B77101"/>
    <w:rsid w:val="00B77628"/>
    <w:rsid w:val="00B80976"/>
    <w:rsid w:val="00B813AD"/>
    <w:rsid w:val="00B83234"/>
    <w:rsid w:val="00B84BB4"/>
    <w:rsid w:val="00B85A67"/>
    <w:rsid w:val="00B862CF"/>
    <w:rsid w:val="00B862FF"/>
    <w:rsid w:val="00B874FD"/>
    <w:rsid w:val="00B87AF0"/>
    <w:rsid w:val="00B9037B"/>
    <w:rsid w:val="00B9069A"/>
    <w:rsid w:val="00B90F76"/>
    <w:rsid w:val="00B9134B"/>
    <w:rsid w:val="00B915A9"/>
    <w:rsid w:val="00B92679"/>
    <w:rsid w:val="00B9276E"/>
    <w:rsid w:val="00B9280B"/>
    <w:rsid w:val="00B933D1"/>
    <w:rsid w:val="00B936B1"/>
    <w:rsid w:val="00B93A48"/>
    <w:rsid w:val="00B93DAD"/>
    <w:rsid w:val="00B94636"/>
    <w:rsid w:val="00B94C2F"/>
    <w:rsid w:val="00B955F6"/>
    <w:rsid w:val="00B96064"/>
    <w:rsid w:val="00B96FCA"/>
    <w:rsid w:val="00B97260"/>
    <w:rsid w:val="00B973DF"/>
    <w:rsid w:val="00B977C8"/>
    <w:rsid w:val="00B97F00"/>
    <w:rsid w:val="00BA1B67"/>
    <w:rsid w:val="00BA2324"/>
    <w:rsid w:val="00BA34A9"/>
    <w:rsid w:val="00BA3C10"/>
    <w:rsid w:val="00BA43AD"/>
    <w:rsid w:val="00BA4FF7"/>
    <w:rsid w:val="00BA55A3"/>
    <w:rsid w:val="00BA5DEB"/>
    <w:rsid w:val="00BA6479"/>
    <w:rsid w:val="00BA7341"/>
    <w:rsid w:val="00BA73AE"/>
    <w:rsid w:val="00BB1CEC"/>
    <w:rsid w:val="00BB33F4"/>
    <w:rsid w:val="00BB4DFA"/>
    <w:rsid w:val="00BB5334"/>
    <w:rsid w:val="00BB5681"/>
    <w:rsid w:val="00BB58B6"/>
    <w:rsid w:val="00BB64A3"/>
    <w:rsid w:val="00BB6A29"/>
    <w:rsid w:val="00BC017E"/>
    <w:rsid w:val="00BC056B"/>
    <w:rsid w:val="00BC09E7"/>
    <w:rsid w:val="00BC2824"/>
    <w:rsid w:val="00BC31B5"/>
    <w:rsid w:val="00BC383C"/>
    <w:rsid w:val="00BC4209"/>
    <w:rsid w:val="00BC4A1B"/>
    <w:rsid w:val="00BC505C"/>
    <w:rsid w:val="00BC5530"/>
    <w:rsid w:val="00BC6307"/>
    <w:rsid w:val="00BC6583"/>
    <w:rsid w:val="00BC6943"/>
    <w:rsid w:val="00BC78DD"/>
    <w:rsid w:val="00BC7981"/>
    <w:rsid w:val="00BD0D23"/>
    <w:rsid w:val="00BD11D5"/>
    <w:rsid w:val="00BD1F3C"/>
    <w:rsid w:val="00BD3511"/>
    <w:rsid w:val="00BD498A"/>
    <w:rsid w:val="00BD4CB7"/>
    <w:rsid w:val="00BD58CD"/>
    <w:rsid w:val="00BD6031"/>
    <w:rsid w:val="00BD67D5"/>
    <w:rsid w:val="00BD74B7"/>
    <w:rsid w:val="00BD7541"/>
    <w:rsid w:val="00BD7B38"/>
    <w:rsid w:val="00BE073A"/>
    <w:rsid w:val="00BE10FA"/>
    <w:rsid w:val="00BE1DEF"/>
    <w:rsid w:val="00BE2379"/>
    <w:rsid w:val="00BE259D"/>
    <w:rsid w:val="00BE2D5E"/>
    <w:rsid w:val="00BE306A"/>
    <w:rsid w:val="00BE315F"/>
    <w:rsid w:val="00BE34D9"/>
    <w:rsid w:val="00BE36E6"/>
    <w:rsid w:val="00BE3933"/>
    <w:rsid w:val="00BE5180"/>
    <w:rsid w:val="00BE5D72"/>
    <w:rsid w:val="00BE5D7D"/>
    <w:rsid w:val="00BE5E46"/>
    <w:rsid w:val="00BE674C"/>
    <w:rsid w:val="00BE76A0"/>
    <w:rsid w:val="00BF359B"/>
    <w:rsid w:val="00BF36B0"/>
    <w:rsid w:val="00BF4BF6"/>
    <w:rsid w:val="00BF4DF2"/>
    <w:rsid w:val="00BF510D"/>
    <w:rsid w:val="00BF5810"/>
    <w:rsid w:val="00BF597F"/>
    <w:rsid w:val="00BF5D6E"/>
    <w:rsid w:val="00BF62E0"/>
    <w:rsid w:val="00BF70E5"/>
    <w:rsid w:val="00BF72F0"/>
    <w:rsid w:val="00BF7A04"/>
    <w:rsid w:val="00BF7CE9"/>
    <w:rsid w:val="00BF7EC1"/>
    <w:rsid w:val="00C00080"/>
    <w:rsid w:val="00C00DB9"/>
    <w:rsid w:val="00C01103"/>
    <w:rsid w:val="00C0308B"/>
    <w:rsid w:val="00C038C5"/>
    <w:rsid w:val="00C039BD"/>
    <w:rsid w:val="00C03B96"/>
    <w:rsid w:val="00C04325"/>
    <w:rsid w:val="00C0582B"/>
    <w:rsid w:val="00C07C1B"/>
    <w:rsid w:val="00C10277"/>
    <w:rsid w:val="00C1107F"/>
    <w:rsid w:val="00C11B20"/>
    <w:rsid w:val="00C11F21"/>
    <w:rsid w:val="00C13428"/>
    <w:rsid w:val="00C16C01"/>
    <w:rsid w:val="00C171AC"/>
    <w:rsid w:val="00C17340"/>
    <w:rsid w:val="00C17C8C"/>
    <w:rsid w:val="00C17CCB"/>
    <w:rsid w:val="00C20C72"/>
    <w:rsid w:val="00C211C2"/>
    <w:rsid w:val="00C2126E"/>
    <w:rsid w:val="00C21721"/>
    <w:rsid w:val="00C218B5"/>
    <w:rsid w:val="00C21FAE"/>
    <w:rsid w:val="00C23D17"/>
    <w:rsid w:val="00C23DAB"/>
    <w:rsid w:val="00C24C31"/>
    <w:rsid w:val="00C250AC"/>
    <w:rsid w:val="00C25232"/>
    <w:rsid w:val="00C25A53"/>
    <w:rsid w:val="00C2731F"/>
    <w:rsid w:val="00C27417"/>
    <w:rsid w:val="00C27C04"/>
    <w:rsid w:val="00C302A8"/>
    <w:rsid w:val="00C30542"/>
    <w:rsid w:val="00C30E49"/>
    <w:rsid w:val="00C319B0"/>
    <w:rsid w:val="00C31EAB"/>
    <w:rsid w:val="00C33BCA"/>
    <w:rsid w:val="00C33F0B"/>
    <w:rsid w:val="00C33FC2"/>
    <w:rsid w:val="00C34AF1"/>
    <w:rsid w:val="00C3780D"/>
    <w:rsid w:val="00C40004"/>
    <w:rsid w:val="00C40495"/>
    <w:rsid w:val="00C4148F"/>
    <w:rsid w:val="00C415C3"/>
    <w:rsid w:val="00C41D70"/>
    <w:rsid w:val="00C42671"/>
    <w:rsid w:val="00C42A69"/>
    <w:rsid w:val="00C45226"/>
    <w:rsid w:val="00C47DE2"/>
    <w:rsid w:val="00C50AF3"/>
    <w:rsid w:val="00C50FF9"/>
    <w:rsid w:val="00C51575"/>
    <w:rsid w:val="00C518CF"/>
    <w:rsid w:val="00C51E02"/>
    <w:rsid w:val="00C51E28"/>
    <w:rsid w:val="00C52C2D"/>
    <w:rsid w:val="00C52D20"/>
    <w:rsid w:val="00C5304C"/>
    <w:rsid w:val="00C53939"/>
    <w:rsid w:val="00C53B65"/>
    <w:rsid w:val="00C54171"/>
    <w:rsid w:val="00C54B01"/>
    <w:rsid w:val="00C54E59"/>
    <w:rsid w:val="00C558C1"/>
    <w:rsid w:val="00C5714F"/>
    <w:rsid w:val="00C571C7"/>
    <w:rsid w:val="00C573C2"/>
    <w:rsid w:val="00C57A9C"/>
    <w:rsid w:val="00C57D28"/>
    <w:rsid w:val="00C606B9"/>
    <w:rsid w:val="00C61319"/>
    <w:rsid w:val="00C619AA"/>
    <w:rsid w:val="00C61BAB"/>
    <w:rsid w:val="00C620F3"/>
    <w:rsid w:val="00C630D3"/>
    <w:rsid w:val="00C640F2"/>
    <w:rsid w:val="00C647A2"/>
    <w:rsid w:val="00C64901"/>
    <w:rsid w:val="00C64C6D"/>
    <w:rsid w:val="00C652CF"/>
    <w:rsid w:val="00C65A4D"/>
    <w:rsid w:val="00C66A2C"/>
    <w:rsid w:val="00C701A5"/>
    <w:rsid w:val="00C70857"/>
    <w:rsid w:val="00C70BC8"/>
    <w:rsid w:val="00C717DC"/>
    <w:rsid w:val="00C71ECD"/>
    <w:rsid w:val="00C726EF"/>
    <w:rsid w:val="00C72979"/>
    <w:rsid w:val="00C72F73"/>
    <w:rsid w:val="00C73E7F"/>
    <w:rsid w:val="00C74198"/>
    <w:rsid w:val="00C74A16"/>
    <w:rsid w:val="00C76395"/>
    <w:rsid w:val="00C765EA"/>
    <w:rsid w:val="00C7745C"/>
    <w:rsid w:val="00C807B0"/>
    <w:rsid w:val="00C80B2A"/>
    <w:rsid w:val="00C80D69"/>
    <w:rsid w:val="00C8199B"/>
    <w:rsid w:val="00C81BDD"/>
    <w:rsid w:val="00C82476"/>
    <w:rsid w:val="00C832C2"/>
    <w:rsid w:val="00C838F2"/>
    <w:rsid w:val="00C84618"/>
    <w:rsid w:val="00C8588E"/>
    <w:rsid w:val="00C872C5"/>
    <w:rsid w:val="00C90593"/>
    <w:rsid w:val="00C91D51"/>
    <w:rsid w:val="00C92D73"/>
    <w:rsid w:val="00C93DFF"/>
    <w:rsid w:val="00C94093"/>
    <w:rsid w:val="00C95896"/>
    <w:rsid w:val="00C95E27"/>
    <w:rsid w:val="00C95EF4"/>
    <w:rsid w:val="00C9669D"/>
    <w:rsid w:val="00C96C6F"/>
    <w:rsid w:val="00CA015A"/>
    <w:rsid w:val="00CA0C90"/>
    <w:rsid w:val="00CA26F0"/>
    <w:rsid w:val="00CA36FC"/>
    <w:rsid w:val="00CA3E79"/>
    <w:rsid w:val="00CA3EE3"/>
    <w:rsid w:val="00CA42E2"/>
    <w:rsid w:val="00CA4799"/>
    <w:rsid w:val="00CA6662"/>
    <w:rsid w:val="00CA6F06"/>
    <w:rsid w:val="00CA74B2"/>
    <w:rsid w:val="00CA7BF8"/>
    <w:rsid w:val="00CA7E64"/>
    <w:rsid w:val="00CB01C0"/>
    <w:rsid w:val="00CB0A08"/>
    <w:rsid w:val="00CB0B4D"/>
    <w:rsid w:val="00CB19C9"/>
    <w:rsid w:val="00CB5110"/>
    <w:rsid w:val="00CB52B7"/>
    <w:rsid w:val="00CB549F"/>
    <w:rsid w:val="00CB5629"/>
    <w:rsid w:val="00CB6F00"/>
    <w:rsid w:val="00CB7DA6"/>
    <w:rsid w:val="00CC0528"/>
    <w:rsid w:val="00CC1731"/>
    <w:rsid w:val="00CC1A84"/>
    <w:rsid w:val="00CC22AD"/>
    <w:rsid w:val="00CC24D7"/>
    <w:rsid w:val="00CC2E5D"/>
    <w:rsid w:val="00CC3DD0"/>
    <w:rsid w:val="00CC4691"/>
    <w:rsid w:val="00CC4BF6"/>
    <w:rsid w:val="00CC5201"/>
    <w:rsid w:val="00CC5E67"/>
    <w:rsid w:val="00CC62D6"/>
    <w:rsid w:val="00CC6EE4"/>
    <w:rsid w:val="00CC72DD"/>
    <w:rsid w:val="00CD016E"/>
    <w:rsid w:val="00CD114F"/>
    <w:rsid w:val="00CD1634"/>
    <w:rsid w:val="00CD34D7"/>
    <w:rsid w:val="00CD3ADF"/>
    <w:rsid w:val="00CD4EAD"/>
    <w:rsid w:val="00CD643B"/>
    <w:rsid w:val="00CD649A"/>
    <w:rsid w:val="00CD6B6C"/>
    <w:rsid w:val="00CD7587"/>
    <w:rsid w:val="00CE0BFA"/>
    <w:rsid w:val="00CE11BD"/>
    <w:rsid w:val="00CE11F2"/>
    <w:rsid w:val="00CE22E3"/>
    <w:rsid w:val="00CE25A0"/>
    <w:rsid w:val="00CE2C38"/>
    <w:rsid w:val="00CE2C62"/>
    <w:rsid w:val="00CE3235"/>
    <w:rsid w:val="00CE32DE"/>
    <w:rsid w:val="00CE37CB"/>
    <w:rsid w:val="00CE415A"/>
    <w:rsid w:val="00CE445A"/>
    <w:rsid w:val="00CE533F"/>
    <w:rsid w:val="00CE5D55"/>
    <w:rsid w:val="00CE6557"/>
    <w:rsid w:val="00CE762E"/>
    <w:rsid w:val="00CF002D"/>
    <w:rsid w:val="00CF0E96"/>
    <w:rsid w:val="00CF126D"/>
    <w:rsid w:val="00CF17C4"/>
    <w:rsid w:val="00CF2348"/>
    <w:rsid w:val="00CF2E22"/>
    <w:rsid w:val="00CF3C88"/>
    <w:rsid w:val="00CF484B"/>
    <w:rsid w:val="00CF4AEA"/>
    <w:rsid w:val="00CF5047"/>
    <w:rsid w:val="00CF7B2C"/>
    <w:rsid w:val="00D00425"/>
    <w:rsid w:val="00D00705"/>
    <w:rsid w:val="00D00D90"/>
    <w:rsid w:val="00D01177"/>
    <w:rsid w:val="00D01551"/>
    <w:rsid w:val="00D01B70"/>
    <w:rsid w:val="00D01C92"/>
    <w:rsid w:val="00D0229A"/>
    <w:rsid w:val="00D02760"/>
    <w:rsid w:val="00D02BD1"/>
    <w:rsid w:val="00D0380C"/>
    <w:rsid w:val="00D03B62"/>
    <w:rsid w:val="00D051A8"/>
    <w:rsid w:val="00D05279"/>
    <w:rsid w:val="00D05321"/>
    <w:rsid w:val="00D06E04"/>
    <w:rsid w:val="00D07BA2"/>
    <w:rsid w:val="00D103C2"/>
    <w:rsid w:val="00D10FFA"/>
    <w:rsid w:val="00D115B3"/>
    <w:rsid w:val="00D116BB"/>
    <w:rsid w:val="00D12259"/>
    <w:rsid w:val="00D1300C"/>
    <w:rsid w:val="00D13200"/>
    <w:rsid w:val="00D13839"/>
    <w:rsid w:val="00D13883"/>
    <w:rsid w:val="00D145D7"/>
    <w:rsid w:val="00D15FAD"/>
    <w:rsid w:val="00D165EC"/>
    <w:rsid w:val="00D1677D"/>
    <w:rsid w:val="00D1704D"/>
    <w:rsid w:val="00D1715B"/>
    <w:rsid w:val="00D17606"/>
    <w:rsid w:val="00D17C9C"/>
    <w:rsid w:val="00D204EF"/>
    <w:rsid w:val="00D25E37"/>
    <w:rsid w:val="00D25F32"/>
    <w:rsid w:val="00D26F59"/>
    <w:rsid w:val="00D274E2"/>
    <w:rsid w:val="00D27D2E"/>
    <w:rsid w:val="00D27F37"/>
    <w:rsid w:val="00D331D0"/>
    <w:rsid w:val="00D333EF"/>
    <w:rsid w:val="00D341B7"/>
    <w:rsid w:val="00D3453D"/>
    <w:rsid w:val="00D3514B"/>
    <w:rsid w:val="00D362E0"/>
    <w:rsid w:val="00D36B50"/>
    <w:rsid w:val="00D372FE"/>
    <w:rsid w:val="00D37F2B"/>
    <w:rsid w:val="00D37FE9"/>
    <w:rsid w:val="00D400C4"/>
    <w:rsid w:val="00D40A1D"/>
    <w:rsid w:val="00D41906"/>
    <w:rsid w:val="00D426A3"/>
    <w:rsid w:val="00D4278B"/>
    <w:rsid w:val="00D42E51"/>
    <w:rsid w:val="00D4341E"/>
    <w:rsid w:val="00D43690"/>
    <w:rsid w:val="00D44102"/>
    <w:rsid w:val="00D44547"/>
    <w:rsid w:val="00D44D03"/>
    <w:rsid w:val="00D450C1"/>
    <w:rsid w:val="00D452BF"/>
    <w:rsid w:val="00D4570E"/>
    <w:rsid w:val="00D45974"/>
    <w:rsid w:val="00D45A02"/>
    <w:rsid w:val="00D46D04"/>
    <w:rsid w:val="00D46E78"/>
    <w:rsid w:val="00D5111B"/>
    <w:rsid w:val="00D5141B"/>
    <w:rsid w:val="00D5170F"/>
    <w:rsid w:val="00D51F04"/>
    <w:rsid w:val="00D5200B"/>
    <w:rsid w:val="00D52809"/>
    <w:rsid w:val="00D52B80"/>
    <w:rsid w:val="00D52BBA"/>
    <w:rsid w:val="00D531BD"/>
    <w:rsid w:val="00D53873"/>
    <w:rsid w:val="00D53CE0"/>
    <w:rsid w:val="00D55278"/>
    <w:rsid w:val="00D5569C"/>
    <w:rsid w:val="00D568DD"/>
    <w:rsid w:val="00D57947"/>
    <w:rsid w:val="00D57A7D"/>
    <w:rsid w:val="00D60195"/>
    <w:rsid w:val="00D60AF5"/>
    <w:rsid w:val="00D61489"/>
    <w:rsid w:val="00D62575"/>
    <w:rsid w:val="00D636FA"/>
    <w:rsid w:val="00D63E61"/>
    <w:rsid w:val="00D64069"/>
    <w:rsid w:val="00D6473E"/>
    <w:rsid w:val="00D64AF7"/>
    <w:rsid w:val="00D65CBB"/>
    <w:rsid w:val="00D65D37"/>
    <w:rsid w:val="00D7068E"/>
    <w:rsid w:val="00D70A43"/>
    <w:rsid w:val="00D71AA8"/>
    <w:rsid w:val="00D7213E"/>
    <w:rsid w:val="00D75653"/>
    <w:rsid w:val="00D75B27"/>
    <w:rsid w:val="00D75F39"/>
    <w:rsid w:val="00D76248"/>
    <w:rsid w:val="00D8005C"/>
    <w:rsid w:val="00D805FD"/>
    <w:rsid w:val="00D81415"/>
    <w:rsid w:val="00D819D8"/>
    <w:rsid w:val="00D82432"/>
    <w:rsid w:val="00D83346"/>
    <w:rsid w:val="00D837AF"/>
    <w:rsid w:val="00D840D5"/>
    <w:rsid w:val="00D85125"/>
    <w:rsid w:val="00D86DCD"/>
    <w:rsid w:val="00D873B5"/>
    <w:rsid w:val="00D877F7"/>
    <w:rsid w:val="00D879C8"/>
    <w:rsid w:val="00D911F9"/>
    <w:rsid w:val="00D91479"/>
    <w:rsid w:val="00D9181E"/>
    <w:rsid w:val="00D91A5C"/>
    <w:rsid w:val="00D9251F"/>
    <w:rsid w:val="00D93A27"/>
    <w:rsid w:val="00D9487D"/>
    <w:rsid w:val="00D94AFF"/>
    <w:rsid w:val="00D94F2C"/>
    <w:rsid w:val="00D95986"/>
    <w:rsid w:val="00D96349"/>
    <w:rsid w:val="00D973F1"/>
    <w:rsid w:val="00DA00FA"/>
    <w:rsid w:val="00DA1204"/>
    <w:rsid w:val="00DA184E"/>
    <w:rsid w:val="00DA1D08"/>
    <w:rsid w:val="00DA2AD2"/>
    <w:rsid w:val="00DA2CD5"/>
    <w:rsid w:val="00DA2ECA"/>
    <w:rsid w:val="00DA3170"/>
    <w:rsid w:val="00DA485D"/>
    <w:rsid w:val="00DA5EFF"/>
    <w:rsid w:val="00DA5F18"/>
    <w:rsid w:val="00DA5F5F"/>
    <w:rsid w:val="00DA61A2"/>
    <w:rsid w:val="00DA6E59"/>
    <w:rsid w:val="00DA77F5"/>
    <w:rsid w:val="00DA7C94"/>
    <w:rsid w:val="00DB125B"/>
    <w:rsid w:val="00DB1F7F"/>
    <w:rsid w:val="00DB2A76"/>
    <w:rsid w:val="00DB3CA8"/>
    <w:rsid w:val="00DB454F"/>
    <w:rsid w:val="00DB52EE"/>
    <w:rsid w:val="00DB5FEE"/>
    <w:rsid w:val="00DB7E20"/>
    <w:rsid w:val="00DC047F"/>
    <w:rsid w:val="00DC0C3E"/>
    <w:rsid w:val="00DC0F49"/>
    <w:rsid w:val="00DC1E9D"/>
    <w:rsid w:val="00DC20FE"/>
    <w:rsid w:val="00DC2489"/>
    <w:rsid w:val="00DC29CC"/>
    <w:rsid w:val="00DC29E1"/>
    <w:rsid w:val="00DC2AA4"/>
    <w:rsid w:val="00DC39D8"/>
    <w:rsid w:val="00DC3FF3"/>
    <w:rsid w:val="00DC414C"/>
    <w:rsid w:val="00DC5C3E"/>
    <w:rsid w:val="00DC6B9A"/>
    <w:rsid w:val="00DD0BC9"/>
    <w:rsid w:val="00DD1479"/>
    <w:rsid w:val="00DD1928"/>
    <w:rsid w:val="00DD1FBC"/>
    <w:rsid w:val="00DD25E3"/>
    <w:rsid w:val="00DD28CE"/>
    <w:rsid w:val="00DD34EF"/>
    <w:rsid w:val="00DD38EE"/>
    <w:rsid w:val="00DD3A4F"/>
    <w:rsid w:val="00DD4401"/>
    <w:rsid w:val="00DD4A94"/>
    <w:rsid w:val="00DD4AAD"/>
    <w:rsid w:val="00DD4AB6"/>
    <w:rsid w:val="00DD4B80"/>
    <w:rsid w:val="00DE0F6E"/>
    <w:rsid w:val="00DE13D1"/>
    <w:rsid w:val="00DE2515"/>
    <w:rsid w:val="00DE2B4B"/>
    <w:rsid w:val="00DE30D9"/>
    <w:rsid w:val="00DE3ABF"/>
    <w:rsid w:val="00DE3E52"/>
    <w:rsid w:val="00DE6B22"/>
    <w:rsid w:val="00DE7897"/>
    <w:rsid w:val="00DF0503"/>
    <w:rsid w:val="00DF202A"/>
    <w:rsid w:val="00DF2143"/>
    <w:rsid w:val="00DF2DA9"/>
    <w:rsid w:val="00DF2F70"/>
    <w:rsid w:val="00DF3351"/>
    <w:rsid w:val="00DF461E"/>
    <w:rsid w:val="00DF465F"/>
    <w:rsid w:val="00DF48F3"/>
    <w:rsid w:val="00DF51AF"/>
    <w:rsid w:val="00DF5555"/>
    <w:rsid w:val="00DF6DE7"/>
    <w:rsid w:val="00DF6E42"/>
    <w:rsid w:val="00DF6E65"/>
    <w:rsid w:val="00DF72DF"/>
    <w:rsid w:val="00E0091E"/>
    <w:rsid w:val="00E026F3"/>
    <w:rsid w:val="00E04513"/>
    <w:rsid w:val="00E04610"/>
    <w:rsid w:val="00E059DB"/>
    <w:rsid w:val="00E05B2C"/>
    <w:rsid w:val="00E05C0F"/>
    <w:rsid w:val="00E05C1C"/>
    <w:rsid w:val="00E05C53"/>
    <w:rsid w:val="00E0611E"/>
    <w:rsid w:val="00E11199"/>
    <w:rsid w:val="00E11CD4"/>
    <w:rsid w:val="00E13221"/>
    <w:rsid w:val="00E1333B"/>
    <w:rsid w:val="00E139F1"/>
    <w:rsid w:val="00E13ED7"/>
    <w:rsid w:val="00E14887"/>
    <w:rsid w:val="00E14BB3"/>
    <w:rsid w:val="00E15FF9"/>
    <w:rsid w:val="00E17AE7"/>
    <w:rsid w:val="00E20AB3"/>
    <w:rsid w:val="00E21777"/>
    <w:rsid w:val="00E21860"/>
    <w:rsid w:val="00E227BA"/>
    <w:rsid w:val="00E22AA8"/>
    <w:rsid w:val="00E238B4"/>
    <w:rsid w:val="00E259B1"/>
    <w:rsid w:val="00E26031"/>
    <w:rsid w:val="00E26093"/>
    <w:rsid w:val="00E27B78"/>
    <w:rsid w:val="00E305B0"/>
    <w:rsid w:val="00E30A33"/>
    <w:rsid w:val="00E31AFB"/>
    <w:rsid w:val="00E31B8F"/>
    <w:rsid w:val="00E32D1C"/>
    <w:rsid w:val="00E34835"/>
    <w:rsid w:val="00E34EBC"/>
    <w:rsid w:val="00E35A51"/>
    <w:rsid w:val="00E35CDB"/>
    <w:rsid w:val="00E369F2"/>
    <w:rsid w:val="00E41883"/>
    <w:rsid w:val="00E41B3E"/>
    <w:rsid w:val="00E42AFC"/>
    <w:rsid w:val="00E43B74"/>
    <w:rsid w:val="00E43C25"/>
    <w:rsid w:val="00E43FBD"/>
    <w:rsid w:val="00E4578B"/>
    <w:rsid w:val="00E472C2"/>
    <w:rsid w:val="00E473B7"/>
    <w:rsid w:val="00E47D1D"/>
    <w:rsid w:val="00E516E9"/>
    <w:rsid w:val="00E5206E"/>
    <w:rsid w:val="00E523B7"/>
    <w:rsid w:val="00E52F5B"/>
    <w:rsid w:val="00E548EF"/>
    <w:rsid w:val="00E54C9C"/>
    <w:rsid w:val="00E56499"/>
    <w:rsid w:val="00E568C2"/>
    <w:rsid w:val="00E56B42"/>
    <w:rsid w:val="00E56C98"/>
    <w:rsid w:val="00E56DAB"/>
    <w:rsid w:val="00E57BB6"/>
    <w:rsid w:val="00E60A76"/>
    <w:rsid w:val="00E60F62"/>
    <w:rsid w:val="00E61724"/>
    <w:rsid w:val="00E61A4E"/>
    <w:rsid w:val="00E62979"/>
    <w:rsid w:val="00E63089"/>
    <w:rsid w:val="00E63DE2"/>
    <w:rsid w:val="00E64C65"/>
    <w:rsid w:val="00E6599C"/>
    <w:rsid w:val="00E65A7E"/>
    <w:rsid w:val="00E704C3"/>
    <w:rsid w:val="00E7126C"/>
    <w:rsid w:val="00E71E6C"/>
    <w:rsid w:val="00E71E99"/>
    <w:rsid w:val="00E7230D"/>
    <w:rsid w:val="00E73767"/>
    <w:rsid w:val="00E74A43"/>
    <w:rsid w:val="00E74F52"/>
    <w:rsid w:val="00E76C8B"/>
    <w:rsid w:val="00E771C2"/>
    <w:rsid w:val="00E77371"/>
    <w:rsid w:val="00E777B5"/>
    <w:rsid w:val="00E7799C"/>
    <w:rsid w:val="00E77D17"/>
    <w:rsid w:val="00E8007F"/>
    <w:rsid w:val="00E80289"/>
    <w:rsid w:val="00E80413"/>
    <w:rsid w:val="00E80E50"/>
    <w:rsid w:val="00E818A1"/>
    <w:rsid w:val="00E82735"/>
    <w:rsid w:val="00E8326A"/>
    <w:rsid w:val="00E83F9A"/>
    <w:rsid w:val="00E844F9"/>
    <w:rsid w:val="00E8458E"/>
    <w:rsid w:val="00E86C5B"/>
    <w:rsid w:val="00E86E7E"/>
    <w:rsid w:val="00E87268"/>
    <w:rsid w:val="00E87BDF"/>
    <w:rsid w:val="00E87C67"/>
    <w:rsid w:val="00E87C8E"/>
    <w:rsid w:val="00E92069"/>
    <w:rsid w:val="00E9311E"/>
    <w:rsid w:val="00E94380"/>
    <w:rsid w:val="00E94397"/>
    <w:rsid w:val="00E94837"/>
    <w:rsid w:val="00E95CEB"/>
    <w:rsid w:val="00E95F80"/>
    <w:rsid w:val="00E964FD"/>
    <w:rsid w:val="00E972A9"/>
    <w:rsid w:val="00EA0327"/>
    <w:rsid w:val="00EA05D0"/>
    <w:rsid w:val="00EA0C6A"/>
    <w:rsid w:val="00EA192A"/>
    <w:rsid w:val="00EA1E21"/>
    <w:rsid w:val="00EA2131"/>
    <w:rsid w:val="00EA230C"/>
    <w:rsid w:val="00EA306C"/>
    <w:rsid w:val="00EA3205"/>
    <w:rsid w:val="00EA3809"/>
    <w:rsid w:val="00EA42D1"/>
    <w:rsid w:val="00EA4C49"/>
    <w:rsid w:val="00EA4E31"/>
    <w:rsid w:val="00EA5138"/>
    <w:rsid w:val="00EA5193"/>
    <w:rsid w:val="00EA53ED"/>
    <w:rsid w:val="00EA5C6E"/>
    <w:rsid w:val="00EA5F8B"/>
    <w:rsid w:val="00EA70A2"/>
    <w:rsid w:val="00EA75A7"/>
    <w:rsid w:val="00EB0287"/>
    <w:rsid w:val="00EB3EFE"/>
    <w:rsid w:val="00EB4EEC"/>
    <w:rsid w:val="00EB5105"/>
    <w:rsid w:val="00EB5212"/>
    <w:rsid w:val="00EB5BD7"/>
    <w:rsid w:val="00EB6C62"/>
    <w:rsid w:val="00EC066E"/>
    <w:rsid w:val="00EC1B06"/>
    <w:rsid w:val="00EC2079"/>
    <w:rsid w:val="00EC2FA9"/>
    <w:rsid w:val="00EC3C7C"/>
    <w:rsid w:val="00EC3CBF"/>
    <w:rsid w:val="00EC494E"/>
    <w:rsid w:val="00EC4E79"/>
    <w:rsid w:val="00EC592A"/>
    <w:rsid w:val="00EC65BE"/>
    <w:rsid w:val="00EC715F"/>
    <w:rsid w:val="00EC79CB"/>
    <w:rsid w:val="00EC7D9A"/>
    <w:rsid w:val="00ED0DAD"/>
    <w:rsid w:val="00ED1B58"/>
    <w:rsid w:val="00ED20E9"/>
    <w:rsid w:val="00ED277F"/>
    <w:rsid w:val="00ED30E6"/>
    <w:rsid w:val="00ED3D09"/>
    <w:rsid w:val="00ED3F01"/>
    <w:rsid w:val="00ED7032"/>
    <w:rsid w:val="00ED7188"/>
    <w:rsid w:val="00ED79DA"/>
    <w:rsid w:val="00ED7E58"/>
    <w:rsid w:val="00EE0839"/>
    <w:rsid w:val="00EE08FB"/>
    <w:rsid w:val="00EE0AE9"/>
    <w:rsid w:val="00EE37D2"/>
    <w:rsid w:val="00EE38E7"/>
    <w:rsid w:val="00EE39A8"/>
    <w:rsid w:val="00EE3B02"/>
    <w:rsid w:val="00EE3B2E"/>
    <w:rsid w:val="00EE4916"/>
    <w:rsid w:val="00EE5B85"/>
    <w:rsid w:val="00EE6B59"/>
    <w:rsid w:val="00EE70A3"/>
    <w:rsid w:val="00EE7355"/>
    <w:rsid w:val="00EE782A"/>
    <w:rsid w:val="00EF114D"/>
    <w:rsid w:val="00EF1B10"/>
    <w:rsid w:val="00EF2106"/>
    <w:rsid w:val="00EF354C"/>
    <w:rsid w:val="00EF37D8"/>
    <w:rsid w:val="00EF3C6D"/>
    <w:rsid w:val="00EF3CED"/>
    <w:rsid w:val="00EF3DCF"/>
    <w:rsid w:val="00EF3FB5"/>
    <w:rsid w:val="00EF4345"/>
    <w:rsid w:val="00EF4BDA"/>
    <w:rsid w:val="00EF6E33"/>
    <w:rsid w:val="00F0097F"/>
    <w:rsid w:val="00F00E0B"/>
    <w:rsid w:val="00F012E2"/>
    <w:rsid w:val="00F01596"/>
    <w:rsid w:val="00F0166E"/>
    <w:rsid w:val="00F01728"/>
    <w:rsid w:val="00F01AA7"/>
    <w:rsid w:val="00F01AE2"/>
    <w:rsid w:val="00F02058"/>
    <w:rsid w:val="00F03B84"/>
    <w:rsid w:val="00F03BC6"/>
    <w:rsid w:val="00F05D15"/>
    <w:rsid w:val="00F05ED0"/>
    <w:rsid w:val="00F06EBB"/>
    <w:rsid w:val="00F10B0A"/>
    <w:rsid w:val="00F10FA9"/>
    <w:rsid w:val="00F11AD0"/>
    <w:rsid w:val="00F11C52"/>
    <w:rsid w:val="00F14326"/>
    <w:rsid w:val="00F152A3"/>
    <w:rsid w:val="00F16624"/>
    <w:rsid w:val="00F16BD1"/>
    <w:rsid w:val="00F20A86"/>
    <w:rsid w:val="00F20D13"/>
    <w:rsid w:val="00F21D6E"/>
    <w:rsid w:val="00F2354C"/>
    <w:rsid w:val="00F23E6F"/>
    <w:rsid w:val="00F24564"/>
    <w:rsid w:val="00F245EF"/>
    <w:rsid w:val="00F259DB"/>
    <w:rsid w:val="00F27557"/>
    <w:rsid w:val="00F27F5A"/>
    <w:rsid w:val="00F3121D"/>
    <w:rsid w:val="00F31C95"/>
    <w:rsid w:val="00F32459"/>
    <w:rsid w:val="00F33B23"/>
    <w:rsid w:val="00F35007"/>
    <w:rsid w:val="00F35254"/>
    <w:rsid w:val="00F3547B"/>
    <w:rsid w:val="00F35865"/>
    <w:rsid w:val="00F35C84"/>
    <w:rsid w:val="00F36451"/>
    <w:rsid w:val="00F36E1C"/>
    <w:rsid w:val="00F377AB"/>
    <w:rsid w:val="00F37FCC"/>
    <w:rsid w:val="00F40510"/>
    <w:rsid w:val="00F40875"/>
    <w:rsid w:val="00F416C2"/>
    <w:rsid w:val="00F417F1"/>
    <w:rsid w:val="00F41E78"/>
    <w:rsid w:val="00F420FA"/>
    <w:rsid w:val="00F42756"/>
    <w:rsid w:val="00F4296B"/>
    <w:rsid w:val="00F42F0D"/>
    <w:rsid w:val="00F44D24"/>
    <w:rsid w:val="00F500D2"/>
    <w:rsid w:val="00F5076D"/>
    <w:rsid w:val="00F50898"/>
    <w:rsid w:val="00F50BFD"/>
    <w:rsid w:val="00F5193D"/>
    <w:rsid w:val="00F52FAE"/>
    <w:rsid w:val="00F531BB"/>
    <w:rsid w:val="00F53706"/>
    <w:rsid w:val="00F53CAE"/>
    <w:rsid w:val="00F53E2B"/>
    <w:rsid w:val="00F55637"/>
    <w:rsid w:val="00F55856"/>
    <w:rsid w:val="00F559A2"/>
    <w:rsid w:val="00F5658C"/>
    <w:rsid w:val="00F5672E"/>
    <w:rsid w:val="00F567CA"/>
    <w:rsid w:val="00F56CF3"/>
    <w:rsid w:val="00F61025"/>
    <w:rsid w:val="00F611A4"/>
    <w:rsid w:val="00F61F92"/>
    <w:rsid w:val="00F6232E"/>
    <w:rsid w:val="00F623E6"/>
    <w:rsid w:val="00F63966"/>
    <w:rsid w:val="00F641F0"/>
    <w:rsid w:val="00F64DD3"/>
    <w:rsid w:val="00F668A9"/>
    <w:rsid w:val="00F66D6E"/>
    <w:rsid w:val="00F67610"/>
    <w:rsid w:val="00F67998"/>
    <w:rsid w:val="00F67AFD"/>
    <w:rsid w:val="00F70BAF"/>
    <w:rsid w:val="00F70DC3"/>
    <w:rsid w:val="00F71091"/>
    <w:rsid w:val="00F71D6E"/>
    <w:rsid w:val="00F72CBB"/>
    <w:rsid w:val="00F72F73"/>
    <w:rsid w:val="00F73216"/>
    <w:rsid w:val="00F7392F"/>
    <w:rsid w:val="00F73A42"/>
    <w:rsid w:val="00F73E5C"/>
    <w:rsid w:val="00F74585"/>
    <w:rsid w:val="00F75601"/>
    <w:rsid w:val="00F75ACB"/>
    <w:rsid w:val="00F75F9B"/>
    <w:rsid w:val="00F77194"/>
    <w:rsid w:val="00F77401"/>
    <w:rsid w:val="00F77814"/>
    <w:rsid w:val="00F803EE"/>
    <w:rsid w:val="00F81000"/>
    <w:rsid w:val="00F8195F"/>
    <w:rsid w:val="00F81BE3"/>
    <w:rsid w:val="00F829D5"/>
    <w:rsid w:val="00F82AF4"/>
    <w:rsid w:val="00F836AD"/>
    <w:rsid w:val="00F838B2"/>
    <w:rsid w:val="00F838ED"/>
    <w:rsid w:val="00F84FF1"/>
    <w:rsid w:val="00F85517"/>
    <w:rsid w:val="00F8568E"/>
    <w:rsid w:val="00F8664D"/>
    <w:rsid w:val="00F86663"/>
    <w:rsid w:val="00F86C8F"/>
    <w:rsid w:val="00F87522"/>
    <w:rsid w:val="00F87563"/>
    <w:rsid w:val="00F87DA1"/>
    <w:rsid w:val="00F90989"/>
    <w:rsid w:val="00F90E71"/>
    <w:rsid w:val="00F91FA0"/>
    <w:rsid w:val="00F928D4"/>
    <w:rsid w:val="00F92EA6"/>
    <w:rsid w:val="00F9436E"/>
    <w:rsid w:val="00F9440E"/>
    <w:rsid w:val="00F94BC4"/>
    <w:rsid w:val="00F9728B"/>
    <w:rsid w:val="00FA095A"/>
    <w:rsid w:val="00FA1942"/>
    <w:rsid w:val="00FA1E0C"/>
    <w:rsid w:val="00FA29EE"/>
    <w:rsid w:val="00FA38A6"/>
    <w:rsid w:val="00FA4425"/>
    <w:rsid w:val="00FA5795"/>
    <w:rsid w:val="00FA5B9E"/>
    <w:rsid w:val="00FA62FF"/>
    <w:rsid w:val="00FA6764"/>
    <w:rsid w:val="00FA6B08"/>
    <w:rsid w:val="00FB03F8"/>
    <w:rsid w:val="00FB11AA"/>
    <w:rsid w:val="00FB1E55"/>
    <w:rsid w:val="00FB3386"/>
    <w:rsid w:val="00FB3AE0"/>
    <w:rsid w:val="00FB5B96"/>
    <w:rsid w:val="00FC13E5"/>
    <w:rsid w:val="00FC48A0"/>
    <w:rsid w:val="00FC4D02"/>
    <w:rsid w:val="00FC63DF"/>
    <w:rsid w:val="00FC6AF0"/>
    <w:rsid w:val="00FC6FB5"/>
    <w:rsid w:val="00FC717D"/>
    <w:rsid w:val="00FC7336"/>
    <w:rsid w:val="00FC7CB4"/>
    <w:rsid w:val="00FC7F10"/>
    <w:rsid w:val="00FD2100"/>
    <w:rsid w:val="00FD2367"/>
    <w:rsid w:val="00FD271E"/>
    <w:rsid w:val="00FD325B"/>
    <w:rsid w:val="00FD3D9A"/>
    <w:rsid w:val="00FD4C10"/>
    <w:rsid w:val="00FD4DDF"/>
    <w:rsid w:val="00FD79BF"/>
    <w:rsid w:val="00FE0BFB"/>
    <w:rsid w:val="00FE316F"/>
    <w:rsid w:val="00FE31C5"/>
    <w:rsid w:val="00FE3FA3"/>
    <w:rsid w:val="00FE4531"/>
    <w:rsid w:val="00FE5AD5"/>
    <w:rsid w:val="00FE6176"/>
    <w:rsid w:val="00FE62B4"/>
    <w:rsid w:val="00FF0724"/>
    <w:rsid w:val="00FF0E5A"/>
    <w:rsid w:val="00FF0E5D"/>
    <w:rsid w:val="00FF1436"/>
    <w:rsid w:val="00FF1A74"/>
    <w:rsid w:val="00FF30D0"/>
    <w:rsid w:val="00FF3834"/>
    <w:rsid w:val="00FF3B31"/>
    <w:rsid w:val="00FF5983"/>
    <w:rsid w:val="00FF66BB"/>
    <w:rsid w:val="00FF7076"/>
    <w:rsid w:val="00FF72E0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A011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Pr>
      <w:rFonts w:ascii="Courier New" w:hAnsi="Courier New" w:cs="Courier New"/>
    </w:rPr>
  </w:style>
  <w:style w:type="paragraph" w:styleId="Title">
    <w:name w:val="Title"/>
    <w:basedOn w:val="Normal"/>
    <w:qFormat/>
    <w:pPr>
      <w:jc w:val="center"/>
    </w:pPr>
    <w:rPr>
      <w:b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semiHidden/>
    <w:rPr>
      <w:sz w:val="22"/>
      <w:szCs w:val="2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paragraph" w:customStyle="1" w:styleId="Name">
    <w:name w:val="Name"/>
    <w:basedOn w:val="PlainText"/>
    <w:autoRedefine/>
    <w:pPr>
      <w:shd w:val="clear" w:color="auto" w:fill="DFE3F0" w:themeFill="accent1" w:themeFillTint="33"/>
      <w:spacing w:before="360" w:after="80"/>
      <w:ind w:left="360"/>
    </w:pPr>
    <w:rPr>
      <w:rFonts w:ascii="Calibri" w:hAnsi="Calibri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Location"/>
    <w:pPr>
      <w:numPr>
        <w:numId w:val="1"/>
      </w:numPr>
      <w:spacing w:before="180" w:after="180"/>
      <w:jc w:val="both"/>
    </w:pPr>
    <w:rPr>
      <w:bCs/>
      <w:szCs w:val="19"/>
    </w:rPr>
  </w:style>
  <w:style w:type="paragraph" w:customStyle="1" w:styleId="Address">
    <w:name w:val="Address"/>
    <w:basedOn w:val="Overviewbullets"/>
    <w:pPr>
      <w:numPr>
        <w:numId w:val="0"/>
      </w:numPr>
      <w:spacing w:before="0" w:after="0"/>
      <w:ind w:left="360"/>
      <w:jc w:val="left"/>
    </w:pPr>
  </w:style>
  <w:style w:type="paragraph" w:customStyle="1" w:styleId="SectionHeader">
    <w:name w:val="Section Header"/>
    <w:basedOn w:val="PlainText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pPr>
      <w:ind w:left="360"/>
    </w:pPr>
    <w:rPr>
      <w:rFonts w:ascii="Calibri" w:hAnsi="Calibri"/>
      <w:sz w:val="22"/>
    </w:rPr>
  </w:style>
  <w:style w:type="paragraph" w:customStyle="1" w:styleId="SkillsInfo">
    <w:name w:val="Skills Info"/>
    <w:basedOn w:val="PlainText"/>
    <w:next w:val="PlainText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pPr>
      <w:shd w:val="clear" w:color="auto" w:fill="DFE3F0" w:themeFill="accent1" w:themeFillTint="33"/>
      <w:spacing w:before="480" w:after="120"/>
      <w:ind w:left="360"/>
    </w:pPr>
    <w:rPr>
      <w:rFonts w:ascii="Calibri" w:hAnsi="Calibri"/>
      <w:b/>
      <w:iCs/>
      <w:sz w:val="28"/>
    </w:rPr>
  </w:style>
  <w:style w:type="paragraph" w:customStyle="1" w:styleId="JobTitlebold">
    <w:name w:val="Job Title bold"/>
    <w:basedOn w:val="JobText"/>
    <w:link w:val="JobTitleboldCharChar"/>
    <w:pPr>
      <w:spacing w:before="120" w:after="0"/>
      <w:ind w:left="360"/>
      <w:jc w:val="left"/>
    </w:pPr>
    <w:rPr>
      <w:rFonts w:ascii="Calibri" w:hAnsi="Calibri"/>
      <w:b/>
      <w:bCs/>
      <w:sz w:val="22"/>
    </w:rPr>
  </w:style>
  <w:style w:type="character" w:customStyle="1" w:styleId="JobTitleboldCharChar">
    <w:name w:val="Job Title bold Char Char"/>
    <w:basedOn w:val="JobTextChar"/>
    <w:link w:val="JobTitlebold"/>
    <w:rPr>
      <w:rFonts w:ascii="Calibri" w:hAnsi="Calibri" w:cs="Courier New"/>
      <w:b/>
      <w:bCs/>
      <w:sz w:val="22"/>
      <w:lang w:val="en-US" w:eastAsia="en-US" w:bidi="ar-SA"/>
    </w:rPr>
  </w:style>
  <w:style w:type="paragraph" w:customStyle="1" w:styleId="Dates">
    <w:name w:val="Dates"/>
    <w:basedOn w:val="Location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qFormat/>
    <w:pPr>
      <w:spacing w:before="120"/>
    </w:pPr>
  </w:style>
  <w:style w:type="paragraph" w:customStyle="1" w:styleId="BulletPoints">
    <w:name w:val="Bullet Points"/>
    <w:basedOn w:val="Normal"/>
    <w:pPr>
      <w:numPr>
        <w:numId w:val="2"/>
      </w:numPr>
      <w:spacing w:before="120"/>
    </w:pPr>
    <w:rPr>
      <w:rFonts w:ascii="Calibri" w:hAnsi="Calibri"/>
      <w:sz w:val="22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A4C4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7A06B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677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778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7784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77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7784"/>
    <w:rPr>
      <w:rFonts w:ascii="Verdana" w:hAnsi="Verdan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google.com/maps/place/EarthLink/@33.7942215,-84.3888242,17z/data=!3m1!4b1!4m5!3m4!1s0x88f50450316631a3:0xc477620a42e2ef27!8m2!3d33.7942215!4d-84.3866355" TargetMode="External"/><Relationship Id="rId18" Type="http://schemas.openxmlformats.org/officeDocument/2006/relationships/hyperlink" Target="https://www.similarweb.com/website/prime.economictimes.indiatimes.com" TargetMode="External"/><Relationship Id="rId26" Type="http://schemas.openxmlformats.org/officeDocument/2006/relationships/hyperlink" Target="https://cran.r-project.org/src/contrib/Archive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prateekrastogi/andlit" TargetMode="External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www.earthlink.com/" TargetMode="External"/><Relationship Id="rId17" Type="http://schemas.openxmlformats.org/officeDocument/2006/relationships/hyperlink" Target="https://github.com/prateekrastogi/predictionio-universal-recommender" TargetMode="External"/><Relationship Id="rId25" Type="http://schemas.openxmlformats.org/officeDocument/2006/relationships/hyperlink" Target="https://github.com/prateekrastogi/Evolution-of-R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prateekrastogi/terraform" TargetMode="External"/><Relationship Id="rId20" Type="http://schemas.openxmlformats.org/officeDocument/2006/relationships/hyperlink" Target="https://github.com/prateekrastogi/ran" TargetMode="External"/><Relationship Id="rId29" Type="http://schemas.openxmlformats.org/officeDocument/2006/relationships/hyperlink" Target="https://economictimes.indiatimes.com/magazines/panache/watch-et-finds-mention-in-google-i/o-2018-session-on-progressive-web-apps/videoshow/64087781.cms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prateek.rastogi@pm.me" TargetMode="External"/><Relationship Id="rId24" Type="http://schemas.openxmlformats.org/officeDocument/2006/relationships/hyperlink" Target="https://github.com/prateekrastogi/building-microservices" TargetMode="External"/><Relationship Id="rId32" Type="http://schemas.openxmlformats.org/officeDocument/2006/relationships/hyperlink" Target="https://www.jsdelivr.com/package/npm/videojs-landscape-fullscreen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prateekrastogi/publishment" TargetMode="External"/><Relationship Id="rId23" Type="http://schemas.openxmlformats.org/officeDocument/2006/relationships/hyperlink" Target="https://www.fico.com/en/products/fico-decision-management-platform" TargetMode="External"/><Relationship Id="rId28" Type="http://schemas.openxmlformats.org/officeDocument/2006/relationships/hyperlink" Target="https://github.com/prateekrastogi?tab=stars" TargetMode="External"/><Relationship Id="rId10" Type="http://schemas.openxmlformats.org/officeDocument/2006/relationships/hyperlink" Target="https://post-programming.com/" TargetMode="External"/><Relationship Id="rId19" Type="http://schemas.openxmlformats.org/officeDocument/2006/relationships/hyperlink" Target="https://www.similarweb.com/website/economictimes.indiatimes.com" TargetMode="External"/><Relationship Id="rId31" Type="http://schemas.openxmlformats.org/officeDocument/2006/relationships/hyperlink" Target="https://www.npmjs.com/package/videojs-landscape-fullscree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economictimes.indiatimes.com/" TargetMode="External"/><Relationship Id="rId22" Type="http://schemas.openxmlformats.org/officeDocument/2006/relationships/hyperlink" Target="https://github.com/prateekrastogi/bakendi" TargetMode="External"/><Relationship Id="rId27" Type="http://schemas.openxmlformats.org/officeDocument/2006/relationships/hyperlink" Target="https://github.com/prateekrastogi" TargetMode="External"/><Relationship Id="rId30" Type="http://schemas.openxmlformats.org/officeDocument/2006/relationships/hyperlink" Target="https://www.npmjs.com/~prtk" TargetMode="Externa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gif"/><Relationship Id="rId7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ld%20Stuff\intern\Prateek%20Rastogi-final%20-%20Copy.dotx" TargetMode="External"/></Relationships>
</file>

<file path=word/theme/theme1.xml><?xml version="1.0" encoding="utf-8"?>
<a:theme xmlns:a="http://schemas.openxmlformats.org/drawingml/2006/main" name="Office Them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E165D6E7-990E-4C73-AAF0-4903A8008DDF</TemplateGUID>
    <TemplateBuildVersion>8</TemplateBuildVersion>
    <TemplateBuildDate>2010-06-15T11:59:50.8324128+02:00</TemplateBuildDate>
  </TemplateProperties>
</Monster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3E27A-9F10-4D79-BB65-07392FAEAA39}">
  <ds:schemaRefs>
    <ds:schemaRef ds:uri="http://www.w3.org/2001/XMLSchema"/>
    <ds:schemaRef ds:uri="http://schemas.monster.com/Monster/Seeker/WordResumeTemplates"/>
  </ds:schemaRefs>
</ds:datastoreItem>
</file>

<file path=customXml/itemProps2.xml><?xml version="1.0" encoding="utf-8"?>
<ds:datastoreItem xmlns:ds="http://schemas.openxmlformats.org/officeDocument/2006/customXml" ds:itemID="{5DEE6487-3BB8-4831-A84A-EA72C011E7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3D6115-3F4F-4764-BA59-F7C14054F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Prateek Rastogi-final - Copy</Template>
  <TotalTime>0</TotalTime>
  <Pages>2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5223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2009-06-18T17:50:00Z</cp:lastPrinted>
  <dcterms:created xsi:type="dcterms:W3CDTF">2020-03-18T23:25:00Z</dcterms:created>
  <dcterms:modified xsi:type="dcterms:W3CDTF">2020-05-24T22:41:00Z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TC019533809991</vt:lpwstr>
  </property>
</Properties>
</file>